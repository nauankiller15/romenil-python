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625C588F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D624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CELÍACA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21363A26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38BCC9DA" w14:textId="74FD201C" w:rsidR="009533A1" w:rsidRPr="00DD65FE" w:rsidRDefault="009533A1" w:rsidP="009533A1">
                  <w:pPr>
                    <w:pStyle w:val="Ttulo3"/>
                    <w:numPr>
                      <w:ilvl w:val="0"/>
                      <w:numId w:val="11"/>
                    </w:numPr>
                    <w:shd w:val="clear" w:color="auto" w:fill="C5E0B3" w:themeFill="accent6" w:themeFillTint="66"/>
                    <w:rPr>
                      <w:color w:val="000000" w:themeColor="text1"/>
                      <w:lang w:val="pt-BR"/>
                    </w:rPr>
                  </w:pPr>
                  <w:r>
                    <w:rPr>
                      <w:color w:val="000000" w:themeColor="text1"/>
                      <w:lang w:val="pt-BR"/>
                    </w:rPr>
                    <w:t xml:space="preserve">REFEIÇÃO </w:t>
                  </w:r>
                  <w:r w:rsidR="00D624F1">
                    <w:rPr>
                      <w:color w:val="000000" w:themeColor="text1"/>
                      <w:lang w:val="pt-BR"/>
                    </w:rPr>
                    <w:t>1</w:t>
                  </w:r>
                  <w:r>
                    <w:rPr>
                      <w:color w:val="000000" w:themeColor="text1"/>
                      <w:lang w:val="pt-BR"/>
                    </w:rPr>
                    <w:t xml:space="preserve"> </w:t>
                  </w:r>
                </w:p>
                <w:p w14:paraId="3D98786D" w14:textId="77777777" w:rsidR="009533A1" w:rsidRPr="006E10AF" w:rsidRDefault="009533A1" w:rsidP="009533A1">
                  <w:pPr>
                    <w:pStyle w:val="PargrafodaLista"/>
                    <w:rPr>
                      <w:rFonts w:asciiTheme="majorHAnsi" w:eastAsiaTheme="majorEastAsia" w:hAnsiTheme="majorHAnsi" w:cstheme="majorBidi"/>
                      <w:iCs/>
                      <w:caps/>
                      <w:lang w:val="pt-BR"/>
                    </w:rPr>
                  </w:pPr>
                </w:p>
                <w:p w14:paraId="194E6BF8" w14:textId="4C475A83" w:rsidR="009533A1" w:rsidRDefault="00D624F1" w:rsidP="0068255B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</w:pPr>
                  <w:r>
                    <w:t xml:space="preserve"> </w:t>
                  </w:r>
                  <w:r>
                    <w:t>Aipim Cozido(a) (Grama: 50) ou Batata, doce, cozida (Grama: 80) ou Banana da terra Cozido(a) (Grama: 70) ou Inhame (cozido) (Grama: 55)</w:t>
                  </w:r>
                </w:p>
                <w:p w14:paraId="0157EC6A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31F95B3" w14:textId="79880538" w:rsidR="009533A1" w:rsidRDefault="00D624F1" w:rsidP="009533A1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>Ovo de galinha Cozido(a) (Unidade: 2) ou Peito de galinha ou frango Assado(a) (Grama: 80) ou Carne moída Cozido(a) (Grama: 65)</w:t>
                  </w:r>
                </w:p>
                <w:p w14:paraId="6AE13B58" w14:textId="77777777" w:rsidR="009533A1" w:rsidRDefault="009533A1" w:rsidP="009533A1">
                  <w:pPr>
                    <w:pStyle w:val="PargrafodaLista"/>
                  </w:pPr>
                </w:p>
                <w:p w14:paraId="304075A0" w14:textId="146CC0C5" w:rsidR="009533A1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B2C11D8" w14:textId="6FEF9254" w:rsidR="009533A1" w:rsidRPr="00DD65FE" w:rsidRDefault="00D624F1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>
                    <w:t>chá de cavalinha (200ml: 1)</w:t>
                  </w:r>
                </w:p>
                <w:p w14:paraId="160D8F11" w14:textId="0DBEC6E7" w:rsidR="009533A1" w:rsidRPr="00C31727" w:rsidRDefault="009533A1" w:rsidP="009533A1">
                  <w:pPr>
                    <w:pStyle w:val="PargrafodaLista"/>
                  </w:pPr>
                </w:p>
              </w:tc>
            </w:tr>
          </w:tbl>
          <w:p w14:paraId="73FDB697" w14:textId="3085B490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</w:t>
            </w:r>
            <w:r w:rsidR="009533A1">
              <w:rPr>
                <w:color w:val="000000" w:themeColor="text1"/>
                <w:lang w:val="pt-BR"/>
              </w:rPr>
              <w:t>3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23B80BA2" w:rsidR="006E10AF" w:rsidRPr="009533A1" w:rsidRDefault="00D624F1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Granola SEM GLUTEN (Colher de sopa (13g): 1) ou Semente de chia (Colher de sopa: 5) ou Linhaça, semente (Colher De Chá: 3) ou </w:t>
            </w:r>
            <w:proofErr w:type="spellStart"/>
            <w:r>
              <w:t>Psylium</w:t>
            </w:r>
            <w:proofErr w:type="spellEnd"/>
            <w:r>
              <w:t xml:space="preserve"> (Grama: 10)</w:t>
            </w: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D15A297" w14:textId="39CE27C3" w:rsidR="009533A1" w:rsidRDefault="00D624F1" w:rsidP="009533A1">
            <w:pPr>
              <w:pStyle w:val="PargrafodaLista"/>
              <w:numPr>
                <w:ilvl w:val="0"/>
                <w:numId w:val="11"/>
              </w:numPr>
            </w:pPr>
            <w:r>
              <w:lastRenderedPageBreak/>
              <w:t xml:space="preserve">Banana, prata, crua (Unidade Pequena: 1) ou Maçã (Unidade: 1) ou Uva </w:t>
            </w:r>
            <w:r>
              <w:t>Itália</w:t>
            </w:r>
            <w:r>
              <w:t xml:space="preserve"> (</w:t>
            </w:r>
            <w:proofErr w:type="spellStart"/>
            <w:r>
              <w:t>un</w:t>
            </w:r>
            <w:proofErr w:type="spellEnd"/>
            <w:r>
              <w:t xml:space="preserve">: 15) ou Mamão, Papaia, cru (Grama: 210) </w:t>
            </w:r>
            <w:proofErr w:type="gramStart"/>
            <w:r>
              <w:t>ou Abacaxi</w:t>
            </w:r>
            <w:proofErr w:type="gramEnd"/>
            <w:r>
              <w:t xml:space="preserve"> (Grama: 170) ou Goiaba (Grama: 160)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07866D1E" w:rsidR="00250042" w:rsidRPr="00D624F1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200) ou Patinho Assado(a) (Grama: 175) ou Carne moída (Grama: 160) ou Salmão, filé, com pele, fresco, grelhado (Grama: 150) ou Merluza, filé, assado (Grama: 280)</w:t>
            </w:r>
            <w:r w:rsidR="00250042" w:rsidRPr="00250042">
              <w:t xml:space="preserve"> </w:t>
            </w:r>
          </w:p>
          <w:p w14:paraId="4B14D62A" w14:textId="77777777" w:rsidR="00D624F1" w:rsidRPr="00250042" w:rsidRDefault="00D624F1" w:rsidP="00D624F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453BF3AF" w14:textId="7968E0EC" w:rsidR="00E73F85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4789AB81" w14:textId="77777777" w:rsidR="00D624F1" w:rsidRPr="00DD65FE" w:rsidRDefault="00D624F1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648754B1" w14:textId="254371EE" w:rsidR="00D624F1" w:rsidRPr="00D624F1" w:rsidRDefault="00D624F1" w:rsidP="00D624F1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Azeite de oliva (Colher de chá (2,4ml): 1)</w:t>
            </w:r>
          </w:p>
          <w:p w14:paraId="27767C2C" w14:textId="77777777" w:rsidR="00D624F1" w:rsidRPr="00D624F1" w:rsidRDefault="00D624F1" w:rsidP="00D624F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7C42531B" w14:textId="77777777" w:rsidR="00D624F1" w:rsidRPr="00DD65FE" w:rsidRDefault="00D624F1" w:rsidP="00D624F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7DD34DF" w14:textId="77777777" w:rsidR="00D624F1" w:rsidRPr="00D624F1" w:rsidRDefault="00D624F1" w:rsidP="00D624F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B9A7564" w14:textId="4FFE2968" w:rsidR="009533A1" w:rsidRPr="00250042" w:rsidRDefault="009533A1" w:rsidP="00D624F1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Tangerina (Unidade: 1)</w:t>
            </w:r>
          </w:p>
          <w:p w14:paraId="118992DF" w14:textId="01B8A9B5" w:rsidR="00250042" w:rsidRPr="00163DAA" w:rsidRDefault="00250042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0F3D554D" w14:textId="529BFDF6" w:rsidR="00250042" w:rsidRPr="00D624F1" w:rsidRDefault="00D624F1" w:rsidP="00250042">
      <w:pPr>
        <w:pStyle w:val="PargrafodaLista"/>
        <w:numPr>
          <w:ilvl w:val="0"/>
          <w:numId w:val="11"/>
        </w:numPr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Iogurte desnatado (Copo Americano: 1)</w:t>
      </w:r>
    </w:p>
    <w:p w14:paraId="456A9784" w14:textId="77777777" w:rsidR="00D624F1" w:rsidRPr="00250042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</w:p>
    <w:p w14:paraId="3BA6C331" w14:textId="3EFE347A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104D644" w14:textId="33335A69" w:rsidR="006E10AF" w:rsidRPr="009533A1" w:rsidRDefault="00D624F1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Clara de ovo de galinha (Unidade (34g): 1)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23EB486A" w:rsidR="00163DAA" w:rsidRPr="00D624F1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Peito de galinha ou frango Assado(a) (Grama: 150) ou Patinho Assado(a) (Grama: 130) ou Merluza, filé, assado (Grama: 210) ou Carne moída (Grama: 120) ou Salmão, filé, com pele, fresco, grelhado (Grama: 110)</w:t>
      </w:r>
    </w:p>
    <w:p w14:paraId="1445BE23" w14:textId="77777777" w:rsidR="00D624F1" w:rsidRPr="00D624F1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281240D6" w14:textId="77777777" w:rsidR="00D624F1" w:rsidRPr="00DD65FE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AFB5C57" w14:textId="77777777" w:rsidR="00D624F1" w:rsidRPr="00D624F1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6171F1A" w14:textId="1ECA1D04" w:rsidR="00D624F1" w:rsidRPr="006E10AF" w:rsidRDefault="00D624F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Batata doce cozida sem sal (Grama: 100) ou Aipim (Grama: 80) ou Inhame (cozido) (Grama: 90) ou Banana da terra (Grama: 120)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1F90169" w14:textId="5D98B144" w:rsidR="009F55AC" w:rsidRPr="00D624F1" w:rsidRDefault="00D624F1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Clara de ovo de galinha (Unidade (34g): 1)</w:t>
      </w:r>
    </w:p>
    <w:p w14:paraId="45D55359" w14:textId="77777777" w:rsidR="00D624F1" w:rsidRPr="00D624F1" w:rsidRDefault="00D624F1" w:rsidP="00D624F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387360EA" w14:textId="77777777" w:rsidR="00D624F1" w:rsidRPr="00DD65FE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54FAE6C1" w14:textId="77777777" w:rsidR="00D624F1" w:rsidRPr="00D624F1" w:rsidRDefault="00D624F1" w:rsidP="00D624F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35F336DE" w14:textId="3D59D2F1" w:rsidR="00D624F1" w:rsidRPr="00D624F1" w:rsidRDefault="00D624F1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 xml:space="preserve">Banana, prata, crua (Unidade Pequena: 1) ou Maçã (Unidade: 1) ou pera (Unidade: 1) </w:t>
      </w:r>
      <w:proofErr w:type="gramStart"/>
      <w:r>
        <w:t>ou Mamão</w:t>
      </w:r>
      <w:proofErr w:type="gramEnd"/>
      <w:r>
        <w:t xml:space="preserve"> papaia (Grama: 210) ou Morango (Unidade média (12g): 25) ou Amora (Unidade: 50)</w:t>
      </w:r>
    </w:p>
    <w:p w14:paraId="39FE2A8A" w14:textId="66B2B271" w:rsidR="00D624F1" w:rsidRDefault="00D624F1" w:rsidP="00D624F1">
      <w:pPr>
        <w:pStyle w:val="PargrafodaLista"/>
      </w:pPr>
    </w:p>
    <w:p w14:paraId="5E4A25CA" w14:textId="77777777" w:rsidR="00D624F1" w:rsidRPr="00DD65FE" w:rsidRDefault="00D624F1" w:rsidP="00D624F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70748FBC" w14:textId="77777777" w:rsidR="00D624F1" w:rsidRPr="00D624F1" w:rsidRDefault="00D624F1" w:rsidP="00D624F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0D8966A2" w14:textId="264FA59E" w:rsidR="00D624F1" w:rsidRPr="009533A1" w:rsidRDefault="00D624F1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chá de cavalinha (200ml: 1)</w:t>
      </w:r>
    </w:p>
    <w:p w14:paraId="0F31EEFB" w14:textId="77777777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743A1FB8" w14:textId="77777777" w:rsidR="006E10AF" w:rsidRDefault="006E10AF" w:rsidP="00826A10">
      <w:pPr>
        <w:rPr>
          <w:noProof/>
        </w:rPr>
      </w:pPr>
    </w:p>
    <w:p w14:paraId="018AE332" w14:textId="77777777" w:rsidR="00B654E6" w:rsidRDefault="00B654E6" w:rsidP="00826A10">
      <w:pPr>
        <w:rPr>
          <w:noProof/>
        </w:rPr>
      </w:pPr>
    </w:p>
    <w:p w14:paraId="76D38C4D" w14:textId="77777777" w:rsidR="009533A1" w:rsidRDefault="009533A1" w:rsidP="00826A10">
      <w:pPr>
        <w:rPr>
          <w:noProof/>
        </w:rPr>
      </w:pPr>
    </w:p>
    <w:p w14:paraId="5B560EC2" w14:textId="77777777" w:rsidR="009533A1" w:rsidRDefault="009533A1" w:rsidP="00826A10">
      <w:pPr>
        <w:rPr>
          <w:noProof/>
        </w:rPr>
      </w:pPr>
    </w:p>
    <w:p w14:paraId="46825401" w14:textId="77777777" w:rsidR="00D624F1" w:rsidRDefault="00D624F1" w:rsidP="00826A10">
      <w:pPr>
        <w:rPr>
          <w:noProof/>
        </w:rPr>
      </w:pPr>
    </w:p>
    <w:p w14:paraId="089007B3" w14:textId="44C4A1DC" w:rsidR="006E10AF" w:rsidRDefault="00D624F1" w:rsidP="00826A10">
      <w:pPr>
        <w:rPr>
          <w:noProof/>
        </w:rPr>
      </w:pPr>
      <w:r>
        <w:rPr>
          <w:noProof/>
        </w:rPr>
        <w:drawing>
          <wp:inline distT="0" distB="0" distL="0" distR="0" wp14:anchorId="45E69F68" wp14:editId="731D43F2">
            <wp:extent cx="188595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575" t="34972" r="5198" b="21439"/>
                    <a:stretch/>
                  </pic:blipFill>
                  <pic:spPr bwMode="auto">
                    <a:xfrm>
                      <a:off x="0" y="0"/>
                      <a:ext cx="18859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F10A" w14:textId="77777777" w:rsidR="00ED1170" w:rsidRDefault="00ED1170" w:rsidP="00826A10">
      <w:pPr>
        <w:rPr>
          <w:noProof/>
        </w:rPr>
      </w:pPr>
    </w:p>
    <w:p w14:paraId="5CD12396" w14:textId="77777777" w:rsidR="00D624F1" w:rsidRDefault="00D624F1" w:rsidP="00826A10">
      <w:pPr>
        <w:rPr>
          <w:noProof/>
        </w:rPr>
      </w:pPr>
    </w:p>
    <w:p w14:paraId="50868B83" w14:textId="158CFCF6" w:rsidR="00974426" w:rsidRDefault="00D624F1" w:rsidP="00826A10">
      <w:pPr>
        <w:rPr>
          <w:noProof/>
        </w:rPr>
      </w:pPr>
      <w:r>
        <w:rPr>
          <w:noProof/>
        </w:rPr>
        <w:drawing>
          <wp:inline distT="0" distB="0" distL="0" distR="0" wp14:anchorId="54E33DCE" wp14:editId="47EACB7B">
            <wp:extent cx="5010150" cy="3038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51" t="13178" r="22164" b="5981"/>
                    <a:stretch/>
                  </pic:blipFill>
                  <pic:spPr bwMode="auto">
                    <a:xfrm>
                      <a:off x="0" y="0"/>
                      <a:ext cx="50101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775F" w14:textId="77777777" w:rsidR="00251430" w:rsidRDefault="00251430" w:rsidP="00713050">
      <w:pPr>
        <w:spacing w:line="240" w:lineRule="auto"/>
      </w:pPr>
      <w:r>
        <w:separator/>
      </w:r>
    </w:p>
  </w:endnote>
  <w:endnote w:type="continuationSeparator" w:id="0">
    <w:p w14:paraId="019B0F9B" w14:textId="77777777" w:rsidR="00251430" w:rsidRDefault="0025143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3558" w14:textId="77777777" w:rsidR="00251430" w:rsidRDefault="00251430" w:rsidP="00713050">
      <w:pPr>
        <w:spacing w:line="240" w:lineRule="auto"/>
      </w:pPr>
      <w:r>
        <w:separator/>
      </w:r>
    </w:p>
  </w:footnote>
  <w:footnote w:type="continuationSeparator" w:id="0">
    <w:p w14:paraId="1816EEBB" w14:textId="77777777" w:rsidR="00251430" w:rsidRDefault="0025143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6EECE57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430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533A1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624F1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2B04AB"/>
    <w:rsid w:val="002D585E"/>
    <w:rsid w:val="00421250"/>
    <w:rsid w:val="00580431"/>
    <w:rsid w:val="008D36D5"/>
    <w:rsid w:val="00A87B7B"/>
    <w:rsid w:val="00B23BE9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2A0DC2-8604-4054-B0F8-CEF307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304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2021-07-22T22:06:00Z</dcterms:created>
  <dcterms:modified xsi:type="dcterms:W3CDTF">2021-07-22T22:06:00Z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