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2E2E62E7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ODELO </w:t>
                  </w:r>
                  <w:r w:rsidR="00AA4074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INSÔNIA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58A3825F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  <w:r w:rsidR="009940F2">
              <w:rPr>
                <w:color w:val="000000" w:themeColor="text1"/>
                <w:lang w:val="pt-BR"/>
              </w:rPr>
              <w:t xml:space="preserve">–rESTRIÇÃO CALÓRICA </w:t>
            </w:r>
          </w:p>
          <w:p w14:paraId="3E795F47" w14:textId="5BEAFCF8" w:rsidR="00163DAA" w:rsidRPr="009940F2" w:rsidRDefault="009940F2" w:rsidP="00E73F85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Chá de carqueja ( 200ml</w:t>
            </w:r>
          </w:p>
          <w:p w14:paraId="60F79553" w14:textId="6B82E627" w:rsidR="009940F2" w:rsidRPr="009940F2" w:rsidRDefault="009940F2" w:rsidP="00E73F85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Mamão( 3 fatias</w:t>
            </w:r>
          </w:p>
          <w:p w14:paraId="17C46267" w14:textId="7D65453C" w:rsidR="009940F2" w:rsidRPr="009940F2" w:rsidRDefault="009940F2" w:rsidP="00E73F85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Ovo de galinha ( 1 und)</w:t>
            </w:r>
          </w:p>
          <w:p w14:paraId="311E0615" w14:textId="7CC1FDDF" w:rsidR="009940F2" w:rsidRPr="00AA4074" w:rsidRDefault="009940F2" w:rsidP="00E73F85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queijo </w:t>
            </w:r>
            <w:proofErr w:type="gramStart"/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branco( 1</w:t>
            </w:r>
            <w:proofErr w:type="gramEnd"/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FATIA) </w:t>
            </w:r>
          </w:p>
          <w:p w14:paraId="25613674" w14:textId="121EC960" w:rsidR="00AA4074" w:rsidRDefault="00AA4074" w:rsidP="00AA4074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D64D0F7" w14:textId="2FB180E7" w:rsidR="005F30F4" w:rsidRPr="00E73F85" w:rsidRDefault="005F30F4" w:rsidP="00E73F85">
            <w:pPr>
              <w:rPr>
                <w:rFonts w:ascii="Rockwell" w:eastAsia="Times New Roman" w:hAnsi="Rockwell" w:cs="Times New Roman"/>
                <w:lang w:eastAsia="pt-BR"/>
              </w:rPr>
            </w:pPr>
          </w:p>
          <w:p w14:paraId="73FDB697" w14:textId="6733A8FF" w:rsidR="00974426" w:rsidRPr="00DD65FE" w:rsidRDefault="009940F2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Lanche </w:t>
            </w:r>
            <w:proofErr w:type="gramStart"/>
            <w:r>
              <w:rPr>
                <w:color w:val="000000" w:themeColor="text1"/>
                <w:lang w:val="pt-BR"/>
              </w:rPr>
              <w:t>( Restrição</w:t>
            </w:r>
            <w:proofErr w:type="gramEnd"/>
            <w:r>
              <w:rPr>
                <w:color w:val="000000" w:themeColor="text1"/>
                <w:lang w:val="pt-BR"/>
              </w:rPr>
              <w:t xml:space="preserve"> calórica</w:t>
            </w:r>
          </w:p>
          <w:p w14:paraId="53F9F1DB" w14:textId="7A076832" w:rsidR="008659F1" w:rsidRPr="009940F2" w:rsidRDefault="009940F2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PSILLIUM ( 10 GR ) Ou SEMENTE DE CHIA ( 2 colheres</w:t>
            </w:r>
          </w:p>
          <w:p w14:paraId="09355129" w14:textId="4893748C" w:rsidR="009940F2" w:rsidRDefault="009940F2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Bananas ( 2 unidades)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1B461864" w14:textId="191DF4DA" w:rsidR="00741125" w:rsidRPr="00DC5C63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Salada ou verdura cozida, ou folhas em geral (</w:t>
            </w:r>
            <w:r w:rsidR="00251A9B">
              <w:t>Á VONTADE )</w:t>
            </w:r>
            <w:r w:rsidR="00DC5C63"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4F40A56" w14:textId="067326F6" w:rsidR="00163DAA" w:rsidRPr="00E73F85" w:rsidRDefault="00E73F85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Peito de galinha ou frango Assado(a) (Grama: 150) ou Patinho Assado(a) (Grama: 130) ou Merluza, filé, assado (Grama: 210) ou Carne moída (Grama: 120) ou Salmão, filé, com pele, fresco, grelhado (Grama: 110)</w:t>
            </w:r>
          </w:p>
          <w:p w14:paraId="453BF3AF" w14:textId="77777777" w:rsidR="00E73F85" w:rsidRPr="00DD65FE" w:rsidRDefault="00E73F85" w:rsidP="00E73F85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0AAA6045" w14:textId="5445EDE8" w:rsidR="00E73F85" w:rsidRPr="00E73F85" w:rsidRDefault="00E73F85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Feijão, carioca, cozido (Colher De Sopa Cheia: 3) ou Lentilha cozida (grãos) (Colher de sopa (24g): 1)</w:t>
            </w:r>
          </w:p>
          <w:p w14:paraId="118992DF" w14:textId="4AB5AC4E" w:rsidR="00DC5C63" w:rsidRPr="00163DAA" w:rsidRDefault="00DC5C63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6621D9A0" w14:textId="251F4888" w:rsidR="009F55AC" w:rsidRPr="008E3E62" w:rsidRDefault="005F30F4" w:rsidP="005F30F4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Iogurte desnatado (Copo Americano: 1)</w:t>
      </w:r>
      <w:r w:rsidR="009F55AC"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67270DDE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</w:p>
    <w:p w14:paraId="448D2944" w14:textId="39355603" w:rsidR="00251A9B" w:rsidRPr="009F55AC" w:rsidRDefault="00251A9B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Linhaça, semente (Colher De Chá: 3) ou Aveia em flocos finos - Quaker® (Colher de sopa (15g): 1) ou Semente de chia (Colher de sopa: 5) ou Psylium (Grama: 10) ou Semente de chia (Colher de sopa: 5)</w:t>
      </w: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572F3A06" w:rsidR="00163DAA" w:rsidRPr="00163DAA" w:rsidRDefault="00AA4074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Pão integral (Fatia: 2) ou Cuscuz, de milho, cozido com sal (Grama: 110) ou Batata, doce, cozida (Grama: 160) ou Banana (ouro, prata, d´água, da terra, etc.) Cozido(a) (Grama: 140)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23C555A6" w:rsidR="00163DAA" w:rsidRPr="00251A9B" w:rsidRDefault="00AA4074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Ovo de galinha Cozido(a) (Unidade: 2) ou Peito de galinha ou frango Assado(a) (Grama: 80) ou Salmão, filé, com pele, fresco, grelhado (Grama: 60) ou Queijo minas frescal (Grama: 60) ou Atum em conserva (Grama: 70) ou Merluza, filé, assado (Grama: 110)</w:t>
      </w: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53B9BCEF" w14:textId="277DDB05" w:rsidR="00BB7511" w:rsidRPr="00AA4074" w:rsidRDefault="00AA4074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CHÁ DE CAMOMILA + MULUNGU + PASSIFLORA 3-5 COLHERES DE CADA EM 500ML DE ÁGUA 30/40MIN ANTES DE DORMIR</w:t>
      </w:r>
    </w:p>
    <w:p w14:paraId="047156E8" w14:textId="77777777" w:rsidR="00AA4074" w:rsidRPr="00DD65FE" w:rsidRDefault="00AA4074" w:rsidP="00AA4074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22482476" w14:textId="77777777" w:rsidR="00AA4074" w:rsidRPr="00AA4074" w:rsidRDefault="00AA4074" w:rsidP="00AA4074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A88C0A8" w14:textId="27571751" w:rsidR="00AA4074" w:rsidRPr="00BB7511" w:rsidRDefault="009940F2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 xml:space="preserve">Propolís verde </w:t>
      </w:r>
      <w:r w:rsidR="00AA4074">
        <w:t>, de abelha (</w:t>
      </w:r>
      <w:r>
        <w:t xml:space="preserve">20 gotas  </w:t>
      </w:r>
      <w:bookmarkStart w:id="0" w:name="_GoBack"/>
      <w:bookmarkEnd w:id="0"/>
      <w:r w:rsidR="00AA4074">
        <w:t>)</w:t>
      </w: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715CEE14" w14:textId="77777777" w:rsidR="00AA4074" w:rsidRDefault="00AA4074" w:rsidP="00826A10">
      <w:pPr>
        <w:rPr>
          <w:noProof/>
        </w:rPr>
      </w:pPr>
    </w:p>
    <w:p w14:paraId="63676F0C" w14:textId="1255E4D2" w:rsidR="009F55AC" w:rsidRDefault="00AA4074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5B5684EA" wp14:editId="74C7069F">
            <wp:extent cx="194310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148" t="27623" r="4771" b="25494"/>
                    <a:stretch/>
                  </pic:blipFill>
                  <pic:spPr bwMode="auto"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37DB7" w14:textId="77777777" w:rsidR="00AA4074" w:rsidRDefault="00AA4074" w:rsidP="00826A10">
      <w:pPr>
        <w:rPr>
          <w:noProof/>
        </w:rPr>
      </w:pPr>
    </w:p>
    <w:p w14:paraId="043804DD" w14:textId="721CBB89" w:rsidR="00AA4074" w:rsidRDefault="00AA4074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678A4FB8" wp14:editId="44F7D114">
            <wp:extent cx="4924425" cy="2352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4" t="12164" r="23303" b="25241"/>
                    <a:stretch/>
                  </pic:blipFill>
                  <pic:spPr bwMode="auto">
                    <a:xfrm>
                      <a:off x="0" y="0"/>
                      <a:ext cx="49244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A5569" w14:textId="77777777" w:rsidR="003161A0" w:rsidRDefault="003161A0" w:rsidP="00713050">
      <w:pPr>
        <w:spacing w:line="240" w:lineRule="auto"/>
      </w:pPr>
      <w:r>
        <w:separator/>
      </w:r>
    </w:p>
  </w:endnote>
  <w:endnote w:type="continuationSeparator" w:id="0">
    <w:p w14:paraId="5C769021" w14:textId="77777777" w:rsidR="003161A0" w:rsidRDefault="003161A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E138C" w14:textId="77777777" w:rsidR="003161A0" w:rsidRDefault="003161A0" w:rsidP="00713050">
      <w:pPr>
        <w:spacing w:line="240" w:lineRule="auto"/>
      </w:pPr>
      <w:r>
        <w:separator/>
      </w:r>
    </w:p>
  </w:footnote>
  <w:footnote w:type="continuationSeparator" w:id="0">
    <w:p w14:paraId="2E8176CE" w14:textId="77777777" w:rsidR="003161A0" w:rsidRDefault="003161A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893C303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161A0"/>
    <w:rsid w:val="00333CD3"/>
    <w:rsid w:val="00340365"/>
    <w:rsid w:val="00342B64"/>
    <w:rsid w:val="00364079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A3753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40F2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73F85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421250"/>
    <w:rsid w:val="00580431"/>
    <w:rsid w:val="00832987"/>
    <w:rsid w:val="008D36D5"/>
    <w:rsid w:val="00D61D13"/>
    <w:rsid w:val="00D84E68"/>
    <w:rsid w:val="00E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AA1E3C-3C95-4401-94A6-2D6B405B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2021-07-18T23:01:00Z</dcterms:created>
  <dcterms:modified xsi:type="dcterms:W3CDTF">2021-07-22T01:36:00Z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