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28E22A0D" w:rsidR="00650A2A" w:rsidRDefault="00650A2A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112C7C30" w:rsidR="00906BEE" w:rsidRPr="00946485" w:rsidRDefault="00946485" w:rsidP="00906BEE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9667F">
                        <w:rPr>
                          <w:color w:val="D5DCE4" w:themeColor="text2" w:themeTint="33"/>
                          <w:lang w:val="pt-BR"/>
                        </w:rPr>
                        <w:t xml:space="preserve">OBJETIVO </w:t>
                      </w:r>
                      <w:r w:rsidR="00A122E2">
                        <w:rPr>
                          <w:color w:val="D5DCE4" w:themeColor="text2" w:themeTint="33"/>
                          <w:lang w:val="pt-BR"/>
                        </w:rPr>
                        <w:t>–</w:t>
                      </w:r>
                      <w:r w:rsidR="00C9667F">
                        <w:rPr>
                          <w:color w:val="D5DCE4" w:themeColor="text2" w:themeTint="33"/>
                          <w:lang w:val="pt-BR"/>
                        </w:rPr>
                        <w:t xml:space="preserve"> </w:t>
                      </w:r>
                      <w:r w:rsidR="00A122E2">
                        <w:rPr>
                          <w:color w:val="D5DCE4" w:themeColor="text2" w:themeTint="33"/>
                          <w:lang w:val="pt-BR"/>
                        </w:rPr>
                        <w:t>emagrecimento</w:t>
                      </w:r>
                      <w:r w:rsidR="00FE031A">
                        <w:rPr>
                          <w:color w:val="D5DCE4" w:themeColor="text2" w:themeTint="33"/>
                          <w:lang w:val="pt-BR"/>
                        </w:rPr>
                        <w:t xml:space="preserve"> E HIPERTENSÃO</w:t>
                      </w:r>
                      <w:r w:rsidR="00111657">
                        <w:rPr>
                          <w:color w:val="D5DCE4" w:themeColor="text2" w:themeTint="33"/>
                          <w:lang w:val="pt-BR"/>
                        </w:rPr>
                        <w:t xml:space="preserve"> e colesterol</w:t>
                      </w:r>
                    </w:sdtContent>
                  </w:sdt>
                </w:p>
              </w:tc>
            </w:tr>
          </w:tbl>
          <w:p w14:paraId="6B4C3FEE" w14:textId="77777777" w:rsid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0CDE9DCB" w14:textId="3A380385" w:rsidR="002C2CDD" w:rsidRPr="00DD65FE" w:rsidRDefault="00111657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desjejum</w:t>
            </w:r>
          </w:p>
          <w:p w14:paraId="099376A9" w14:textId="77777777" w:rsidR="00111657" w:rsidRDefault="00111657" w:rsidP="00810158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Água (Copo médio (200ml): 1)</w:t>
            </w:r>
          </w:p>
          <w:p w14:paraId="14593AA5" w14:textId="77777777" w:rsidR="00111657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  <w:r>
              <w:br/>
            </w:r>
            <w:r w:rsidRPr="00111657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111657">
              <w:rPr>
                <w:rFonts w:ascii="Arial" w:hAnsi="Arial" w:cs="Arial"/>
                <w:sz w:val="21"/>
                <w:szCs w:val="21"/>
              </w:rPr>
              <w:t>Propolis (gotas: 15)</w:t>
            </w:r>
          </w:p>
          <w:p w14:paraId="24F7E6BA" w14:textId="77777777" w:rsid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2799124C" w14:textId="77777777" w:rsidR="00111657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11657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111657">
              <w:rPr>
                <w:rFonts w:ascii="Arial" w:hAnsi="Arial" w:cs="Arial"/>
                <w:sz w:val="21"/>
                <w:szCs w:val="21"/>
              </w:rPr>
              <w:t>Gengibre em pó (colher de café: 2)</w:t>
            </w:r>
          </w:p>
          <w:p w14:paraId="0E90F0B6" w14:textId="77777777" w:rsid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66FAB0A4" w14:textId="77777777" w:rsidR="00111657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11657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111657">
              <w:rPr>
                <w:rFonts w:ascii="Arial" w:hAnsi="Arial" w:cs="Arial"/>
                <w:sz w:val="21"/>
                <w:szCs w:val="21"/>
              </w:rPr>
              <w:t>Alcachofra (cozida) (Colher de sopa cheia (20g): 1)</w:t>
            </w:r>
          </w:p>
          <w:p w14:paraId="47E65E2B" w14:textId="77777777" w:rsid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1869AF4B" w14:textId="6BB76F49" w:rsidR="00111657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11657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111657">
              <w:rPr>
                <w:rFonts w:ascii="Arial" w:hAnsi="Arial" w:cs="Arial"/>
                <w:sz w:val="21"/>
                <w:szCs w:val="21"/>
              </w:rPr>
              <w:t>Canela em pó (Colher de sobremesa (7,3g): 1</w:t>
            </w:r>
          </w:p>
          <w:p w14:paraId="6E5A69EA" w14:textId="77777777" w:rsidR="00111657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14:paraId="554878C4" w14:textId="77777777" w:rsidR="00111657" w:rsidRPr="00DD65FE" w:rsidRDefault="00111657" w:rsidP="00111657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café da manhã</w:t>
            </w:r>
          </w:p>
          <w:p w14:paraId="584DD8E9" w14:textId="77777777" w:rsidR="00111657" w:rsidRDefault="00111657" w:rsidP="00111657">
            <w:pPr>
              <w:pStyle w:val="PargrafodaLista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  <w:r>
              <w:br/>
            </w:r>
            <w:r w:rsidRPr="00111657">
              <w:rPr>
                <w:rFonts w:ascii="Arial" w:hAnsi="Arial" w:cs="Arial"/>
                <w:sz w:val="25"/>
                <w:szCs w:val="25"/>
              </w:rPr>
              <w:t xml:space="preserve">• </w:t>
            </w:r>
            <w:r>
              <w:rPr>
                <w:rFonts w:ascii="Arial" w:hAnsi="Arial" w:cs="Arial"/>
                <w:sz w:val="21"/>
                <w:szCs w:val="21"/>
              </w:rPr>
              <w:t>Peito de galinha ou frango Assado(a) (Grama: 150) ou Patinho Assado(a) (Grama: 130) ou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Atum (cru) (Grama: 120) ou Soja (cozida) (Grama: 140) ou Queijo minas frescal (Fatia (30g):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2)</w:t>
            </w:r>
          </w:p>
          <w:p w14:paraId="3D873717" w14:textId="77777777" w:rsid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07593C09" w14:textId="77777777" w:rsid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lastRenderedPageBreak/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• </w:t>
            </w:r>
            <w:r>
              <w:rPr>
                <w:rFonts w:ascii="Arial" w:hAnsi="Arial" w:cs="Arial"/>
                <w:sz w:val="21"/>
                <w:szCs w:val="21"/>
              </w:rPr>
              <w:t>Batata doce cozida sem sal (Grama: 55) ou Cuscuz (Grama: 45) ou Inhame (cozido) (Grama:</w:t>
            </w:r>
            <w:r>
              <w:br/>
            </w:r>
            <w:r>
              <w:rPr>
                <w:rFonts w:ascii="Arial" w:hAnsi="Arial" w:cs="Arial"/>
                <w:sz w:val="21"/>
                <w:szCs w:val="21"/>
              </w:rPr>
              <w:t>50) ou Banana da terra Cozido(a) (Grama: 65)</w:t>
            </w:r>
          </w:p>
          <w:p w14:paraId="1D9E1997" w14:textId="77777777" w:rsidR="00111657" w:rsidRPr="00111657" w:rsidRDefault="00111657" w:rsidP="00111657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5B773F26" w14:textId="65D58798" w:rsidR="00810158" w:rsidRPr="00111657" w:rsidRDefault="00810158" w:rsidP="00111657">
            <w:pP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  <w:p w14:paraId="58B92712" w14:textId="18889BED" w:rsidR="002C2CDD" w:rsidRPr="008E3E62" w:rsidRDefault="008E3E62" w:rsidP="008E3E62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8E3E62">
              <w:rPr>
                <w:color w:val="000000" w:themeColor="text1"/>
                <w:lang w:val="pt-BR"/>
              </w:rPr>
              <w:t>LANCHE DA MA</w:t>
            </w:r>
            <w:r>
              <w:rPr>
                <w:color w:val="000000" w:themeColor="text1"/>
                <w:lang w:val="pt-BR"/>
              </w:rPr>
              <w:t xml:space="preserve">NHÃ </w:t>
            </w:r>
          </w:p>
          <w:p w14:paraId="72981F97" w14:textId="471A083C" w:rsidR="00810158" w:rsidRDefault="00111657" w:rsidP="00111657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>
              <w:rPr>
                <w:rFonts w:ascii="Arial" w:hAnsi="Arial" w:cs="Arial"/>
                <w:sz w:val="21"/>
                <w:szCs w:val="21"/>
              </w:rPr>
              <w:t>Castanha de caju (Unidade: 4) ou Castanha do Pará sem sal (Unidade (4g): 2)</w:t>
            </w:r>
            <w:r w:rsid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2E767595" w14:textId="60C4199D" w:rsidR="002C2CDD" w:rsidRPr="00DC5C63" w:rsidRDefault="008E3E62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 w:rsidRPr="00DC5C63">
              <w:rPr>
                <w:color w:val="000000" w:themeColor="text1"/>
                <w:lang w:val="pt-BR"/>
              </w:rPr>
              <w:t xml:space="preserve">ALMOÇO </w:t>
            </w:r>
          </w:p>
          <w:p w14:paraId="6F178B19" w14:textId="77777777" w:rsidR="00810158" w:rsidRPr="00810158" w:rsidRDefault="00810158" w:rsidP="00810158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="Arial" w:hAnsi="Arial" w:cs="Arial"/>
                <w:sz w:val="21"/>
                <w:szCs w:val="21"/>
              </w:rPr>
              <w:t>Salada ou verdura cozida, ou folhas em geral (Escumadeira: 2) 84g</w:t>
            </w:r>
          </w:p>
          <w:p w14:paraId="54CCE9B7" w14:textId="75402CD3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3A04867A" w14:textId="77777777" w:rsidR="00810158" w:rsidRDefault="00810158" w:rsidP="00810158">
            <w:pPr>
              <w:rPr>
                <w:rFonts w:ascii="Arial" w:hAnsi="Arial" w:cs="Arial"/>
                <w:sz w:val="21"/>
                <w:szCs w:val="21"/>
              </w:rPr>
            </w:pP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>Peito de galinha ou frango Assado(a) (Grama: 150) ou Patinho Assado(a) (Grama: 130) ou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Merluza, filé, assado (Grama: 210) ou Carne moída (Grama: 120) ou Salmão, filé, com pele,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fresco, grelhado (Grama: 110)</w:t>
            </w:r>
          </w:p>
          <w:p w14:paraId="6F5D2F6E" w14:textId="77777777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1E099F8B" w14:textId="77777777" w:rsidR="00810158" w:rsidRDefault="00810158" w:rsidP="00810158">
            <w:pPr>
              <w:rPr>
                <w:rFonts w:ascii="Arial" w:hAnsi="Arial" w:cs="Arial"/>
                <w:sz w:val="21"/>
                <w:szCs w:val="21"/>
              </w:rPr>
            </w:pP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>Feijão, carioca, cozido (Colher De Sopa Cheia: 3) ou Lentilha cozida (grãos) (Colher de sopa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(24g): 1) ou Grão de bico (cozido) (Colher de sopa (24g): 1)</w:t>
            </w:r>
          </w:p>
          <w:p w14:paraId="0B8B71A0" w14:textId="145772AA" w:rsidR="00810158" w:rsidRPr="00810158" w:rsidRDefault="00810158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810158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br/>
            </w:r>
            <w:r w:rsidRPr="00810158">
              <w:rPr>
                <w:rFonts w:ascii="Arial" w:hAnsi="Arial" w:cs="Arial"/>
                <w:sz w:val="25"/>
                <w:szCs w:val="25"/>
              </w:rPr>
              <w:t xml:space="preserve">• </w:t>
            </w:r>
            <w:r w:rsidRPr="00810158">
              <w:rPr>
                <w:rFonts w:ascii="Arial" w:hAnsi="Arial" w:cs="Arial"/>
                <w:sz w:val="21"/>
                <w:szCs w:val="21"/>
              </w:rPr>
              <w:t xml:space="preserve">Arroz integral (cozido) (Colher de arroz cheia (63g): 2) ou Macarrão Cozido(a) (Grama: </w:t>
            </w:r>
            <w:proofErr w:type="gramStart"/>
            <w:r w:rsidRPr="00810158">
              <w:rPr>
                <w:rFonts w:ascii="Arial" w:hAnsi="Arial" w:cs="Arial"/>
                <w:sz w:val="21"/>
                <w:szCs w:val="21"/>
              </w:rPr>
              <w:t>60)</w:t>
            </w:r>
            <w:r>
              <w:br/>
            </w:r>
            <w:r w:rsidRPr="00810158">
              <w:rPr>
                <w:rFonts w:ascii="Arial" w:hAnsi="Arial" w:cs="Arial"/>
                <w:sz w:val="21"/>
                <w:szCs w:val="21"/>
              </w:rPr>
              <w:t>ou</w:t>
            </w:r>
            <w:proofErr w:type="gramEnd"/>
            <w:r w:rsidRPr="00810158">
              <w:rPr>
                <w:rFonts w:ascii="Arial" w:hAnsi="Arial" w:cs="Arial"/>
                <w:sz w:val="21"/>
                <w:szCs w:val="21"/>
              </w:rPr>
              <w:t xml:space="preserve"> Macarrão, de arroz, cozido (Grama: 90)</w:t>
            </w:r>
          </w:p>
          <w:p w14:paraId="118992DF" w14:textId="2A90845F" w:rsidR="00DC5C63" w:rsidRPr="00810158" w:rsidRDefault="00DC5C63" w:rsidP="00810158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</w:p>
        </w:tc>
      </w:tr>
    </w:tbl>
    <w:p w14:paraId="50A8617E" w14:textId="4A39E845" w:rsidR="00A5691E" w:rsidRDefault="00810158" w:rsidP="00810158">
      <w:pPr>
        <w:pStyle w:val="PargrafodaLista"/>
        <w:jc w:val="center"/>
        <w:rPr>
          <w:lang w:val="pt-BR"/>
        </w:rPr>
      </w:pP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lastRenderedPageBreak/>
        <w:t xml:space="preserve">          </w:t>
      </w: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D690720" w14:textId="77777777" w:rsidR="00A5691E" w:rsidRDefault="00A5691E" w:rsidP="00826A10">
      <w:pPr>
        <w:rPr>
          <w:lang w:val="pt-BR"/>
        </w:rPr>
      </w:pPr>
    </w:p>
    <w:p w14:paraId="19B5A5EB" w14:textId="488CFBF5" w:rsidR="00DD65FE" w:rsidRPr="005D226B" w:rsidRDefault="00DC5C63" w:rsidP="00181BB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 w:rsidRPr="00DC5C63">
        <w:rPr>
          <w:color w:val="000000" w:themeColor="text1"/>
          <w:lang w:val="pt-BR"/>
        </w:rPr>
        <w:t>LANCHE DA TARDE</w:t>
      </w:r>
      <w:r w:rsidR="005D226B">
        <w:rPr>
          <w:color w:val="000000" w:themeColor="text1"/>
          <w:lang w:val="pt-BR"/>
        </w:rPr>
        <w:t xml:space="preserve">                         </w:t>
      </w:r>
    </w:p>
    <w:p w14:paraId="7E3B45D3" w14:textId="77777777" w:rsidR="00111657" w:rsidRPr="00111657" w:rsidRDefault="00111657" w:rsidP="00810158">
      <w:pPr>
        <w:pStyle w:val="PargrafodaLista"/>
        <w:numPr>
          <w:ilvl w:val="0"/>
          <w:numId w:val="11"/>
        </w:numPr>
        <w:rPr>
          <w:noProof/>
        </w:rPr>
      </w:pPr>
      <w:r>
        <w:rPr>
          <w:rFonts w:ascii="Arial" w:hAnsi="Arial" w:cs="Arial"/>
          <w:sz w:val="21"/>
          <w:szCs w:val="21"/>
        </w:rPr>
        <w:t>Linhaça, semente (Colher De Chá: 3) ou Aveia em flocos finos - (Colher de sopa (15g): 1)</w:t>
      </w:r>
    </w:p>
    <w:p w14:paraId="728DBF19" w14:textId="77777777" w:rsidR="00111657" w:rsidRPr="00DD65FE" w:rsidRDefault="00111657" w:rsidP="00111657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1E6429E0" w14:textId="42F2AAC2" w:rsidR="00DD65FE" w:rsidRPr="00810158" w:rsidRDefault="00111657" w:rsidP="00111657">
      <w:pPr>
        <w:pStyle w:val="PargrafodaLista"/>
        <w:rPr>
          <w:noProof/>
        </w:rPr>
      </w:pPr>
      <w:r>
        <w:br/>
      </w: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Arial" w:hAnsi="Arial" w:cs="Arial"/>
          <w:sz w:val="21"/>
          <w:szCs w:val="21"/>
        </w:rPr>
        <w:t>Iogurte desnatado (Copo Americano: 1)</w:t>
      </w:r>
    </w:p>
    <w:p w14:paraId="34CB3291" w14:textId="77777777" w:rsidR="00810158" w:rsidRDefault="00810158" w:rsidP="00810158">
      <w:pPr>
        <w:rPr>
          <w:noProof/>
        </w:rPr>
      </w:pPr>
    </w:p>
    <w:p w14:paraId="49E29477" w14:textId="77777777" w:rsidR="00810158" w:rsidRDefault="00810158" w:rsidP="00810158">
      <w:pPr>
        <w:rPr>
          <w:noProof/>
        </w:rPr>
      </w:pPr>
    </w:p>
    <w:p w14:paraId="14667FF6" w14:textId="77777777" w:rsidR="00810158" w:rsidRDefault="00810158" w:rsidP="00810158">
      <w:pPr>
        <w:rPr>
          <w:noProof/>
        </w:rPr>
      </w:pPr>
    </w:p>
    <w:p w14:paraId="3F82A4AF" w14:textId="26C2A7D6" w:rsidR="005D226B" w:rsidRPr="005D226B" w:rsidRDefault="005C1C5C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</w:p>
    <w:p w14:paraId="5ADAB169" w14:textId="77777777" w:rsidR="00810158" w:rsidRPr="00810158" w:rsidRDefault="00810158" w:rsidP="00810158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1"/>
          <w:szCs w:val="21"/>
        </w:rPr>
        <w:t>Salada ou verdura cozida, ou folhas em geral (Escumadeira: 2) 84g</w:t>
      </w:r>
    </w:p>
    <w:p w14:paraId="0D28A2CF" w14:textId="77777777" w:rsidR="00810158" w:rsidRPr="00DD65FE" w:rsidRDefault="00810158" w:rsidP="00810158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37C02EA7" w14:textId="77777777" w:rsidR="00FE031A" w:rsidRDefault="00810158" w:rsidP="00810158">
      <w:pPr>
        <w:ind w:left="360"/>
        <w:rPr>
          <w:rFonts w:ascii="Arial" w:hAnsi="Arial" w:cs="Arial"/>
          <w:sz w:val="21"/>
          <w:szCs w:val="21"/>
        </w:rPr>
      </w:pPr>
      <w:r>
        <w:br/>
      </w:r>
      <w:r w:rsidRPr="00810158">
        <w:rPr>
          <w:rFonts w:ascii="Arial" w:hAnsi="Arial" w:cs="Arial"/>
          <w:sz w:val="25"/>
          <w:szCs w:val="25"/>
        </w:rPr>
        <w:t xml:space="preserve">• </w:t>
      </w:r>
      <w:r w:rsidRPr="00810158">
        <w:rPr>
          <w:rFonts w:ascii="Arial" w:hAnsi="Arial" w:cs="Arial"/>
          <w:sz w:val="21"/>
          <w:szCs w:val="21"/>
        </w:rPr>
        <w:t>Peito de galinha ou frango Assado(a) (Grama: 150) ou Patinho Assado(a) (Grama: 130) ou</w:t>
      </w:r>
      <w:r>
        <w:br/>
      </w:r>
      <w:r w:rsidRPr="00810158">
        <w:rPr>
          <w:rFonts w:ascii="Arial" w:hAnsi="Arial" w:cs="Arial"/>
          <w:sz w:val="21"/>
          <w:szCs w:val="21"/>
        </w:rPr>
        <w:t>Merluza, filé, assado (Grama: 210) ou Carne moída (Grama: 120) ou Salmão, filé, com pele,</w:t>
      </w:r>
      <w:r>
        <w:br/>
      </w:r>
      <w:r w:rsidRPr="00810158">
        <w:rPr>
          <w:rFonts w:ascii="Arial" w:hAnsi="Arial" w:cs="Arial"/>
          <w:sz w:val="21"/>
          <w:szCs w:val="21"/>
        </w:rPr>
        <w:t>fresco, grelhado (Grama: 110)</w:t>
      </w:r>
    </w:p>
    <w:p w14:paraId="5D851C10" w14:textId="580EBB7F" w:rsidR="00BB7511" w:rsidRPr="00FE031A" w:rsidRDefault="00FE031A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 w:rsidR="00810158">
        <w:br/>
      </w:r>
      <w:r w:rsidR="00810158" w:rsidRPr="00810158">
        <w:rPr>
          <w:rFonts w:ascii="Arial" w:hAnsi="Arial" w:cs="Arial"/>
          <w:sz w:val="25"/>
          <w:szCs w:val="25"/>
        </w:rPr>
        <w:t xml:space="preserve">• </w:t>
      </w:r>
      <w:r w:rsidR="00810158" w:rsidRPr="00810158">
        <w:rPr>
          <w:rFonts w:ascii="Arial" w:hAnsi="Arial" w:cs="Arial"/>
          <w:sz w:val="21"/>
          <w:szCs w:val="21"/>
        </w:rPr>
        <w:t>Batata doce cozida sem sal (Grama: 70) ou Cuscuz, de milho, cozido com sal (Grama: 50) ou</w:t>
      </w:r>
      <w:r w:rsidR="00810158">
        <w:br/>
      </w:r>
      <w:r w:rsidR="00810158" w:rsidRPr="00810158">
        <w:rPr>
          <w:rFonts w:ascii="Arial" w:hAnsi="Arial" w:cs="Arial"/>
          <w:sz w:val="21"/>
          <w:szCs w:val="21"/>
        </w:rPr>
        <w:t>Inhame (cozido) (Grama: 60) ou Banana da terra (Grama: 40) ou Pão integral (Fatia: 1</w:t>
      </w:r>
    </w:p>
    <w:p w14:paraId="6D90D8C6" w14:textId="77777777" w:rsidR="00A122E2" w:rsidRPr="00810158" w:rsidRDefault="00A122E2" w:rsidP="005D226B">
      <w:pPr>
        <w:ind w:right="4535"/>
        <w:rPr>
          <w:noProof/>
          <w:lang w:val="pt-BR"/>
        </w:rPr>
      </w:pPr>
    </w:p>
    <w:p w14:paraId="70F8912E" w14:textId="04385EF2" w:rsidR="00BB7511" w:rsidRPr="005D226B" w:rsidRDefault="005C1C5C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CEIA </w:t>
      </w:r>
    </w:p>
    <w:p w14:paraId="380493F1" w14:textId="77777777" w:rsidR="00FE031A" w:rsidRPr="00FE031A" w:rsidRDefault="00FE031A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1"/>
          <w:szCs w:val="21"/>
        </w:rPr>
        <w:t>Água (Copo médio (200ml): 1)</w:t>
      </w:r>
    </w:p>
    <w:p w14:paraId="48FE9BE3" w14:textId="77777777" w:rsidR="00FE031A" w:rsidRPr="00DD65FE" w:rsidRDefault="00FE031A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AAF420F" w14:textId="77777777" w:rsidR="00FE031A" w:rsidRDefault="00FE031A" w:rsidP="00FE031A">
      <w:pPr>
        <w:pStyle w:val="PargrafodaLista"/>
        <w:rPr>
          <w:rFonts w:ascii="Arial" w:hAnsi="Arial" w:cs="Arial"/>
          <w:sz w:val="21"/>
          <w:szCs w:val="21"/>
        </w:rPr>
      </w:pPr>
      <w:r>
        <w:br/>
      </w: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Arial" w:hAnsi="Arial" w:cs="Arial"/>
          <w:sz w:val="21"/>
          <w:szCs w:val="21"/>
        </w:rPr>
        <w:t>Chá, erva, camomila, ebulição (Grama: 2)</w:t>
      </w:r>
    </w:p>
    <w:p w14:paraId="133448D5" w14:textId="77777777" w:rsidR="00FE031A" w:rsidRPr="00DD65FE" w:rsidRDefault="00FE031A" w:rsidP="00FE031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57DAD64A" w14:textId="77777777" w:rsidR="00FE031A" w:rsidRDefault="00FE031A" w:rsidP="00FE031A">
      <w:pPr>
        <w:pStyle w:val="PargrafodaLista"/>
        <w:rPr>
          <w:rFonts w:ascii="Arial" w:hAnsi="Arial" w:cs="Arial"/>
          <w:sz w:val="21"/>
          <w:szCs w:val="21"/>
        </w:rPr>
      </w:pPr>
      <w:r>
        <w:br/>
      </w:r>
      <w:r>
        <w:rPr>
          <w:rFonts w:ascii="Arial" w:hAnsi="Arial" w:cs="Arial"/>
          <w:sz w:val="25"/>
          <w:szCs w:val="25"/>
        </w:rPr>
        <w:t xml:space="preserve">• </w:t>
      </w:r>
      <w:r>
        <w:rPr>
          <w:rFonts w:ascii="Arial" w:hAnsi="Arial" w:cs="Arial"/>
          <w:sz w:val="21"/>
          <w:szCs w:val="21"/>
        </w:rPr>
        <w:t>Maracujá (Unidade média (45g): 1)</w:t>
      </w:r>
    </w:p>
    <w:p w14:paraId="194B74F1" w14:textId="42E90E21" w:rsidR="00BB7511" w:rsidRPr="00BB7511" w:rsidRDefault="00FE031A" w:rsidP="00FE031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Arial" w:hAnsi="Arial" w:cs="Arial"/>
          <w:sz w:val="21"/>
          <w:szCs w:val="21"/>
        </w:rPr>
        <w:t xml:space="preserve">Obs: Prepare o chá, despejando água fervida sobre a camomila. Deixe tampado por cerca de dez minutos e coe. </w:t>
      </w:r>
      <w:r>
        <w:br/>
      </w:r>
      <w:r>
        <w:rPr>
          <w:rFonts w:ascii="Arial" w:hAnsi="Arial" w:cs="Arial"/>
          <w:sz w:val="21"/>
          <w:szCs w:val="21"/>
        </w:rPr>
        <w:t>Bata no liquidificador com a polpa do maracujá, gelo à vontade. Sirva em seguida.</w:t>
      </w:r>
      <w:r w:rsidR="00BB7511" w:rsidRPr="00BB7511">
        <w:rPr>
          <w:rFonts w:asciiTheme="majorHAnsi" w:eastAsiaTheme="majorEastAsia" w:hAnsiTheme="majorHAnsi" w:cstheme="majorBidi"/>
          <w:iCs/>
          <w:caps/>
          <w:lang w:val="pt-BR"/>
        </w:rPr>
        <w:t xml:space="preserve"> </w:t>
      </w:r>
    </w:p>
    <w:p w14:paraId="08A15018" w14:textId="77777777" w:rsidR="00BB7511" w:rsidRDefault="00BB7511" w:rsidP="005D226B">
      <w:pPr>
        <w:ind w:right="4535"/>
        <w:rPr>
          <w:noProof/>
        </w:rPr>
      </w:pPr>
    </w:p>
    <w:p w14:paraId="6E64CC3C" w14:textId="600A11A3" w:rsidR="00C61A60" w:rsidRDefault="00C61A60" w:rsidP="00C61A60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7D538C2E" w14:textId="77777777" w:rsidR="00C61A60" w:rsidRPr="00BB7511" w:rsidRDefault="00C61A60" w:rsidP="00C61A60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475DBF77" w14:textId="5C519B22" w:rsidR="00484901" w:rsidRDefault="00C61A60" w:rsidP="00042B41">
      <w:pPr>
        <w:ind w:left="360" w:right="4535"/>
        <w:rPr>
          <w:lang w:val="pt-BR"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327CBB5A" w14:textId="77777777" w:rsidR="00810158" w:rsidRDefault="00810158" w:rsidP="00042B41">
      <w:pPr>
        <w:ind w:left="360" w:right="4535"/>
        <w:rPr>
          <w:lang w:val="pt-BR"/>
        </w:rPr>
      </w:pPr>
    </w:p>
    <w:p w14:paraId="2FB4A91D" w14:textId="77777777" w:rsidR="00111657" w:rsidRDefault="00111657" w:rsidP="00042B41">
      <w:pPr>
        <w:ind w:left="360" w:right="4535"/>
        <w:rPr>
          <w:noProof/>
          <w:lang w:val="pt-BR" w:eastAsia="pt-BR"/>
        </w:rPr>
      </w:pPr>
    </w:p>
    <w:p w14:paraId="7AFE5EFD" w14:textId="695C14D8" w:rsidR="00810158" w:rsidRDefault="00111657" w:rsidP="00042B41">
      <w:pPr>
        <w:ind w:left="360" w:right="4535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C989650" wp14:editId="22F5185F">
            <wp:extent cx="5715000" cy="3124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50" t="11157" r="11614" b="5680"/>
                    <a:stretch/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C2889" w14:textId="40C884A4" w:rsidR="00810158" w:rsidRDefault="00810158" w:rsidP="00042B41">
      <w:pPr>
        <w:ind w:left="360" w:right="4535"/>
        <w:rPr>
          <w:noProof/>
        </w:rPr>
      </w:pPr>
    </w:p>
    <w:p w14:paraId="0B8F0A7F" w14:textId="77777777" w:rsidR="00810158" w:rsidRDefault="00810158" w:rsidP="00042B41">
      <w:pPr>
        <w:ind w:left="360" w:right="4535"/>
        <w:rPr>
          <w:noProof/>
        </w:rPr>
      </w:pPr>
    </w:p>
    <w:p w14:paraId="789D08B2" w14:textId="77777777" w:rsidR="00810158" w:rsidRDefault="00810158" w:rsidP="00042B41">
      <w:pPr>
        <w:ind w:left="360" w:right="4535"/>
        <w:rPr>
          <w:noProof/>
        </w:rPr>
      </w:pPr>
    </w:p>
    <w:p w14:paraId="6637B736" w14:textId="77777777" w:rsidR="00810158" w:rsidRDefault="00810158" w:rsidP="00042B41">
      <w:pPr>
        <w:ind w:left="360" w:right="4535"/>
        <w:rPr>
          <w:noProof/>
          <w:lang w:val="pt-BR" w:eastAsia="pt-BR"/>
        </w:rPr>
      </w:pPr>
    </w:p>
    <w:p w14:paraId="44874AC1" w14:textId="77777777" w:rsidR="00111657" w:rsidRDefault="00111657" w:rsidP="00042B41">
      <w:pPr>
        <w:ind w:left="360" w:right="4535"/>
        <w:rPr>
          <w:noProof/>
          <w:lang w:val="pt-BR" w:eastAsia="pt-BR"/>
        </w:rPr>
      </w:pPr>
    </w:p>
    <w:p w14:paraId="3B6391DF" w14:textId="059E1624" w:rsidR="00810158" w:rsidRDefault="00111657" w:rsidP="00042B41">
      <w:pPr>
        <w:ind w:left="360" w:right="4535"/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1CC40480" wp14:editId="2E566C58">
            <wp:extent cx="1362075" cy="1238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1585" t="49189" r="18029" b="17850"/>
                    <a:stretch/>
                  </pic:blipFill>
                  <pic:spPr bwMode="auto">
                    <a:xfrm>
                      <a:off x="0" y="0"/>
                      <a:ext cx="13620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C6D5C" w14:textId="77777777" w:rsidR="00810158" w:rsidRDefault="00810158" w:rsidP="00042B41">
      <w:pPr>
        <w:ind w:left="360" w:right="4535"/>
        <w:rPr>
          <w:noProof/>
        </w:rPr>
      </w:pPr>
    </w:p>
    <w:p w14:paraId="4BA87DF1" w14:textId="77777777" w:rsidR="00810158" w:rsidRDefault="00810158" w:rsidP="00042B41">
      <w:pPr>
        <w:ind w:left="360" w:right="4535"/>
        <w:rPr>
          <w:noProof/>
        </w:rPr>
      </w:pPr>
    </w:p>
    <w:sectPr w:rsidR="00810158" w:rsidSect="00B56BC2"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EF6D6" w14:textId="77777777" w:rsidR="00644B3A" w:rsidRDefault="00644B3A" w:rsidP="00713050">
      <w:pPr>
        <w:spacing w:line="240" w:lineRule="auto"/>
      </w:pPr>
      <w:r>
        <w:separator/>
      </w:r>
    </w:p>
  </w:endnote>
  <w:endnote w:type="continuationSeparator" w:id="0">
    <w:p w14:paraId="7CF6D122" w14:textId="77777777" w:rsidR="00644B3A" w:rsidRDefault="00644B3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EE17F" w14:textId="77777777" w:rsidR="00644B3A" w:rsidRDefault="00644B3A" w:rsidP="00713050">
      <w:pPr>
        <w:spacing w:line="240" w:lineRule="auto"/>
      </w:pPr>
      <w:r>
        <w:separator/>
      </w:r>
    </w:p>
  </w:footnote>
  <w:footnote w:type="continuationSeparator" w:id="0">
    <w:p w14:paraId="6CFB8E5C" w14:textId="77777777" w:rsidR="00644B3A" w:rsidRDefault="00644B3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C5F27"/>
    <w:multiLevelType w:val="hybridMultilevel"/>
    <w:tmpl w:val="DECE1066"/>
    <w:lvl w:ilvl="0" w:tplc="4EE0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91382"/>
    <w:rsid w:val="000A07DA"/>
    <w:rsid w:val="000A2BFA"/>
    <w:rsid w:val="000B0619"/>
    <w:rsid w:val="000B61CA"/>
    <w:rsid w:val="000F7610"/>
    <w:rsid w:val="00111657"/>
    <w:rsid w:val="00114DE7"/>
    <w:rsid w:val="00114ED7"/>
    <w:rsid w:val="001300CA"/>
    <w:rsid w:val="00140B0E"/>
    <w:rsid w:val="00181BB1"/>
    <w:rsid w:val="001A5CA9"/>
    <w:rsid w:val="001B2AC1"/>
    <w:rsid w:val="001B403A"/>
    <w:rsid w:val="001F4583"/>
    <w:rsid w:val="00217980"/>
    <w:rsid w:val="00242B40"/>
    <w:rsid w:val="0024540F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84901"/>
    <w:rsid w:val="004A24CC"/>
    <w:rsid w:val="00523479"/>
    <w:rsid w:val="00543DB7"/>
    <w:rsid w:val="005729B0"/>
    <w:rsid w:val="00583E4F"/>
    <w:rsid w:val="005C1C5C"/>
    <w:rsid w:val="005D226B"/>
    <w:rsid w:val="00641630"/>
    <w:rsid w:val="00644B3A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69C1"/>
    <w:rsid w:val="00763832"/>
    <w:rsid w:val="00772919"/>
    <w:rsid w:val="007B3292"/>
    <w:rsid w:val="007D2696"/>
    <w:rsid w:val="007D2FD2"/>
    <w:rsid w:val="007D406E"/>
    <w:rsid w:val="007D6458"/>
    <w:rsid w:val="00810158"/>
    <w:rsid w:val="00811117"/>
    <w:rsid w:val="00823C54"/>
    <w:rsid w:val="00826A10"/>
    <w:rsid w:val="0083304D"/>
    <w:rsid w:val="00841146"/>
    <w:rsid w:val="0088504C"/>
    <w:rsid w:val="0089382B"/>
    <w:rsid w:val="008A1907"/>
    <w:rsid w:val="008C6BCA"/>
    <w:rsid w:val="008C7B50"/>
    <w:rsid w:val="008E3E62"/>
    <w:rsid w:val="008E4B30"/>
    <w:rsid w:val="00906BEE"/>
    <w:rsid w:val="009243E7"/>
    <w:rsid w:val="009366CC"/>
    <w:rsid w:val="00946485"/>
    <w:rsid w:val="00985D58"/>
    <w:rsid w:val="009B3C40"/>
    <w:rsid w:val="009F7AD9"/>
    <w:rsid w:val="00A122E2"/>
    <w:rsid w:val="00A20256"/>
    <w:rsid w:val="00A42540"/>
    <w:rsid w:val="00A50939"/>
    <w:rsid w:val="00A5691E"/>
    <w:rsid w:val="00A83413"/>
    <w:rsid w:val="00AA6A40"/>
    <w:rsid w:val="00AA75F6"/>
    <w:rsid w:val="00AC1EEF"/>
    <w:rsid w:val="00AD00FD"/>
    <w:rsid w:val="00AF0A8E"/>
    <w:rsid w:val="00B27019"/>
    <w:rsid w:val="00B5664D"/>
    <w:rsid w:val="00B56BC2"/>
    <w:rsid w:val="00B668C6"/>
    <w:rsid w:val="00B76A83"/>
    <w:rsid w:val="00BA5B40"/>
    <w:rsid w:val="00BB7511"/>
    <w:rsid w:val="00BD0206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86C2B"/>
    <w:rsid w:val="00EB2D52"/>
    <w:rsid w:val="00EF7CC9"/>
    <w:rsid w:val="00F207C0"/>
    <w:rsid w:val="00F20AE5"/>
    <w:rsid w:val="00F47E97"/>
    <w:rsid w:val="00F645C7"/>
    <w:rsid w:val="00FB0C48"/>
    <w:rsid w:val="00FB0EC9"/>
    <w:rsid w:val="00FC4205"/>
    <w:rsid w:val="00FE031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B04AB"/>
    <w:rsid w:val="002D585E"/>
    <w:rsid w:val="00580431"/>
    <w:rsid w:val="00C1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CB851-43A2-44F7-AA58-EE9C9801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4</Pages>
  <Words>371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OBJETIVO – emagrecimento E HIPERTENSÃO e colesterol</dc:subject>
  <dc:creator/>
  <cp:keywords/>
  <dc:description/>
  <cp:lastModifiedBy/>
  <cp:revision>1</cp:revision>
  <dcterms:created xsi:type="dcterms:W3CDTF">2021-10-07T20:45:00Z</dcterms:created>
  <dcterms:modified xsi:type="dcterms:W3CDTF">2021-10-07T20:45:00Z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