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28E22A0D" w:rsidR="00650A2A" w:rsidRDefault="00650A2A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11DCC255" w:rsidR="00906BEE" w:rsidRPr="00946485" w:rsidRDefault="00946485" w:rsidP="00F058B2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OBJETIVO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–</w:t>
                      </w:r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emagrecimento</w:t>
                      </w:r>
                      <w:r w:rsidR="00FE031A">
                        <w:rPr>
                          <w:color w:val="D5DCE4" w:themeColor="text2" w:themeTint="33"/>
                          <w:lang w:val="pt-BR"/>
                        </w:rPr>
                        <w:t xml:space="preserve"> E </w:t>
                      </w:r>
                      <w:r w:rsidR="00F058B2">
                        <w:rPr>
                          <w:color w:val="D5DCE4" w:themeColor="text2" w:themeTint="33"/>
                          <w:lang w:val="pt-BR"/>
                        </w:rPr>
                        <w:t>DIABETES E COLESTEROL</w:t>
                      </w:r>
                    </w:sdtContent>
                  </w:sdt>
                </w:p>
              </w:tc>
            </w:tr>
          </w:tbl>
          <w:p w14:paraId="6B4C3FEE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0CDE9DCB" w14:textId="3A380385" w:rsidR="002C2CDD" w:rsidRPr="00DD65FE" w:rsidRDefault="00111657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desjejum</w:t>
            </w:r>
          </w:p>
          <w:p w14:paraId="1869AF4B" w14:textId="0B402795" w:rsidR="00111657" w:rsidRDefault="00B102CC" w:rsidP="00B102CC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Chá de </w:t>
            </w:r>
            <w:r w:rsidR="00F058B2">
              <w:rPr>
                <w:rFonts w:ascii="Arial" w:hAnsi="Arial" w:cs="Arial"/>
                <w:sz w:val="21"/>
                <w:szCs w:val="21"/>
              </w:rPr>
              <w:t>canela</w:t>
            </w:r>
            <w:r>
              <w:rPr>
                <w:rFonts w:ascii="Arial" w:hAnsi="Arial" w:cs="Arial"/>
                <w:sz w:val="21"/>
                <w:szCs w:val="21"/>
              </w:rPr>
              <w:t xml:space="preserve"> 200ml</w:t>
            </w:r>
          </w:p>
          <w:p w14:paraId="6E5A69EA" w14:textId="77777777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554878C4" w14:textId="77777777" w:rsidR="00111657" w:rsidRPr="00DD65FE" w:rsidRDefault="00111657" w:rsidP="00111657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café da manhã</w:t>
            </w:r>
          </w:p>
          <w:p w14:paraId="341AB23E" w14:textId="77777777" w:rsidR="00F058B2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  <w:r>
              <w:br/>
            </w:r>
            <w:r w:rsidRPr="00111657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="00F058B2">
              <w:rPr>
                <w:rFonts w:ascii="Arial" w:hAnsi="Arial" w:cs="Arial"/>
                <w:sz w:val="21"/>
                <w:szCs w:val="21"/>
              </w:rPr>
              <w:t>Pão integral (Fatia: 1) ou Aipim Cozido(a) (Grama: 50) ou Cuscuz, de milho, cozido com sal</w:t>
            </w:r>
            <w:r w:rsidR="00F058B2">
              <w:br/>
            </w:r>
            <w:r w:rsidR="00F058B2">
              <w:rPr>
                <w:rFonts w:ascii="Arial" w:hAnsi="Arial" w:cs="Arial"/>
                <w:sz w:val="21"/>
                <w:szCs w:val="21"/>
              </w:rPr>
              <w:t>(Grama: 55) ou Batata, doce, cozida (Grama: 80) ou Tapioca de goma (Grama: 20) ou Inhame</w:t>
            </w:r>
            <w:r w:rsidR="00F058B2">
              <w:br/>
            </w:r>
            <w:r w:rsidR="00F058B2">
              <w:rPr>
                <w:rFonts w:ascii="Arial" w:hAnsi="Arial" w:cs="Arial"/>
                <w:sz w:val="21"/>
                <w:szCs w:val="21"/>
              </w:rPr>
              <w:t>(cozido) (Grama: 55)</w:t>
            </w:r>
          </w:p>
          <w:p w14:paraId="28872FD4" w14:textId="77777777" w:rsidR="00F058B2" w:rsidRPr="00810158" w:rsidRDefault="00F058B2" w:rsidP="00F058B2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D9E1997" w14:textId="7F34D2C8" w:rsidR="00111657" w:rsidRPr="00111657" w:rsidRDefault="00F058B2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• </w:t>
            </w:r>
            <w:r>
              <w:rPr>
                <w:rFonts w:ascii="Arial" w:hAnsi="Arial" w:cs="Arial"/>
                <w:sz w:val="21"/>
                <w:szCs w:val="21"/>
              </w:rPr>
              <w:t>Ovo de galinha Cozido(a) (Unidade: 2) ou Queijo minas frescal (Grama: 60) ou Peito de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galinha ou frango Assado(a) (Grama: 80) ou Carne moída Cozido(a) (Grama: 65) ou Atum em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conserva (Grama: 70)</w:t>
            </w:r>
          </w:p>
          <w:p w14:paraId="5B773F26" w14:textId="65D58798" w:rsidR="00810158" w:rsidRPr="00111657" w:rsidRDefault="00810158" w:rsidP="00111657">
            <w:pP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58B92712" w14:textId="18889BED" w:rsidR="002C2CDD" w:rsidRPr="008E3E62" w:rsidRDefault="008E3E62" w:rsidP="008E3E62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8E3E62">
              <w:rPr>
                <w:color w:val="000000" w:themeColor="text1"/>
                <w:lang w:val="pt-BR"/>
              </w:rPr>
              <w:t>LANCHE DA MA</w:t>
            </w:r>
            <w:r>
              <w:rPr>
                <w:color w:val="000000" w:themeColor="text1"/>
                <w:lang w:val="pt-BR"/>
              </w:rPr>
              <w:t xml:space="preserve">NHÃ </w:t>
            </w:r>
          </w:p>
          <w:p w14:paraId="72981F97" w14:textId="471A083C" w:rsidR="00810158" w:rsidRDefault="00111657" w:rsidP="00111657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rPr>
                <w:rFonts w:ascii="Arial" w:hAnsi="Arial" w:cs="Arial"/>
                <w:sz w:val="21"/>
                <w:szCs w:val="21"/>
              </w:rPr>
              <w:t>Castanha de caju (Unidade: 4) ou Castanha do Pará sem sal (Unidade (4g): 2)</w:t>
            </w:r>
            <w:r w:rsid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2E767595" w14:textId="60C4199D" w:rsidR="002C2CDD" w:rsidRPr="00DC5C63" w:rsidRDefault="008E3E62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DC5C63">
              <w:rPr>
                <w:color w:val="000000" w:themeColor="text1"/>
                <w:lang w:val="pt-BR"/>
              </w:rPr>
              <w:lastRenderedPageBreak/>
              <w:t xml:space="preserve">ALMOÇO </w:t>
            </w:r>
          </w:p>
          <w:p w14:paraId="6F178B19" w14:textId="77777777" w:rsidR="00810158" w:rsidRPr="00810158" w:rsidRDefault="00810158" w:rsidP="00810158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="Arial" w:hAnsi="Arial" w:cs="Arial"/>
                <w:sz w:val="21"/>
                <w:szCs w:val="21"/>
              </w:rPr>
              <w:t>Salada ou verdura cozida, ou folhas em geral (Escumadeira: 2) 84g</w:t>
            </w:r>
          </w:p>
          <w:p w14:paraId="54CCE9B7" w14:textId="75402CD3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3A04867A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Peito de galinha ou frango Assado(a) (Grama: 150) ou Patinho Assado(a) (Grama: 130) ou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Merluza, filé, assado (Grama: 210) ou Carne moída (Grama: 120) ou Salmão, filé, com pele,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fresco, grelhado (Grama: 110)</w:t>
            </w:r>
          </w:p>
          <w:p w14:paraId="6F5D2F6E" w14:textId="77777777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E099F8B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Feijão, carioca, cozido (Colher De Sopa Cheia: 3) ou Lentilha cozida (grãos) (Colher de sopa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(24g): 1) ou Grão de bico (cozido) (Colher de sopa (24g): 1)</w:t>
            </w:r>
          </w:p>
          <w:p w14:paraId="3AFC25FA" w14:textId="77777777" w:rsidR="00F058B2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 xml:space="preserve">Arroz integral (cozido) (Colher de arroz cheia (63g): 2) ou Macarrão Cozido(a) (Grama: </w:t>
            </w:r>
            <w:proofErr w:type="gramStart"/>
            <w:r w:rsidRPr="00810158">
              <w:rPr>
                <w:rFonts w:ascii="Arial" w:hAnsi="Arial" w:cs="Arial"/>
                <w:sz w:val="21"/>
                <w:szCs w:val="21"/>
              </w:rPr>
              <w:t>60)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ou</w:t>
            </w:r>
            <w:proofErr w:type="gramEnd"/>
            <w:r w:rsidRPr="00810158">
              <w:rPr>
                <w:rFonts w:ascii="Arial" w:hAnsi="Arial" w:cs="Arial"/>
                <w:sz w:val="21"/>
                <w:szCs w:val="21"/>
              </w:rPr>
              <w:t xml:space="preserve"> Macarrão, de arroz, cozido (Grama: 90)</w:t>
            </w:r>
            <w:r w:rsidR="00F058B2"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0854CE06" w14:textId="77777777" w:rsidR="00F058B2" w:rsidRDefault="00F058B2" w:rsidP="00810158">
            <w:pPr>
              <w:pStyle w:val="PargrafodaLista"/>
              <w:rPr>
                <w:rFonts w:ascii="Arial" w:hAnsi="Arial" w:cs="Arial"/>
                <w:sz w:val="21"/>
                <w:szCs w:val="21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B8B71A0" w14:textId="38707CB2" w:rsidR="00810158" w:rsidRPr="00810158" w:rsidRDefault="00F058B2" w:rsidP="00F058B2">
            <w:pPr>
              <w:pStyle w:val="PargrafodaLista"/>
              <w:numPr>
                <w:ilvl w:val="0"/>
                <w:numId w:val="14"/>
              </w:numP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rPr>
                <w:rFonts w:ascii="Arial" w:hAnsi="Arial" w:cs="Arial"/>
                <w:sz w:val="21"/>
                <w:szCs w:val="21"/>
              </w:rPr>
              <w:t>Quinoa (colher de sopa 2)</w:t>
            </w:r>
          </w:p>
          <w:p w14:paraId="118992DF" w14:textId="2A90845F" w:rsidR="00DC5C63" w:rsidRPr="00810158" w:rsidRDefault="00DC5C63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</w:tc>
      </w:tr>
    </w:tbl>
    <w:p w14:paraId="50A8617E" w14:textId="4A39E845" w:rsidR="00A5691E" w:rsidRDefault="00810158" w:rsidP="00810158">
      <w:pPr>
        <w:pStyle w:val="PargrafodaLista"/>
        <w:jc w:val="center"/>
        <w:rPr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 xml:space="preserve">          </w:t>
      </w: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D690720" w14:textId="77777777" w:rsidR="00A5691E" w:rsidRDefault="00A5691E" w:rsidP="00826A10">
      <w:pPr>
        <w:rPr>
          <w:lang w:val="pt-BR"/>
        </w:rPr>
      </w:pPr>
    </w:p>
    <w:p w14:paraId="19B5A5EB" w14:textId="488CFBF5" w:rsidR="00DD65FE" w:rsidRPr="005D226B" w:rsidRDefault="00DC5C63" w:rsidP="00181BB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 w:rsidRPr="00DC5C63">
        <w:rPr>
          <w:color w:val="000000" w:themeColor="text1"/>
          <w:lang w:val="pt-BR"/>
        </w:rPr>
        <w:t>LANCHE DA TARDE</w:t>
      </w:r>
      <w:r w:rsidR="005D226B">
        <w:rPr>
          <w:color w:val="000000" w:themeColor="text1"/>
          <w:lang w:val="pt-BR"/>
        </w:rPr>
        <w:t xml:space="preserve">                         </w:t>
      </w:r>
    </w:p>
    <w:p w14:paraId="7E3B45D3" w14:textId="77777777" w:rsidR="00111657" w:rsidRPr="00111657" w:rsidRDefault="00111657" w:rsidP="00810158">
      <w:pPr>
        <w:pStyle w:val="PargrafodaLista"/>
        <w:numPr>
          <w:ilvl w:val="0"/>
          <w:numId w:val="11"/>
        </w:numPr>
        <w:rPr>
          <w:noProof/>
        </w:rPr>
      </w:pPr>
      <w:r>
        <w:rPr>
          <w:rFonts w:ascii="Arial" w:hAnsi="Arial" w:cs="Arial"/>
          <w:sz w:val="21"/>
          <w:szCs w:val="21"/>
        </w:rPr>
        <w:t>Linhaça, semente (Colher De Chá: 3) ou Aveia em flocos finos - (Colher de sopa (15g): 1)</w:t>
      </w:r>
    </w:p>
    <w:p w14:paraId="728DBF19" w14:textId="77777777" w:rsidR="00111657" w:rsidRPr="00DD65FE" w:rsidRDefault="00111657" w:rsidP="00111657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E6429E0" w14:textId="0A3B1334" w:rsidR="00DD65FE" w:rsidRPr="00810158" w:rsidRDefault="00111657" w:rsidP="00111657">
      <w:pPr>
        <w:pStyle w:val="PargrafodaLista"/>
        <w:rPr>
          <w:noProof/>
        </w:rPr>
      </w:pPr>
      <w:r>
        <w:br/>
      </w:r>
      <w:r>
        <w:rPr>
          <w:rFonts w:ascii="Arial" w:hAnsi="Arial" w:cs="Arial"/>
          <w:sz w:val="25"/>
          <w:szCs w:val="25"/>
        </w:rPr>
        <w:t xml:space="preserve">• </w:t>
      </w:r>
      <w:r w:rsidR="00F058B2">
        <w:rPr>
          <w:rFonts w:ascii="Arial" w:hAnsi="Arial" w:cs="Arial"/>
          <w:sz w:val="21"/>
          <w:szCs w:val="21"/>
        </w:rPr>
        <w:t>Maçã (Unidade: 1)</w:t>
      </w:r>
    </w:p>
    <w:p w14:paraId="34CB3291" w14:textId="77777777" w:rsidR="00810158" w:rsidRDefault="00810158" w:rsidP="00810158">
      <w:pPr>
        <w:rPr>
          <w:noProof/>
        </w:rPr>
      </w:pPr>
    </w:p>
    <w:p w14:paraId="49E29477" w14:textId="77777777" w:rsidR="00810158" w:rsidRDefault="00810158" w:rsidP="00810158">
      <w:pPr>
        <w:rPr>
          <w:noProof/>
        </w:rPr>
      </w:pPr>
    </w:p>
    <w:p w14:paraId="14667FF6" w14:textId="77777777" w:rsidR="00810158" w:rsidRDefault="00810158" w:rsidP="00810158">
      <w:pPr>
        <w:rPr>
          <w:noProof/>
        </w:rPr>
      </w:pPr>
    </w:p>
    <w:p w14:paraId="3F82A4AF" w14:textId="26C2A7D6" w:rsidR="005D226B" w:rsidRPr="005D226B" w:rsidRDefault="005C1C5C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 xml:space="preserve">janta </w:t>
      </w:r>
    </w:p>
    <w:p w14:paraId="5ADAB169" w14:textId="77777777" w:rsidR="00810158" w:rsidRPr="00810158" w:rsidRDefault="00810158" w:rsidP="0081015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>Salada ou verdura cozida, ou folhas em geral (Escumadeira: 2) 84g</w:t>
      </w:r>
    </w:p>
    <w:p w14:paraId="0D28A2CF" w14:textId="77777777" w:rsidR="00810158" w:rsidRPr="00DD65FE" w:rsidRDefault="00810158" w:rsidP="00810158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37C02EA7" w14:textId="77777777" w:rsidR="00FE031A" w:rsidRDefault="00810158" w:rsidP="00810158">
      <w:pPr>
        <w:ind w:left="360"/>
        <w:rPr>
          <w:rFonts w:ascii="Arial" w:hAnsi="Arial" w:cs="Arial"/>
          <w:sz w:val="21"/>
          <w:szCs w:val="21"/>
        </w:rPr>
      </w:pPr>
      <w:r>
        <w:br/>
      </w:r>
      <w:r w:rsidRPr="00810158">
        <w:rPr>
          <w:rFonts w:ascii="Arial" w:hAnsi="Arial" w:cs="Arial"/>
          <w:sz w:val="25"/>
          <w:szCs w:val="25"/>
        </w:rPr>
        <w:t xml:space="preserve">• </w:t>
      </w:r>
      <w:r w:rsidRPr="00810158">
        <w:rPr>
          <w:rFonts w:ascii="Arial" w:hAnsi="Arial" w:cs="Arial"/>
          <w:sz w:val="21"/>
          <w:szCs w:val="21"/>
        </w:rPr>
        <w:t>Peito de galinha ou frango Assado(a) (Grama: 150) ou Patinho Assado(a) (Grama: 130) ou</w:t>
      </w:r>
      <w:r>
        <w:br/>
      </w:r>
      <w:r w:rsidRPr="00810158">
        <w:rPr>
          <w:rFonts w:ascii="Arial" w:hAnsi="Arial" w:cs="Arial"/>
          <w:sz w:val="21"/>
          <w:szCs w:val="21"/>
        </w:rPr>
        <w:t>Merluza, filé, assado (Grama: 210) ou Carne moída (Grama: 120) ou Salmão, filé, com pele,</w:t>
      </w:r>
      <w:r>
        <w:br/>
      </w:r>
      <w:r w:rsidRPr="00810158">
        <w:rPr>
          <w:rFonts w:ascii="Arial" w:hAnsi="Arial" w:cs="Arial"/>
          <w:sz w:val="21"/>
          <w:szCs w:val="21"/>
        </w:rPr>
        <w:t>fresco, grelhado (Grama: 110)</w:t>
      </w:r>
    </w:p>
    <w:p w14:paraId="5D851C10" w14:textId="4EF45575" w:rsidR="00BB7511" w:rsidRDefault="00FE031A" w:rsidP="00FE031A">
      <w:pPr>
        <w:pStyle w:val="PargrafodaLista"/>
        <w:rPr>
          <w:rFonts w:ascii="Arial" w:hAnsi="Arial" w:cs="Arial"/>
          <w:sz w:val="21"/>
          <w:szCs w:val="21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 w:rsidR="00810158">
        <w:br/>
      </w:r>
      <w:r w:rsidR="00810158" w:rsidRPr="00810158">
        <w:rPr>
          <w:rFonts w:ascii="Arial" w:hAnsi="Arial" w:cs="Arial"/>
          <w:sz w:val="25"/>
          <w:szCs w:val="25"/>
        </w:rPr>
        <w:t xml:space="preserve">• </w:t>
      </w:r>
      <w:r w:rsidR="00810158" w:rsidRPr="00810158">
        <w:rPr>
          <w:rFonts w:ascii="Arial" w:hAnsi="Arial" w:cs="Arial"/>
          <w:sz w:val="21"/>
          <w:szCs w:val="21"/>
        </w:rPr>
        <w:t>Batata doce cozida sem sal (Grama: 70) ou Cuscuz, de milho, cozido com sal (Grama: 50) ou</w:t>
      </w:r>
      <w:r w:rsidR="00810158">
        <w:br/>
      </w:r>
      <w:r w:rsidR="00810158" w:rsidRPr="00810158">
        <w:rPr>
          <w:rFonts w:ascii="Arial" w:hAnsi="Arial" w:cs="Arial"/>
          <w:sz w:val="21"/>
          <w:szCs w:val="21"/>
        </w:rPr>
        <w:t>Inhame (cozido) (Grama: 60) ou Banana da terra (Grama: 40) ou Pão integral (Fatia: 1</w:t>
      </w:r>
      <w:r w:rsidR="00F058B2">
        <w:rPr>
          <w:rFonts w:ascii="Arial" w:hAnsi="Arial" w:cs="Arial"/>
          <w:sz w:val="21"/>
          <w:szCs w:val="21"/>
        </w:rPr>
        <w:t>)</w:t>
      </w:r>
    </w:p>
    <w:p w14:paraId="175C6751" w14:textId="77C4F221" w:rsidR="00F058B2" w:rsidRDefault="00F058B2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0E7F4AD7" w14:textId="061472C2" w:rsidR="00F058B2" w:rsidRDefault="00F058B2" w:rsidP="00F058B2">
      <w:pPr>
        <w:pStyle w:val="PargrafodaLista"/>
        <w:numPr>
          <w:ilvl w:val="0"/>
          <w:numId w:val="15"/>
        </w:numPr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  <w:r>
        <w:rPr>
          <w:rFonts w:ascii="Arial" w:hAnsi="Arial" w:cs="Arial"/>
          <w:sz w:val="21"/>
          <w:szCs w:val="21"/>
        </w:rPr>
        <w:t>Brócolis (Grama: 50)</w:t>
      </w:r>
    </w:p>
    <w:p w14:paraId="4466CBB5" w14:textId="77777777" w:rsidR="00F058B2" w:rsidRPr="00F058B2" w:rsidRDefault="00F058B2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</w:p>
    <w:p w14:paraId="6D90D8C6" w14:textId="77777777" w:rsidR="00A122E2" w:rsidRPr="00810158" w:rsidRDefault="00A122E2" w:rsidP="005D226B">
      <w:pPr>
        <w:ind w:right="4535"/>
        <w:rPr>
          <w:noProof/>
          <w:lang w:val="pt-BR"/>
        </w:rPr>
      </w:pPr>
    </w:p>
    <w:p w14:paraId="70F8912E" w14:textId="04385EF2" w:rsidR="00BB7511" w:rsidRPr="005D226B" w:rsidRDefault="005C1C5C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CEIA </w:t>
      </w:r>
    </w:p>
    <w:p w14:paraId="649467D8" w14:textId="77777777" w:rsidR="00F058B2" w:rsidRPr="00F058B2" w:rsidRDefault="00F058B2" w:rsidP="00F058B2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>Banana, prata, crua (Unidade Pequena: 1) ou Maçã (Unidade: 1) ou pera (Unidade: 1) ou</w:t>
      </w:r>
      <w:r>
        <w:br/>
      </w:r>
      <w:r>
        <w:rPr>
          <w:rFonts w:ascii="Arial" w:hAnsi="Arial" w:cs="Arial"/>
          <w:sz w:val="21"/>
          <w:szCs w:val="21"/>
        </w:rPr>
        <w:t>Mamão papaia (Grama: 210) ou Morango (Unidade média (12g): 25) ou Amora (Unidade: 50)</w:t>
      </w:r>
    </w:p>
    <w:p w14:paraId="17E38022" w14:textId="77777777" w:rsidR="00F058B2" w:rsidRDefault="00F058B2" w:rsidP="00F058B2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0DB75D70" w14:textId="4872DB62" w:rsidR="00F058B2" w:rsidRPr="00F058B2" w:rsidRDefault="00F058B2" w:rsidP="00F058B2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Arial" w:hAnsi="Arial" w:cs="Arial"/>
          <w:sz w:val="21"/>
          <w:szCs w:val="21"/>
        </w:rPr>
        <w:t>Granola (Colher de sopa (13g): 1) ou Linhaça, semente (Colher De Chá: 3) ou Aveia em flocos</w:t>
      </w:r>
      <w:r>
        <w:br/>
      </w:r>
      <w:r>
        <w:rPr>
          <w:rFonts w:ascii="Arial" w:hAnsi="Arial" w:cs="Arial"/>
          <w:sz w:val="21"/>
          <w:szCs w:val="21"/>
        </w:rPr>
        <w:t>finos - Quaker® (Colher de sopa (15g): 1) ou Semente de chia (Colher de sopa: 5) ou Psylium</w:t>
      </w:r>
      <w:r>
        <w:br/>
      </w:r>
      <w:r>
        <w:rPr>
          <w:rFonts w:ascii="Arial" w:hAnsi="Arial" w:cs="Arial"/>
          <w:sz w:val="21"/>
          <w:szCs w:val="21"/>
        </w:rPr>
        <w:t>(Grama: 10) ou Semente de chia (Colher de sopa: 5)</w:t>
      </w:r>
    </w:p>
    <w:p w14:paraId="7EA9857C" w14:textId="77777777" w:rsidR="00F058B2" w:rsidRDefault="00F058B2" w:rsidP="00F058B2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E64CC3C" w14:textId="4E88574C" w:rsidR="00C61A60" w:rsidRPr="00F058B2" w:rsidRDefault="00F058B2" w:rsidP="00F058B2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  <w:r>
        <w:br/>
      </w:r>
      <w:r w:rsidRPr="00F058B2">
        <w:rPr>
          <w:rFonts w:ascii="Arial" w:hAnsi="Arial" w:cs="Arial"/>
          <w:sz w:val="25"/>
          <w:szCs w:val="25"/>
        </w:rPr>
        <w:t xml:space="preserve">• </w:t>
      </w:r>
      <w:r w:rsidRPr="00F058B2">
        <w:rPr>
          <w:rFonts w:ascii="Arial" w:hAnsi="Arial" w:cs="Arial"/>
          <w:sz w:val="21"/>
          <w:szCs w:val="21"/>
        </w:rPr>
        <w:t>chá de carqueja (200ml) ou chá de sálvia (200ml) ou chá de insulina vegetal (200ml)</w:t>
      </w:r>
    </w:p>
    <w:p w14:paraId="7D538C2E" w14:textId="77777777" w:rsidR="00C61A60" w:rsidRPr="00BB7511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475DBF77" w14:textId="5C519B22" w:rsidR="00484901" w:rsidRDefault="00C61A60" w:rsidP="00042B41">
      <w:pPr>
        <w:ind w:left="360" w:right="4535"/>
        <w:rPr>
          <w:lang w:val="pt-BR"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327CBB5A" w14:textId="77777777" w:rsidR="00810158" w:rsidRDefault="00810158" w:rsidP="00042B41">
      <w:pPr>
        <w:ind w:left="360" w:right="4535"/>
        <w:rPr>
          <w:lang w:val="pt-BR"/>
        </w:rPr>
      </w:pPr>
    </w:p>
    <w:p w14:paraId="2FB4A91D" w14:textId="77777777" w:rsidR="00111657" w:rsidRDefault="00111657" w:rsidP="00042B41">
      <w:pPr>
        <w:ind w:left="360" w:right="4535"/>
        <w:rPr>
          <w:noProof/>
          <w:lang w:val="pt-BR" w:eastAsia="pt-BR"/>
        </w:rPr>
      </w:pPr>
    </w:p>
    <w:p w14:paraId="0D09C513" w14:textId="77777777" w:rsidR="00F058B2" w:rsidRDefault="00F058B2" w:rsidP="00042B41">
      <w:pPr>
        <w:ind w:left="360" w:right="4535"/>
        <w:rPr>
          <w:noProof/>
          <w:lang w:val="pt-BR" w:eastAsia="pt-BR"/>
        </w:rPr>
      </w:pPr>
    </w:p>
    <w:p w14:paraId="7AFE5EFD" w14:textId="73133CE5" w:rsidR="00810158" w:rsidRDefault="00F058B2" w:rsidP="00042B41">
      <w:pPr>
        <w:ind w:left="360" w:right="4535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41403FE" wp14:editId="2D6EC1B3">
            <wp:extent cx="5581650" cy="3067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8" t="12677" r="13752" b="5679"/>
                    <a:stretch/>
                  </pic:blipFill>
                  <pic:spPr bwMode="auto">
                    <a:xfrm>
                      <a:off x="0" y="0"/>
                      <a:ext cx="55816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2889" w14:textId="40C884A4" w:rsidR="00810158" w:rsidRDefault="00810158" w:rsidP="00042B41">
      <w:pPr>
        <w:ind w:left="360" w:right="4535"/>
        <w:rPr>
          <w:noProof/>
        </w:rPr>
      </w:pPr>
    </w:p>
    <w:p w14:paraId="0B8F0A7F" w14:textId="77777777" w:rsidR="00810158" w:rsidRDefault="00810158" w:rsidP="00042B41">
      <w:pPr>
        <w:ind w:left="360" w:right="4535"/>
        <w:rPr>
          <w:noProof/>
        </w:rPr>
      </w:pPr>
    </w:p>
    <w:p w14:paraId="789D08B2" w14:textId="77777777" w:rsidR="00810158" w:rsidRDefault="00810158" w:rsidP="00042B41">
      <w:pPr>
        <w:ind w:left="360" w:right="4535"/>
        <w:rPr>
          <w:noProof/>
        </w:rPr>
      </w:pPr>
    </w:p>
    <w:p w14:paraId="6637B736" w14:textId="77777777" w:rsidR="00810158" w:rsidRDefault="00810158" w:rsidP="00042B41">
      <w:pPr>
        <w:ind w:left="360" w:right="4535"/>
        <w:rPr>
          <w:noProof/>
          <w:lang w:val="pt-BR" w:eastAsia="pt-BR"/>
        </w:rPr>
      </w:pPr>
    </w:p>
    <w:p w14:paraId="44874AC1" w14:textId="77777777" w:rsidR="00111657" w:rsidRDefault="00111657" w:rsidP="00042B41">
      <w:pPr>
        <w:ind w:left="360" w:right="4535"/>
        <w:rPr>
          <w:noProof/>
          <w:lang w:val="pt-BR" w:eastAsia="pt-BR"/>
        </w:rPr>
      </w:pPr>
    </w:p>
    <w:p w14:paraId="266B9C88" w14:textId="77777777" w:rsidR="00B102CC" w:rsidRDefault="00B102CC" w:rsidP="00042B41">
      <w:pPr>
        <w:ind w:left="360" w:right="4535"/>
        <w:rPr>
          <w:noProof/>
          <w:lang w:val="pt-BR" w:eastAsia="pt-BR"/>
        </w:rPr>
      </w:pPr>
    </w:p>
    <w:p w14:paraId="6785EFBC" w14:textId="77777777" w:rsidR="00F058B2" w:rsidRDefault="00F058B2" w:rsidP="00042B41">
      <w:pPr>
        <w:ind w:left="360" w:right="4535"/>
        <w:rPr>
          <w:noProof/>
          <w:lang w:val="pt-BR" w:eastAsia="pt-BR"/>
        </w:rPr>
      </w:pPr>
    </w:p>
    <w:p w14:paraId="3B6391DF" w14:textId="413E9080" w:rsidR="00810158" w:rsidRDefault="00F058B2" w:rsidP="00042B41">
      <w:pPr>
        <w:ind w:left="360" w:right="4535"/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183A4622" wp14:editId="23F77666">
            <wp:extent cx="1352550" cy="127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443" t="55020" r="18314" b="11004"/>
                    <a:stretch/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6D5C" w14:textId="77777777" w:rsidR="00810158" w:rsidRDefault="00810158" w:rsidP="00042B41">
      <w:pPr>
        <w:ind w:left="360" w:right="4535"/>
        <w:rPr>
          <w:noProof/>
        </w:rPr>
      </w:pPr>
    </w:p>
    <w:p w14:paraId="4BA87DF1" w14:textId="77777777" w:rsidR="00810158" w:rsidRDefault="00810158" w:rsidP="00042B41">
      <w:pPr>
        <w:ind w:left="360" w:right="4535"/>
        <w:rPr>
          <w:noProof/>
        </w:rPr>
      </w:pPr>
    </w:p>
    <w:sectPr w:rsidR="00810158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50027" w14:textId="77777777" w:rsidR="000246B2" w:rsidRDefault="000246B2" w:rsidP="00713050">
      <w:pPr>
        <w:spacing w:line="240" w:lineRule="auto"/>
      </w:pPr>
      <w:r>
        <w:separator/>
      </w:r>
    </w:p>
  </w:endnote>
  <w:endnote w:type="continuationSeparator" w:id="0">
    <w:p w14:paraId="2CAA3102" w14:textId="77777777" w:rsidR="000246B2" w:rsidRDefault="000246B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EC7C8" w14:textId="77777777" w:rsidR="000246B2" w:rsidRDefault="000246B2" w:rsidP="00713050">
      <w:pPr>
        <w:spacing w:line="240" w:lineRule="auto"/>
      </w:pPr>
      <w:r>
        <w:separator/>
      </w:r>
    </w:p>
  </w:footnote>
  <w:footnote w:type="continuationSeparator" w:id="0">
    <w:p w14:paraId="5F8D141F" w14:textId="77777777" w:rsidR="000246B2" w:rsidRDefault="000246B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6B32BE"/>
    <w:multiLevelType w:val="hybridMultilevel"/>
    <w:tmpl w:val="D9E0F6BA"/>
    <w:lvl w:ilvl="0" w:tplc="4EE056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21877"/>
    <w:multiLevelType w:val="hybridMultilevel"/>
    <w:tmpl w:val="74F43F8A"/>
    <w:lvl w:ilvl="0" w:tplc="4EE056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F8C5F27"/>
    <w:multiLevelType w:val="hybridMultilevel"/>
    <w:tmpl w:val="E5F821F0"/>
    <w:lvl w:ilvl="0" w:tplc="4EE0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246B2"/>
    <w:rsid w:val="00042B41"/>
    <w:rsid w:val="00091382"/>
    <w:rsid w:val="000A07DA"/>
    <w:rsid w:val="000A2BFA"/>
    <w:rsid w:val="000B0619"/>
    <w:rsid w:val="000B61CA"/>
    <w:rsid w:val="000F7610"/>
    <w:rsid w:val="00111657"/>
    <w:rsid w:val="00114DE7"/>
    <w:rsid w:val="00114ED7"/>
    <w:rsid w:val="001300CA"/>
    <w:rsid w:val="00140B0E"/>
    <w:rsid w:val="00181BB1"/>
    <w:rsid w:val="001A5CA9"/>
    <w:rsid w:val="001B2AC1"/>
    <w:rsid w:val="001B403A"/>
    <w:rsid w:val="001F4583"/>
    <w:rsid w:val="00217980"/>
    <w:rsid w:val="00242B40"/>
    <w:rsid w:val="0024540F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84901"/>
    <w:rsid w:val="004A24CC"/>
    <w:rsid w:val="00523479"/>
    <w:rsid w:val="00543DB7"/>
    <w:rsid w:val="005729B0"/>
    <w:rsid w:val="00583E4F"/>
    <w:rsid w:val="005C1C5C"/>
    <w:rsid w:val="005D226B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69C1"/>
    <w:rsid w:val="00763832"/>
    <w:rsid w:val="00772919"/>
    <w:rsid w:val="007B3292"/>
    <w:rsid w:val="007D2696"/>
    <w:rsid w:val="007D2FD2"/>
    <w:rsid w:val="007D406E"/>
    <w:rsid w:val="007D6458"/>
    <w:rsid w:val="00810158"/>
    <w:rsid w:val="00811117"/>
    <w:rsid w:val="00823C54"/>
    <w:rsid w:val="00826A10"/>
    <w:rsid w:val="0083304D"/>
    <w:rsid w:val="00841146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85D58"/>
    <w:rsid w:val="009B3C40"/>
    <w:rsid w:val="009F7AD9"/>
    <w:rsid w:val="00A122E2"/>
    <w:rsid w:val="00A20256"/>
    <w:rsid w:val="00A42540"/>
    <w:rsid w:val="00A50939"/>
    <w:rsid w:val="00A5691E"/>
    <w:rsid w:val="00A83413"/>
    <w:rsid w:val="00AA6A40"/>
    <w:rsid w:val="00AA75F6"/>
    <w:rsid w:val="00AC1EEF"/>
    <w:rsid w:val="00AD00FD"/>
    <w:rsid w:val="00AF0A8E"/>
    <w:rsid w:val="00B102CC"/>
    <w:rsid w:val="00B27019"/>
    <w:rsid w:val="00B5664D"/>
    <w:rsid w:val="00B56BC2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B2D52"/>
    <w:rsid w:val="00EF7CC9"/>
    <w:rsid w:val="00F058B2"/>
    <w:rsid w:val="00F207C0"/>
    <w:rsid w:val="00F20AE5"/>
    <w:rsid w:val="00F47E97"/>
    <w:rsid w:val="00F645C7"/>
    <w:rsid w:val="00FB0C48"/>
    <w:rsid w:val="00FB0EC9"/>
    <w:rsid w:val="00FC4205"/>
    <w:rsid w:val="00FE031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627BC"/>
    <w:rsid w:val="002B04AB"/>
    <w:rsid w:val="002D585E"/>
    <w:rsid w:val="0058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D86261-BFB2-473C-8F36-FD0A8CAF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4</Pages>
  <Words>390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OBJETIVO – emagrecimento E DIABETES E COLESTEROL</dc:subject>
  <dc:creator/>
  <cp:keywords/>
  <dc:description/>
  <cp:lastModifiedBy/>
  <cp:revision>1</cp:revision>
  <dcterms:created xsi:type="dcterms:W3CDTF">2021-10-07T21:07:00Z</dcterms:created>
  <dcterms:modified xsi:type="dcterms:W3CDTF">2021-10-07T21:07:00Z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