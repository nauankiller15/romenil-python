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37B22746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E67BB8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METABOLISMO LENTO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40BC7FF4" w:rsidR="002C2CDD" w:rsidRPr="00DD65FE" w:rsidRDefault="009533A1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desjejum shot metabolismo</w:t>
            </w:r>
            <w:r w:rsidR="00163DAA">
              <w:rPr>
                <w:color w:val="000000" w:themeColor="text1"/>
                <w:lang w:val="pt-BR"/>
              </w:rPr>
              <w:t xml:space="preserve"> </w:t>
            </w:r>
          </w:p>
          <w:p w14:paraId="45E7BD34" w14:textId="5151FFB6" w:rsidR="00CA3C26" w:rsidRPr="00C31727" w:rsidRDefault="00CA3C26" w:rsidP="00CA3C26">
            <w:pPr>
              <w:pStyle w:val="PargrafodaLista"/>
              <w:jc w:val="center"/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</w:tblGrid>
            <w:tr w:rsidR="00C31727" w:rsidRPr="00C31727" w14:paraId="6C562D49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098FCA72" w14:textId="77777777" w:rsidR="00C31727" w:rsidRPr="00C31727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Limão espremido (Unidade: 1)</w:t>
                  </w:r>
                </w:p>
              </w:tc>
            </w:tr>
            <w:tr w:rsidR="00C31727" w:rsidRPr="00C31727" w14:paraId="5854DB5B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1BCE6712" w14:textId="5435780A" w:rsidR="00C31727" w:rsidRPr="00C31727" w:rsidRDefault="00C31727" w:rsidP="00C31727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</w:tc>
            </w:tr>
            <w:tr w:rsidR="00C31727" w:rsidRPr="00C31727" w14:paraId="400FCA8A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31E1CC53" w14:textId="77777777" w:rsidR="00C31727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 xml:space="preserve">Gengibre (Colher de chá </w:t>
                  </w:r>
                </w:p>
                <w:p w14:paraId="3789C4D3" w14:textId="77777777" w:rsidR="00C31727" w:rsidRDefault="00C31727" w:rsidP="00C31727">
                  <w:pPr>
                    <w:pStyle w:val="PargrafodaLista"/>
                    <w:spacing w:line="240" w:lineRule="auto"/>
                  </w:pPr>
                  <w:r w:rsidRPr="00C31727">
                    <w:t>ralado (5g): 1)</w:t>
                  </w:r>
                </w:p>
                <w:p w14:paraId="3B50A2E7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41143A5D" w14:textId="7373AB91" w:rsidR="009533A1" w:rsidRPr="00C31727" w:rsidRDefault="009533A1" w:rsidP="00C31727">
                  <w:pPr>
                    <w:pStyle w:val="PargrafodaLista"/>
                    <w:spacing w:line="240" w:lineRule="auto"/>
                  </w:pPr>
                </w:p>
              </w:tc>
            </w:tr>
            <w:tr w:rsidR="00C31727" w:rsidRPr="00C31727" w14:paraId="1D16CE6E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7C520FCC" w14:textId="5C21D214" w:rsidR="00C31727" w:rsidRDefault="009533A1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Própolis</w:t>
                  </w:r>
                  <w:r w:rsidR="00C31727" w:rsidRPr="00C31727">
                    <w:t xml:space="preserve"> (gotas: 15)</w:t>
                  </w:r>
                </w:p>
                <w:p w14:paraId="7334F01B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38D9F849" w14:textId="1F864000" w:rsidR="009533A1" w:rsidRPr="00C31727" w:rsidRDefault="009533A1" w:rsidP="009533A1">
                  <w:pPr>
                    <w:spacing w:line="240" w:lineRule="auto"/>
                  </w:pPr>
                </w:p>
              </w:tc>
            </w:tr>
            <w:tr w:rsidR="00C31727" w:rsidRPr="00C31727" w14:paraId="2B642C32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5E48B065" w14:textId="77777777" w:rsidR="009533A1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 xml:space="preserve">Cúrcuma (Colher de chá </w:t>
                  </w:r>
                </w:p>
                <w:p w14:paraId="219B36B2" w14:textId="77777777" w:rsidR="00C31727" w:rsidRDefault="00C31727" w:rsidP="009533A1">
                  <w:pPr>
                    <w:pStyle w:val="PargrafodaLista"/>
                    <w:spacing w:line="240" w:lineRule="auto"/>
                  </w:pPr>
                  <w:r w:rsidRPr="00C31727">
                    <w:t>(2,05g): 1)</w:t>
                  </w:r>
                </w:p>
                <w:p w14:paraId="5A8E03FC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0EFA177F" w14:textId="25A40D33" w:rsidR="009533A1" w:rsidRPr="00C31727" w:rsidRDefault="009533A1" w:rsidP="009533A1">
                  <w:pPr>
                    <w:spacing w:line="240" w:lineRule="auto"/>
                  </w:pPr>
                </w:p>
              </w:tc>
            </w:tr>
            <w:tr w:rsidR="00C31727" w:rsidRPr="00C31727" w14:paraId="4B7657A7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4DC9D25C" w14:textId="77777777" w:rsidR="00C31727" w:rsidRDefault="00C31727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Pimenta caiena (Pitada (0,70g): 1)</w:t>
                  </w:r>
                </w:p>
                <w:p w14:paraId="5297FD4B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3D003176" w14:textId="1B34A5D0" w:rsidR="009533A1" w:rsidRPr="00C31727" w:rsidRDefault="009533A1" w:rsidP="009533A1">
                  <w:pPr>
                    <w:pStyle w:val="PargrafodaLista"/>
                    <w:spacing w:line="240" w:lineRule="auto"/>
                  </w:pPr>
                </w:p>
              </w:tc>
            </w:tr>
            <w:tr w:rsidR="00C31727" w:rsidRPr="00C31727" w14:paraId="21363A26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5565DFAF" w14:textId="77777777" w:rsidR="00C31727" w:rsidRDefault="00C31727" w:rsidP="009533A1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 w:rsidRPr="00C31727">
                    <w:t>Água (Copo médio (200ml): 1)</w:t>
                  </w:r>
                </w:p>
                <w:p w14:paraId="6891B43F" w14:textId="7EAABD28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77279E70" w14:textId="45F63914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11F8A0FD" w14:textId="0A44D2E5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0D5B4B86" w14:textId="77777777" w:rsidR="009533A1" w:rsidRDefault="009533A1" w:rsidP="009533A1">
                  <w:pPr>
                    <w:pStyle w:val="PargrafodaLista"/>
                    <w:spacing w:line="240" w:lineRule="auto"/>
                  </w:pPr>
                </w:p>
                <w:p w14:paraId="38BCC9DA" w14:textId="77777777" w:rsidR="009533A1" w:rsidRPr="00DD65FE" w:rsidRDefault="009533A1" w:rsidP="009533A1">
                  <w:pPr>
                    <w:pStyle w:val="Ttulo3"/>
                    <w:numPr>
                      <w:ilvl w:val="0"/>
                      <w:numId w:val="11"/>
                    </w:numPr>
                    <w:shd w:val="clear" w:color="auto" w:fill="C5E0B3" w:themeFill="accent6" w:themeFillTint="66"/>
                    <w:rPr>
                      <w:color w:val="000000" w:themeColor="text1"/>
                      <w:lang w:val="pt-BR"/>
                    </w:rPr>
                  </w:pPr>
                  <w:r>
                    <w:rPr>
                      <w:color w:val="000000" w:themeColor="text1"/>
                      <w:lang w:val="pt-BR"/>
                    </w:rPr>
                    <w:lastRenderedPageBreak/>
                    <w:t xml:space="preserve">REFEIÇÃO 2 </w:t>
                  </w:r>
                </w:p>
                <w:p w14:paraId="3D98786D" w14:textId="77777777" w:rsidR="009533A1" w:rsidRPr="006E10AF" w:rsidRDefault="009533A1" w:rsidP="009533A1">
                  <w:pPr>
                    <w:pStyle w:val="PargrafodaLista"/>
                    <w:rPr>
                      <w:rFonts w:asciiTheme="majorHAnsi" w:eastAsiaTheme="majorEastAsia" w:hAnsiTheme="majorHAnsi" w:cstheme="majorBidi"/>
                      <w:iCs/>
                      <w:caps/>
                      <w:lang w:val="pt-BR"/>
                    </w:rPr>
                  </w:pPr>
                </w:p>
                <w:p w14:paraId="7030C04E" w14:textId="77777777" w:rsidR="009533A1" w:rsidRDefault="009533A1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</w:pPr>
                  <w:r>
                    <w:t>Pão integral (Fatia: 1) ou Cuscuz, de milho, cozido com sal (Grama: 55) ou Batata, doce, cozida (Grama: 80) ou Banana (ouro, prata, d´água, da terra, etc.) Cozido(a) (Grama: 70) ou Inhame (cozido) (Grama: 55) ou Aipim Cozido(a) (Grama: 50) ou Tapioca de goma (Grama: 20)</w:t>
                  </w:r>
                </w:p>
                <w:p w14:paraId="194E6BF8" w14:textId="77777777" w:rsidR="009533A1" w:rsidRDefault="009533A1" w:rsidP="009533A1">
                  <w:pPr>
                    <w:pStyle w:val="PargrafodaLista"/>
                  </w:pPr>
                </w:p>
                <w:p w14:paraId="0157EC6A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31F95B3" w14:textId="77777777" w:rsidR="009533A1" w:rsidRDefault="009533A1" w:rsidP="009533A1">
                  <w:pPr>
                    <w:pStyle w:val="PargrafodaLista"/>
                    <w:numPr>
                      <w:ilvl w:val="0"/>
                      <w:numId w:val="11"/>
                    </w:numPr>
                  </w:pPr>
                  <w:r>
                    <w:t>Ovo de galinha Cozido(a) (Unidade: 2) ou Queijo minas frescal (Grama: 60) ou Peito de galinha ou frango Assado(a) (Grama: 80) ou Carne moída Cozido(a) (Grama: 65) ou Atum em conserva (Grama: 70)</w:t>
                  </w:r>
                </w:p>
                <w:p w14:paraId="6AE13B58" w14:textId="77777777" w:rsidR="009533A1" w:rsidRDefault="009533A1" w:rsidP="009533A1">
                  <w:pPr>
                    <w:pStyle w:val="PargrafodaLista"/>
                  </w:pPr>
                </w:p>
                <w:p w14:paraId="304075A0" w14:textId="146CC0C5" w:rsidR="009533A1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B2C11D8" w14:textId="10DE7268" w:rsidR="009533A1" w:rsidRPr="00DD65FE" w:rsidRDefault="009D4C1D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>
                    <w:t>chá de sene (200ml: 1)</w:t>
                  </w:r>
                </w:p>
                <w:p w14:paraId="160D8F11" w14:textId="0DBEC6E7" w:rsidR="009533A1" w:rsidRPr="00C31727" w:rsidRDefault="009533A1" w:rsidP="009533A1">
                  <w:pPr>
                    <w:pStyle w:val="PargrafodaLista"/>
                  </w:pPr>
                </w:p>
              </w:tc>
            </w:tr>
          </w:tbl>
          <w:p w14:paraId="73FDB697" w14:textId="3085B490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 xml:space="preserve">REFEIÇÃO </w:t>
            </w:r>
            <w:r w:rsidR="009533A1">
              <w:rPr>
                <w:color w:val="000000" w:themeColor="text1"/>
                <w:lang w:val="pt-BR"/>
              </w:rPr>
              <w:t>3</w:t>
            </w:r>
            <w:r>
              <w:rPr>
                <w:color w:val="000000" w:themeColor="text1"/>
                <w:lang w:val="pt-BR"/>
              </w:rPr>
              <w:t xml:space="preserve"> </w:t>
            </w:r>
          </w:p>
          <w:p w14:paraId="0FE82FBF" w14:textId="77777777" w:rsidR="006E10AF" w:rsidRPr="006E10AF" w:rsidRDefault="006E10AF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D82D59" w14:textId="5CAF5FEE" w:rsidR="006E10AF" w:rsidRPr="009533A1" w:rsidRDefault="009D4C1D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Banana, prata, crua (Unidade Pequena: 1) ou Maçã (Unidade: 1) ou Uva </w:t>
            </w:r>
            <w:proofErr w:type="spellStart"/>
            <w:r>
              <w:t>itália</w:t>
            </w:r>
            <w:proofErr w:type="spellEnd"/>
            <w:r>
              <w:t xml:space="preserve"> (</w:t>
            </w:r>
            <w:proofErr w:type="spellStart"/>
            <w:r>
              <w:t>un</w:t>
            </w:r>
            <w:proofErr w:type="spellEnd"/>
            <w:r>
              <w:t xml:space="preserve">: 15) ou Mamão, Papaia, cru (Grama: 210) </w:t>
            </w:r>
            <w:proofErr w:type="gramStart"/>
            <w:r>
              <w:t>ou Abacaxi</w:t>
            </w:r>
            <w:proofErr w:type="gramEnd"/>
            <w:r>
              <w:t xml:space="preserve"> (Grama: 170) ou Goiaba (Grama: 160)</w:t>
            </w:r>
          </w:p>
          <w:p w14:paraId="0EBEE969" w14:textId="77777777" w:rsid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520B4C3A" w14:textId="77777777" w:rsidR="009533A1" w:rsidRPr="009533A1" w:rsidRDefault="009533A1" w:rsidP="009533A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D15A297" w14:textId="475855EB" w:rsidR="009533A1" w:rsidRDefault="009D4C1D" w:rsidP="009533A1">
            <w:pPr>
              <w:pStyle w:val="PargrafodaLista"/>
              <w:numPr>
                <w:ilvl w:val="0"/>
                <w:numId w:val="11"/>
              </w:numPr>
            </w:pPr>
            <w:r>
              <w:t>Chá verde (Copo pequeno cheio (165ml): 1)</w:t>
            </w:r>
          </w:p>
          <w:p w14:paraId="02E960F6" w14:textId="2620DD6D" w:rsidR="009533A1" w:rsidRP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lastRenderedPageBreak/>
              <w:t>com</w:t>
            </w:r>
          </w:p>
          <w:p w14:paraId="0E17EFB9" w14:textId="2A716C03" w:rsidR="009533A1" w:rsidRDefault="009533A1" w:rsidP="009533A1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Castanha de caju (Unidade: 6) ou Castanha do Pará sem sal (Unidade (4g): 3)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4EFC2E66" w14:textId="18736E3C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Salada ou verdura cozida, ou folhas em geral (Escumadeira: 2) 84g</w:t>
            </w:r>
            <w:r w:rsidR="00250042" w:rsidRPr="00250042">
              <w:t xml:space="preserve"> </w:t>
            </w:r>
          </w:p>
          <w:p w14:paraId="28E1D2E7" w14:textId="77777777" w:rsidR="00250042" w:rsidRDefault="00250042" w:rsidP="00250042">
            <w:pPr>
              <w:pStyle w:val="PargrafodaLista"/>
            </w:pPr>
          </w:p>
          <w:p w14:paraId="6F21C2B3" w14:textId="3B8CF00C" w:rsidR="00DC5C63" w:rsidRPr="00DD65FE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619A03B" w14:textId="0787EB97" w:rsidR="00250042" w:rsidRPr="00250042" w:rsidRDefault="009D4C1D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Peito de galinha ou frango Assado(a) (Grama: 150) ou Patinho Assado(a) (Grama: 130) ou Merluza, filé, assado (Grama: 210) ou Carne moída (Grama: 120) ou Salmão, filé, com pele, fresco, grelhado (Grama: 110)</w:t>
            </w:r>
          </w:p>
          <w:p w14:paraId="453BF3AF" w14:textId="62208EF8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F61594D" w14:textId="23E4124A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Feijão, carioca, cozido (Colher De Sopa Cheia: 3) ou Lentilha cozida (grãos) (Colher de sopa (24g): 1)</w:t>
            </w:r>
          </w:p>
          <w:p w14:paraId="2E2A29F9" w14:textId="4253AEAF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9C4CE47" w14:textId="77777777" w:rsidR="00E73F85" w:rsidRPr="00E73F85" w:rsidRDefault="00E73F85" w:rsidP="00E73F85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F5B7611" w14:textId="58C2BF16" w:rsidR="00250042" w:rsidRPr="009533A1" w:rsidRDefault="006E10AF" w:rsidP="00250042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Arroz integral (cozido) (Colher de arroz cheia (63g): 2) ou Macarrão Cozido(a) (Grama: 60) ou Macarrão, de arroz, cozido (Grama: 90)</w:t>
            </w:r>
          </w:p>
          <w:p w14:paraId="118992DF" w14:textId="01B8A9B5" w:rsidR="00250042" w:rsidRPr="00163DAA" w:rsidRDefault="00250042" w:rsidP="009D4C1D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3BA6C331" w14:textId="03BDD5E7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</w:p>
    <w:p w14:paraId="1104D644" w14:textId="5FABA8EA" w:rsidR="006E10AF" w:rsidRPr="009533A1" w:rsidRDefault="009533A1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Iogurte desnatado (Copo Americano: 1)</w:t>
      </w:r>
    </w:p>
    <w:p w14:paraId="4836A02F" w14:textId="77777777" w:rsidR="00250042" w:rsidRPr="009F55AC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31C1F122" w:rsidR="00163DAA" w:rsidRPr="00163DAA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Salada ou verdura cozida, ou folhas em geral (Escumadeira: 2) 84g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1695F860" w:rsidR="00163DAA" w:rsidRPr="009D4C1D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Peito de galinha ou frango Assado(a) (Grama: 150) ou Patinho Assado(a) (Grama: 130) ou Merluza, filé, assado (Grama: 210) ou Carne moída (Grama: 120) ou Salmão, filé, com pele, fresco, grelhado (Grama: 110)</w:t>
      </w:r>
    </w:p>
    <w:p w14:paraId="752CB9F2" w14:textId="4FE668A2" w:rsidR="009D4C1D" w:rsidRPr="00DD65FE" w:rsidRDefault="009D4C1D" w:rsidP="009D4C1D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2662F2E" w14:textId="77777777" w:rsidR="009D4C1D" w:rsidRPr="009D4C1D" w:rsidRDefault="009D4C1D" w:rsidP="009D4C1D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321EC64" w14:textId="324F3B71" w:rsidR="009D4C1D" w:rsidRPr="006E10AF" w:rsidRDefault="009D4C1D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Pão integral (Fatia: 1) ou Batata doce cozida sem sal (Grama: 60) ou Aipim Cozido(a) (Grama: 55) ou Banana da terra (Grama: 70)</w:t>
      </w:r>
    </w:p>
    <w:p w14:paraId="18C5C844" w14:textId="77777777" w:rsidR="006E10AF" w:rsidRPr="00250042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1F90169" w14:textId="7BE616D6" w:rsidR="009F55AC" w:rsidRPr="009D4C1D" w:rsidRDefault="009D4C1D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Clara de ovo de galinha (Unidade (34g): 1)</w:t>
      </w:r>
    </w:p>
    <w:p w14:paraId="450712A4" w14:textId="5E837F6B" w:rsidR="009D4C1D" w:rsidRPr="009D4C1D" w:rsidRDefault="009D4C1D" w:rsidP="009D4C1D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2DC25E5" w14:textId="75BC1B96" w:rsidR="009D4C1D" w:rsidRPr="009D4C1D" w:rsidRDefault="009D4C1D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 xml:space="preserve">Banana, prata, crua (Unidade Pequena: 1) ou Maçã (Unidade: 1) ou pera (Unidade: 1) </w:t>
      </w:r>
      <w:proofErr w:type="gramStart"/>
      <w:r>
        <w:t>ou Mamão</w:t>
      </w:r>
      <w:proofErr w:type="gramEnd"/>
      <w:r>
        <w:t xml:space="preserve"> papaia (Grama: 210) ou Morango (Unidade média (12g): 25) ou Amora (Unidade: 50)</w:t>
      </w:r>
    </w:p>
    <w:p w14:paraId="4C7B4307" w14:textId="2FC72EFF" w:rsidR="009D4C1D" w:rsidRPr="009D4C1D" w:rsidRDefault="009D4C1D" w:rsidP="009D4C1D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6D9B185" w14:textId="6FFCC175" w:rsidR="009D4C1D" w:rsidRPr="009533A1" w:rsidRDefault="009D4C1D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chá de cavalinha (200ml: 1)</w:t>
      </w:r>
    </w:p>
    <w:p w14:paraId="0F31EEFB" w14:textId="77777777" w:rsidR="009533A1" w:rsidRDefault="009533A1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209DCA3F" w14:textId="29279142" w:rsidR="00250042" w:rsidRDefault="00C61A60" w:rsidP="00B654E6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</w:t>
      </w:r>
    </w:p>
    <w:p w14:paraId="743A1FB8" w14:textId="77777777" w:rsidR="006E10AF" w:rsidRDefault="006E10AF" w:rsidP="00826A10">
      <w:pPr>
        <w:rPr>
          <w:noProof/>
        </w:rPr>
      </w:pPr>
    </w:p>
    <w:p w14:paraId="018AE332" w14:textId="77777777" w:rsidR="00B654E6" w:rsidRDefault="00B654E6" w:rsidP="00826A10">
      <w:pPr>
        <w:rPr>
          <w:noProof/>
        </w:rPr>
      </w:pPr>
    </w:p>
    <w:p w14:paraId="76D38C4D" w14:textId="77777777" w:rsidR="009533A1" w:rsidRDefault="009533A1" w:rsidP="00826A10">
      <w:pPr>
        <w:rPr>
          <w:noProof/>
        </w:rPr>
      </w:pPr>
    </w:p>
    <w:p w14:paraId="5B560EC2" w14:textId="77777777" w:rsidR="009533A1" w:rsidRDefault="009533A1" w:rsidP="00826A10">
      <w:pPr>
        <w:rPr>
          <w:noProof/>
        </w:rPr>
      </w:pPr>
    </w:p>
    <w:p w14:paraId="200E8B79" w14:textId="77777777" w:rsidR="009D4C1D" w:rsidRDefault="009D4C1D" w:rsidP="00826A10">
      <w:pPr>
        <w:rPr>
          <w:noProof/>
        </w:rPr>
      </w:pPr>
    </w:p>
    <w:p w14:paraId="089007B3" w14:textId="3811DB15" w:rsidR="006E10AF" w:rsidRDefault="009D4C1D" w:rsidP="00826A10">
      <w:pPr>
        <w:rPr>
          <w:noProof/>
        </w:rPr>
      </w:pPr>
      <w:r>
        <w:rPr>
          <w:noProof/>
        </w:rPr>
        <w:drawing>
          <wp:inline distT="0" distB="0" distL="0" distR="0" wp14:anchorId="50F5DB99" wp14:editId="7D54C4E1">
            <wp:extent cx="1457325" cy="1323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299" t="37759" r="15890" b="27015"/>
                    <a:stretch/>
                  </pic:blipFill>
                  <pic:spPr bwMode="auto">
                    <a:xfrm>
                      <a:off x="0" y="0"/>
                      <a:ext cx="14573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F10A" w14:textId="77777777" w:rsidR="00ED1170" w:rsidRDefault="00ED1170" w:rsidP="00826A10">
      <w:pPr>
        <w:rPr>
          <w:noProof/>
        </w:rPr>
      </w:pPr>
    </w:p>
    <w:p w14:paraId="422B09C7" w14:textId="77777777" w:rsidR="009D4C1D" w:rsidRDefault="009D4C1D" w:rsidP="00826A10">
      <w:pPr>
        <w:rPr>
          <w:noProof/>
        </w:rPr>
      </w:pPr>
    </w:p>
    <w:p w14:paraId="50868B83" w14:textId="6FDB1113" w:rsidR="00974426" w:rsidRDefault="009D4C1D" w:rsidP="00826A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121E01" wp14:editId="368A39E0">
            <wp:extent cx="5305425" cy="2781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4" t="12417" r="17601" b="13583"/>
                    <a:stretch/>
                  </pic:blipFill>
                  <pic:spPr bwMode="auto">
                    <a:xfrm>
                      <a:off x="0" y="0"/>
                      <a:ext cx="53054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8D27" w14:textId="77777777" w:rsidR="00EF57F3" w:rsidRDefault="00EF57F3" w:rsidP="00713050">
      <w:pPr>
        <w:spacing w:line="240" w:lineRule="auto"/>
      </w:pPr>
      <w:r>
        <w:separator/>
      </w:r>
    </w:p>
  </w:endnote>
  <w:endnote w:type="continuationSeparator" w:id="0">
    <w:p w14:paraId="01757F79" w14:textId="77777777" w:rsidR="00EF57F3" w:rsidRDefault="00EF57F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4081" w14:textId="77777777" w:rsidR="00EF57F3" w:rsidRDefault="00EF57F3" w:rsidP="00713050">
      <w:pPr>
        <w:spacing w:line="240" w:lineRule="auto"/>
      </w:pPr>
      <w:r>
        <w:separator/>
      </w:r>
    </w:p>
  </w:footnote>
  <w:footnote w:type="continuationSeparator" w:id="0">
    <w:p w14:paraId="44A964C2" w14:textId="77777777" w:rsidR="00EF57F3" w:rsidRDefault="00EF57F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6EECE57A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85"/>
    <w:rsid w:val="00042B41"/>
    <w:rsid w:val="00047DAE"/>
    <w:rsid w:val="00087557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0042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126D5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6E10AF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A6F3E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14CBB"/>
    <w:rsid w:val="009243E7"/>
    <w:rsid w:val="009366CC"/>
    <w:rsid w:val="00946485"/>
    <w:rsid w:val="009533A1"/>
    <w:rsid w:val="00972B19"/>
    <w:rsid w:val="00974426"/>
    <w:rsid w:val="00985D58"/>
    <w:rsid w:val="00995FF0"/>
    <w:rsid w:val="009B3C40"/>
    <w:rsid w:val="009D4C1D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C1EEF"/>
    <w:rsid w:val="00AD00FD"/>
    <w:rsid w:val="00AF0A8E"/>
    <w:rsid w:val="00B27019"/>
    <w:rsid w:val="00B5664D"/>
    <w:rsid w:val="00B56BC2"/>
    <w:rsid w:val="00B654E6"/>
    <w:rsid w:val="00B668C6"/>
    <w:rsid w:val="00B76A83"/>
    <w:rsid w:val="00BA5B40"/>
    <w:rsid w:val="00BB7511"/>
    <w:rsid w:val="00BD0206"/>
    <w:rsid w:val="00C2098A"/>
    <w:rsid w:val="00C31727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67BB8"/>
    <w:rsid w:val="00E73F85"/>
    <w:rsid w:val="00E86C2B"/>
    <w:rsid w:val="00E938B7"/>
    <w:rsid w:val="00EB2D52"/>
    <w:rsid w:val="00ED1170"/>
    <w:rsid w:val="00ED5307"/>
    <w:rsid w:val="00EF57F3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1"/>
    <w:rsid w:val="002B04AB"/>
    <w:rsid w:val="002D585E"/>
    <w:rsid w:val="00421250"/>
    <w:rsid w:val="00580431"/>
    <w:rsid w:val="00893AF7"/>
    <w:rsid w:val="008D36D5"/>
    <w:rsid w:val="00A72C48"/>
    <w:rsid w:val="00A87B7B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2A0DC2-8604-4054-B0F8-CEF307F7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5</Pages>
  <Words>391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2021-07-24T00:43:00Z</dcterms:created>
  <dcterms:modified xsi:type="dcterms:W3CDTF">2021-07-24T00:43:00Z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