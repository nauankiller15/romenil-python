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98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de tabela de host principal"/>
      </w:tblPr>
      <w:tblGrid>
        <w:gridCol w:w="3780"/>
        <w:gridCol w:w="6738"/>
      </w:tblGrid>
      <w:tr w:rsidR="002C2CDD" w:rsidRPr="00FB0C48" w14:paraId="65D44243" w14:textId="77777777" w:rsidTr="005D226B">
        <w:tc>
          <w:tcPr>
            <w:tcW w:w="3780" w:type="dxa"/>
            <w:tcMar>
              <w:top w:w="504" w:type="dxa"/>
              <w:right w:w="720" w:type="dxa"/>
            </w:tcMar>
          </w:tcPr>
          <w:p w14:paraId="79CA7B2C" w14:textId="3AC2973D" w:rsidR="00946485" w:rsidRDefault="00946485" w:rsidP="00523479">
            <w:pPr>
              <w:pStyle w:val="Iniciais"/>
              <w:rPr>
                <w:sz w:val="32"/>
                <w:szCs w:val="32"/>
                <w:lang w:val="pt-BR"/>
              </w:rPr>
            </w:pPr>
          </w:p>
          <w:p w14:paraId="247041EF" w14:textId="1381A634" w:rsidR="00741125" w:rsidRPr="00DD65FE" w:rsidRDefault="00946485" w:rsidP="00DD65FE">
            <w:pPr>
              <w:pStyle w:val="Iniciais"/>
              <w:rPr>
                <w:color w:val="auto"/>
                <w:sz w:val="32"/>
                <w:szCs w:val="32"/>
                <w:lang w:val="pt-BR"/>
              </w:rPr>
            </w:pPr>
            <w:r w:rsidRPr="00946485">
              <w:rPr>
                <w:color w:val="auto"/>
                <w:sz w:val="32"/>
                <w:szCs w:val="32"/>
                <w:lang w:val="pt-BR"/>
              </w:rPr>
              <w:t>pLANEJAMENTO ALIMENTAR</w:t>
            </w:r>
          </w:p>
        </w:tc>
        <w:tc>
          <w:tcPr>
            <w:tcW w:w="6738" w:type="dxa"/>
            <w:tcMar>
              <w:top w:w="504" w:type="dxa"/>
              <w:left w:w="0" w:type="dxa"/>
            </w:tcMar>
          </w:tcPr>
          <w:tbl>
            <w:tblPr>
              <w:tblStyle w:val="Tabelacomgrade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Layout de tabela do título"/>
            </w:tblPr>
            <w:tblGrid>
              <w:gridCol w:w="6738"/>
            </w:tblGrid>
            <w:tr w:rsidR="00C612DA" w:rsidRPr="00FB0C48" w14:paraId="0CF0CC69" w14:textId="77777777" w:rsidTr="00946485">
              <w:trPr>
                <w:trHeight w:hRule="exact" w:val="1912"/>
              </w:trPr>
              <w:tc>
                <w:tcPr>
                  <w:tcW w:w="6055" w:type="dxa"/>
                  <w:vAlign w:val="center"/>
                </w:tcPr>
                <w:p w14:paraId="62731DA3" w14:textId="154B4E20" w:rsidR="00650A2A" w:rsidRDefault="00D72FE1" w:rsidP="00E41DD1">
                  <w:pPr>
                    <w:pStyle w:val="Ttulo2"/>
                    <w:jc w:val="center"/>
                    <w:outlineLvl w:val="1"/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</w:pPr>
                  <w:r w:rsidRPr="00D72FE1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>m</w:t>
                  </w:r>
                  <w:r w:rsidR="008659F1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ODELO </w:t>
                  </w:r>
                  <w:r w:rsidR="00163DAA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>retenção de liquidos</w:t>
                  </w:r>
                  <w:r w:rsidRPr="00D72FE1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  <w:r w:rsidR="002E41DD" w:rsidRPr="002E41DD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  <w:r w:rsidR="00650A2A" w:rsidRPr="00650A2A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  <w:r w:rsidR="00946485" w:rsidRPr="00946485">
                    <w:rPr>
                      <w:noProof/>
                      <w:color w:val="D5DCE4" w:themeColor="text2" w:themeTint="33"/>
                      <w:lang w:val="pt-BR" w:eastAsia="pt-B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9264" behindDoc="1" locked="0" layoutInCell="1" allowOverlap="1" wp14:anchorId="3C8673CB" wp14:editId="2524F4BD">
                            <wp:simplePos x="0" y="0"/>
                            <wp:positionH relativeFrom="column">
                              <wp:posOffset>-2389505</wp:posOffset>
                            </wp:positionH>
                            <wp:positionV relativeFrom="paragraph">
                              <wp:posOffset>-462280</wp:posOffset>
                            </wp:positionV>
                            <wp:extent cx="6665595" cy="1810385"/>
                            <wp:effectExtent l="0" t="0" r="20955" b="18415"/>
                            <wp:wrapNone/>
                            <wp:docPr id="5" name="Grupo 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665595" cy="1810385"/>
                                      <a:chOff x="0" y="0"/>
                                      <a:chExt cx="6665965" cy="1810512"/>
                                    </a:xfrm>
                                    <a:solidFill>
                                      <a:schemeClr val="accent6"/>
                                    </a:solidFill>
                                  </wpg:grpSpPr>
                                  <wps:wsp>
                                    <wps:cNvPr id="43" name="Retângulo vermelho"/>
                                    <wps:cNvSpPr/>
                                    <wps:spPr>
                                      <a:xfrm>
                                        <a:off x="1133475" y="419100"/>
                                        <a:ext cx="5532490" cy="1005911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4" name="Círculo vermelho"/>
                                    <wps:cNvSpPr/>
                                    <wps:spPr>
                                      <a:xfrm>
                                        <a:off x="0" y="0"/>
                                        <a:ext cx="1810506" cy="1810512"/>
                                      </a:xfrm>
                                      <a:prstGeom prst="donut">
                                        <a:avLst>
                                          <a:gd name="adj" fmla="val 2897"/>
                                        </a:avLst>
                                      </a:prstGeom>
                                      <a:grp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" name="Círculo branco"/>
                                    <wps:cNvSpPr/>
                                    <wps:spPr>
                                      <a:xfrm>
                                        <a:off x="57150" y="57150"/>
                                        <a:ext cx="1704477" cy="170446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0416B185" id="Grupo 1" o:spid="_x0000_s1026" style="position:absolute;margin-left:-188.15pt;margin-top:-36.4pt;width:524.85pt;height:142.55pt;z-index:-251657216;mso-width-relative:margin;mso-height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">
                            <v:rect id="Retângulo vermelh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" filled="f" strokecolor="black [3213]" strokeweight="1pt"/>
                            <v:shapetype id="_x0000_t23" coordsize="21600,21600" o:spt="23" adj="5400" path="m,10800qy10800,,21600,10800,10800,21600,,10800xm@0,10800qy10800@2@1,10800,10800@0@0,10800xe">
                              <v:formulas>
                                <v:f eqn="val #0"/>
                                <v:f eqn="sum width 0 #0"/>
                                <v:f eqn="sum height 0 #0"/>
                                <v:f eqn="prod @0 2929 10000"/>
                                <v:f eqn="sum width 0 @3"/>
                                <v:f eqn="sum height 0 @3"/>
                              </v:formulas>
                              <v:path o:connecttype="custom" o:connectlocs="10800,0;3163,3163;0,10800;3163,18437;10800,21600;18437,18437;21600,10800;18437,3163" textboxrect="3163,3163,18437,18437"/>
                              <v:handles>
                                <v:h position="#0,center" xrange="0,10800"/>
                              </v:handles>
                            </v:shapetype>
                            <v:shape id="Círculo vermelh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" adj="626" filled="f" strokecolor="black [3213]" strokeweight="1pt">
                              <v:stroke joinstyle="miter"/>
                            </v:shape>
                            <v:oval id="Círculo br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" filled="f" strokecolor="black [3213]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  <w:r w:rsidR="00650A2A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</w:p>
                <w:p w14:paraId="2E6FAA9B" w14:textId="5C2D7196" w:rsidR="00906BEE" w:rsidRPr="00946485" w:rsidRDefault="00946485" w:rsidP="003F5C6B">
                  <w:pPr>
                    <w:pStyle w:val="Ttulo2"/>
                    <w:outlineLvl w:val="1"/>
                    <w:rPr>
                      <w:color w:val="E7E6E6" w:themeColor="background2"/>
                      <w:lang w:val="pt-BR"/>
                    </w:rPr>
                  </w:pPr>
                  <w:r w:rsidRPr="00946485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  <w:sdt>
                    <w:sdtPr>
                      <w:rPr>
                        <w:color w:val="D5DCE4" w:themeColor="text2" w:themeTint="33"/>
                        <w:lang w:val="pt-BR"/>
                      </w:rPr>
                      <w:alias w:val="Insira a profissão ou o setor:"/>
                      <w:tag w:val="Insira a profissão ou o setor:"/>
                      <w:id w:val="-223601802"/>
                      <w:placeholder>
                        <w:docPart w:val="47C5B05195B645908F2CF614B1FBA0A7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FA0026">
                        <w:rPr>
                          <w:color w:val="D5DCE4" w:themeColor="text2" w:themeTint="33"/>
                          <w:lang w:val="pt-BR"/>
                        </w:rPr>
                        <w:t>.</w:t>
                      </w:r>
                    </w:sdtContent>
                  </w:sdt>
                </w:p>
              </w:tc>
            </w:tr>
          </w:tbl>
          <w:p w14:paraId="0CDE9DCB" w14:textId="7A0F240B" w:rsidR="002C2CDD" w:rsidRPr="00DD65FE" w:rsidRDefault="00163DAA" w:rsidP="00DD65FE">
            <w:pPr>
              <w:pStyle w:val="Ttulo3"/>
              <w:numPr>
                <w:ilvl w:val="0"/>
                <w:numId w:val="11"/>
              </w:numPr>
              <w:shd w:val="clear" w:color="auto" w:fill="C5E0B3" w:themeFill="accent6" w:themeFillTint="66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 xml:space="preserve">CAFÉ DA MANHÃ </w:t>
            </w:r>
          </w:p>
          <w:p w14:paraId="7DCA0A53" w14:textId="5670BFC2" w:rsidR="00E938B7" w:rsidRPr="00163DAA" w:rsidRDefault="00163DAA" w:rsidP="00CA3C26">
            <w:pPr>
              <w:pStyle w:val="PargrafodaLista"/>
              <w:numPr>
                <w:ilvl w:val="0"/>
                <w:numId w:val="11"/>
              </w:numP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  <w:r>
              <w:t>Pão integral (Fatia: 1) ou Cuscuz, de milho, cozido com sal (Grama: 55) ou Batata, doce, cozida (Grama: 80) ou Banana (ouro, prata, d´água, da terra, etc.) Cozido(a) (Grama: 70) ou Inhame (cozido) (Grama: 55) ou Aipim Cozido(a) (Grama: 50) ou Tapioca de goma (Grama: 20)</w:t>
            </w:r>
          </w:p>
          <w:p w14:paraId="3E795F47" w14:textId="77777777" w:rsidR="00163DAA" w:rsidRDefault="00163DAA" w:rsidP="00163DAA">
            <w:pPr>
              <w:pStyle w:val="PargrafodaLista"/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</w:p>
          <w:p w14:paraId="45E7BD34" w14:textId="77777777" w:rsidR="00CA3C26" w:rsidRDefault="00CA3C26" w:rsidP="00CA3C26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DD65FE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>com</w:t>
            </w:r>
            <w:r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 xml:space="preserve"> </w:t>
            </w:r>
          </w:p>
          <w:p w14:paraId="011C1872" w14:textId="3F0972D1" w:rsidR="00D36413" w:rsidRPr="00163DAA" w:rsidRDefault="00163DAA" w:rsidP="00163DAA">
            <w:pPr>
              <w:pStyle w:val="PargrafodaLista"/>
              <w:numPr>
                <w:ilvl w:val="0"/>
                <w:numId w:val="11"/>
              </w:numP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  <w:r>
              <w:t>Ovo de galinha Cozido(a) (Unidade: 2) ou Queijo minas frescal (Grama: 60) ou Peito de galinha ou frango Assado(a) (Grama: 80) ou Carne moída Cozido(a) (Grama: 65) ou Atum em conserva (Grama: 70)</w:t>
            </w:r>
          </w:p>
          <w:p w14:paraId="6886A4E6" w14:textId="77777777" w:rsidR="00163DAA" w:rsidRDefault="00163DAA" w:rsidP="00163DAA">
            <w:pPr>
              <w:pStyle w:val="PargrafodaLista"/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</w:p>
          <w:p w14:paraId="01D667E2" w14:textId="77777777" w:rsidR="00D36413" w:rsidRDefault="00D36413" w:rsidP="00D36413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DD65FE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>com</w:t>
            </w:r>
            <w:r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 xml:space="preserve"> </w:t>
            </w:r>
          </w:p>
          <w:p w14:paraId="70518133" w14:textId="77777777" w:rsidR="00D36413" w:rsidRDefault="00D36413" w:rsidP="00D36413">
            <w:pP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</w:p>
          <w:p w14:paraId="4C9E5E8C" w14:textId="77777777" w:rsidR="00D36413" w:rsidRPr="009F55AC" w:rsidRDefault="00D36413" w:rsidP="00D36413">
            <w:pPr>
              <w:pStyle w:val="PargrafodaLista"/>
              <w:numPr>
                <w:ilvl w:val="0"/>
                <w:numId w:val="11"/>
              </w:numP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  <w: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  <w:t>cHÁ DE sene em infusão com 200ml de água</w:t>
            </w:r>
          </w:p>
          <w:p w14:paraId="38C7308D" w14:textId="77777777" w:rsidR="00D36413" w:rsidRPr="00D36413" w:rsidRDefault="00D36413" w:rsidP="00D36413">
            <w:pP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</w:p>
          <w:p w14:paraId="72621FB2" w14:textId="77777777" w:rsidR="00974426" w:rsidRDefault="00974426" w:rsidP="00974426">
            <w:pPr>
              <w:rPr>
                <w:lang w:val="pt-BR"/>
              </w:rPr>
            </w:pPr>
          </w:p>
          <w:p w14:paraId="73FDB697" w14:textId="62C5D4CE" w:rsidR="00974426" w:rsidRPr="00DD65FE" w:rsidRDefault="00163DAA" w:rsidP="00974426">
            <w:pPr>
              <w:pStyle w:val="Ttulo3"/>
              <w:numPr>
                <w:ilvl w:val="0"/>
                <w:numId w:val="11"/>
              </w:numPr>
              <w:shd w:val="clear" w:color="auto" w:fill="C5E0B3" w:themeFill="accent6" w:themeFillTint="66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 xml:space="preserve">REFEIÇÃO 2 </w:t>
            </w:r>
          </w:p>
          <w:p w14:paraId="3C2CB37C" w14:textId="4D426A5F" w:rsidR="00974426" w:rsidRDefault="00163DAA" w:rsidP="00974426">
            <w:pPr>
              <w:pStyle w:val="PargrafodaLista"/>
              <w:numPr>
                <w:ilvl w:val="0"/>
                <w:numId w:val="11"/>
              </w:numP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  <w:r>
              <w:t xml:space="preserve"> Granola (Colher de sopa (13g): 1) ou Linhaça, semente (Colher De Chá: 3) ou Aveia em flocos finos - Quaker® (Colher de sopa (15g): 1) ou Psylium (Grama: 10) ou Semente de chia (Colher de sopa: 5)</w:t>
            </w:r>
          </w:p>
          <w:p w14:paraId="53F9F1DB" w14:textId="77777777" w:rsidR="008659F1" w:rsidRDefault="008659F1" w:rsidP="00974426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</w:p>
          <w:p w14:paraId="6CB56CC4" w14:textId="3A4D6B0B" w:rsidR="00163DAA" w:rsidRPr="00163DAA" w:rsidRDefault="00974426" w:rsidP="00163DAA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DD65FE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>com</w:t>
            </w:r>
            <w:r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 xml:space="preserve">  </w:t>
            </w:r>
          </w:p>
          <w:p w14:paraId="08D5BD69" w14:textId="7B1BADBE" w:rsidR="00974426" w:rsidRDefault="00163DAA" w:rsidP="00974426">
            <w:pPr>
              <w:pStyle w:val="PargrafodaLista"/>
              <w:numPr>
                <w:ilvl w:val="0"/>
                <w:numId w:val="11"/>
              </w:numP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  <w:r>
              <w:lastRenderedPageBreak/>
              <w:t xml:space="preserve">Maçã (Unidade: 1) ou Mamão, Papaia, cru (Grama: 210) ou pera (Unidade: 1) Tangerina (Grama: 160) ou Uva itália (un: 15) ou Morango (Unidade média (12g): 20) ou Abacaxi (Grama: 170) ou Goiaba (Grama: 160) ou Melancia (Grama: 250) ou Kiwi (Grama: 145) ou Manga (Grama: 130) </w:t>
            </w:r>
          </w:p>
          <w:p w14:paraId="2E5AF47D" w14:textId="77777777" w:rsidR="00974426" w:rsidRPr="00CA3C26" w:rsidRDefault="00974426" w:rsidP="00974426">
            <w:pPr>
              <w:pStyle w:val="PargrafodaLista"/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</w:p>
          <w:p w14:paraId="2E767595" w14:textId="5DACA063" w:rsidR="002C2CDD" w:rsidRPr="00DC5C63" w:rsidRDefault="00974426" w:rsidP="00DC5C63">
            <w:pPr>
              <w:pStyle w:val="Ttulo3"/>
              <w:numPr>
                <w:ilvl w:val="0"/>
                <w:numId w:val="11"/>
              </w:numPr>
              <w:shd w:val="clear" w:color="auto" w:fill="C5E0B3" w:themeFill="accent6" w:themeFillTint="66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almoço</w:t>
            </w:r>
            <w:r w:rsidR="008E3E62" w:rsidRPr="00DC5C63">
              <w:rPr>
                <w:color w:val="000000" w:themeColor="text1"/>
                <w:lang w:val="pt-BR"/>
              </w:rPr>
              <w:t xml:space="preserve"> </w:t>
            </w:r>
          </w:p>
          <w:p w14:paraId="1B461864" w14:textId="57D075D4" w:rsidR="00741125" w:rsidRPr="00DC5C63" w:rsidRDefault="00163DAA" w:rsidP="00DC5C63">
            <w:pPr>
              <w:pStyle w:val="PargrafodaLista"/>
              <w:numPr>
                <w:ilvl w:val="0"/>
                <w:numId w:val="11"/>
              </w:numP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  <w:r>
              <w:t>Salada ou verdura cozida, ou folhas em geral (Escumadeira: 2) 84g</w:t>
            </w:r>
            <w:r w:rsidR="00DC5C63" w:rsidRPr="00DC5C63"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  <w:t xml:space="preserve"> </w:t>
            </w:r>
          </w:p>
          <w:p w14:paraId="6F21C2B3" w14:textId="77777777" w:rsidR="00DC5C63" w:rsidRPr="00DD65FE" w:rsidRDefault="00DC5C63" w:rsidP="00DC5C63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DD65FE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>com</w:t>
            </w:r>
          </w:p>
          <w:p w14:paraId="74F40A56" w14:textId="77777777" w:rsidR="00163DAA" w:rsidRPr="00163DAA" w:rsidRDefault="00163DAA" w:rsidP="00DC5C63">
            <w:pPr>
              <w:pStyle w:val="PargrafodaLista"/>
              <w:numPr>
                <w:ilvl w:val="0"/>
                <w:numId w:val="11"/>
              </w:numP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  <w:r>
              <w:t>Peito de galinha ou frango Assado(a) (Grama: 150) ou Patinho Assado(a) (Grama: 130) ou Merluza, filé, assado (Grama: 210) ou Carne moída (Grama: 120) ou Salmão, filé, com pele, fresco, grelhado (Grama: 110)</w:t>
            </w:r>
          </w:p>
          <w:p w14:paraId="118992DF" w14:textId="4AB5AC4E" w:rsidR="00DC5C63" w:rsidRPr="00163DAA" w:rsidRDefault="00DC5C63" w:rsidP="00163DAA">
            <w:pPr>
              <w:pStyle w:val="PargrafodaLista"/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  <w:r w:rsidRPr="00DC5C63"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  <w:t xml:space="preserve"> </w:t>
            </w:r>
          </w:p>
        </w:tc>
      </w:tr>
    </w:tbl>
    <w:p w14:paraId="641AE772" w14:textId="38B765E6" w:rsidR="00DC5C63" w:rsidRDefault="00DC5C63" w:rsidP="00DC5C63">
      <w:pPr>
        <w:pStyle w:val="PargrafodaLista"/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lastRenderedPageBreak/>
        <w:t xml:space="preserve">                                            </w:t>
      </w:r>
      <w:r w:rsidRPr="00DD65FE"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>com</w:t>
      </w:r>
    </w:p>
    <w:p w14:paraId="63DE5976" w14:textId="77777777" w:rsidR="00DC5C63" w:rsidRPr="00DC5C63" w:rsidRDefault="00DC5C63" w:rsidP="00DC5C63">
      <w:pPr>
        <w:pStyle w:val="PargrafodaLista"/>
        <w:jc w:val="center"/>
        <w:rPr>
          <w:rFonts w:asciiTheme="majorHAnsi" w:eastAsiaTheme="majorEastAsia" w:hAnsiTheme="majorHAnsi" w:cstheme="majorBidi"/>
          <w:iCs/>
          <w:caps/>
          <w:lang w:val="pt-BR"/>
        </w:rPr>
      </w:pPr>
    </w:p>
    <w:p w14:paraId="326B6C66" w14:textId="384B7A3A" w:rsidR="00A5691E" w:rsidRDefault="00163DAA" w:rsidP="00163DAA">
      <w:pPr>
        <w:pStyle w:val="PargrafodaLista"/>
        <w:numPr>
          <w:ilvl w:val="0"/>
          <w:numId w:val="11"/>
        </w:numPr>
        <w:jc w:val="right"/>
        <w:rPr>
          <w:lang w:val="pt-BR"/>
        </w:rPr>
      </w:pPr>
      <w:r>
        <w:t xml:space="preserve">Arroz integral (cozido) (Colher de arroz cheia (63g): 2) </w:t>
      </w:r>
      <w:r w:rsidR="008B21CF">
        <w:t xml:space="preserve">Ou </w:t>
      </w:r>
      <w:r>
        <w:t>Macarrão, de arroz, cozido (Grama: 90)</w:t>
      </w:r>
    </w:p>
    <w:p w14:paraId="17B5C954" w14:textId="33F94D1F" w:rsidR="00A5691E" w:rsidRDefault="00A5691E" w:rsidP="00826A10">
      <w:pPr>
        <w:rPr>
          <w:lang w:val="pt-BR"/>
        </w:rPr>
      </w:pPr>
    </w:p>
    <w:p w14:paraId="7E105B2D" w14:textId="5486C109" w:rsidR="00A5691E" w:rsidRDefault="00A5691E" w:rsidP="00826A10">
      <w:pPr>
        <w:rPr>
          <w:lang w:val="pt-BR"/>
        </w:rPr>
      </w:pPr>
    </w:p>
    <w:p w14:paraId="50A8617E" w14:textId="66B0F5D7" w:rsidR="00A5691E" w:rsidRDefault="00A5691E" w:rsidP="00826A10">
      <w:pPr>
        <w:rPr>
          <w:lang w:val="pt-BR"/>
        </w:rPr>
      </w:pPr>
    </w:p>
    <w:p w14:paraId="2DD4157E" w14:textId="3C495B30" w:rsidR="00A5691E" w:rsidRDefault="00A5691E" w:rsidP="00826A10">
      <w:pPr>
        <w:rPr>
          <w:lang w:val="pt-BR"/>
        </w:rPr>
      </w:pPr>
    </w:p>
    <w:p w14:paraId="653C272A" w14:textId="4FB75138" w:rsidR="00A5691E" w:rsidRDefault="00A5691E" w:rsidP="00826A10">
      <w:pPr>
        <w:rPr>
          <w:lang w:val="pt-BR"/>
        </w:rPr>
      </w:pPr>
    </w:p>
    <w:p w14:paraId="7E959BEE" w14:textId="77777777" w:rsidR="00DD65FE" w:rsidRDefault="00DD65FE" w:rsidP="005D226B">
      <w:pPr>
        <w:ind w:right="4535"/>
        <w:rPr>
          <w:lang w:val="pt-BR"/>
        </w:rPr>
      </w:pPr>
    </w:p>
    <w:p w14:paraId="7DD63E98" w14:textId="619A5B11" w:rsidR="009F55AC" w:rsidRPr="005D226B" w:rsidRDefault="00163DAA" w:rsidP="009F55AC">
      <w:pPr>
        <w:pStyle w:val="Ttulo3"/>
        <w:numPr>
          <w:ilvl w:val="0"/>
          <w:numId w:val="11"/>
        </w:numPr>
        <w:shd w:val="clear" w:color="auto" w:fill="C5E0B3" w:themeFill="accent6" w:themeFillTint="66"/>
        <w:spacing w:before="0" w:after="0"/>
        <w:ind w:right="4535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REFEIÇÃO 4</w:t>
      </w:r>
      <w:r w:rsidR="009F55AC">
        <w:rPr>
          <w:color w:val="000000" w:themeColor="text1"/>
          <w:lang w:val="pt-BR"/>
        </w:rPr>
        <w:t xml:space="preserve">                          </w:t>
      </w:r>
    </w:p>
    <w:p w14:paraId="1F2C54FE" w14:textId="105EEA52" w:rsidR="00163DAA" w:rsidRPr="00CA3C26" w:rsidRDefault="00163DAA" w:rsidP="00163DAA">
      <w:pPr>
        <w:pStyle w:val="PargrafodaLista"/>
        <w:numPr>
          <w:ilvl w:val="0"/>
          <w:numId w:val="11"/>
        </w:numPr>
        <w:rPr>
          <w:rFonts w:asciiTheme="majorHAnsi" w:eastAsiaTheme="majorEastAsia" w:hAnsiTheme="majorHAnsi" w:cstheme="majorBidi"/>
          <w:iCs/>
          <w:caps/>
          <w:lang w:val="pt-BR"/>
        </w:rPr>
      </w:pPr>
      <w:r>
        <w:t>Granola (Colher de sopa (13g): 1) ou Linhaça, semente (Colher De Chá: 3) ou Aveia em flocos finos - Quaker® (Colher de sopa (15g): 1) ou Psylium (Grama: 10) ou Semente de chia (Colher de sopa: 5)</w:t>
      </w:r>
    </w:p>
    <w:p w14:paraId="6621D9A0" w14:textId="53AC159D" w:rsidR="009F55AC" w:rsidRPr="008E3E62" w:rsidRDefault="009F55AC" w:rsidP="00163DAA">
      <w:pPr>
        <w:pStyle w:val="PargrafodaLista"/>
        <w:rPr>
          <w:rFonts w:asciiTheme="majorHAnsi" w:eastAsiaTheme="majorEastAsia" w:hAnsiTheme="majorHAnsi" w:cstheme="majorBidi"/>
          <w:iCs/>
          <w:caps/>
          <w:lang w:val="pt-BR"/>
        </w:rPr>
      </w:pPr>
      <w:r w:rsidRPr="008E3E62">
        <w:rPr>
          <w:rFonts w:asciiTheme="majorHAnsi" w:eastAsiaTheme="majorEastAsia" w:hAnsiTheme="majorHAnsi" w:cstheme="majorBidi"/>
          <w:iCs/>
          <w:caps/>
          <w:lang w:val="pt-BR"/>
        </w:rPr>
        <w:t xml:space="preserve"> </w:t>
      </w:r>
    </w:p>
    <w:p w14:paraId="3BA6C331" w14:textId="67270DDE" w:rsidR="009F55AC" w:rsidRPr="00242B40" w:rsidRDefault="009F55AC" w:rsidP="009F55AC">
      <w:pPr>
        <w:pStyle w:val="PargrafodaLista"/>
        <w:jc w:val="center"/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 w:rsidRPr="00DD65FE"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>com</w:t>
      </w:r>
      <w:r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 xml:space="preserve"> </w:t>
      </w:r>
    </w:p>
    <w:p w14:paraId="31E97D2C" w14:textId="5884C871" w:rsidR="009F55AC" w:rsidRDefault="00163DAA" w:rsidP="00163DAA">
      <w:pPr>
        <w:pStyle w:val="PargrafodaLista"/>
        <w:numPr>
          <w:ilvl w:val="0"/>
          <w:numId w:val="11"/>
        </w:numPr>
        <w:rPr>
          <w:lang w:val="pt-BR"/>
        </w:rPr>
      </w:pPr>
      <w:r>
        <w:t xml:space="preserve">Maçã (Unidade: 1) ou </w:t>
      </w:r>
      <w:r w:rsidR="008B21CF">
        <w:t xml:space="preserve"> pera (Unidade: 1) </w:t>
      </w:r>
      <w:r>
        <w:t>ou Tangerina (Grama: 160) ou Uva itália (un: 15) ou Morango (Unidade média (12g): 20) ou Abacaxi (Grama: 170) ou Goiaba (Grama: 160) ou Melancia (Grama: 250) ou Kiwi (Grama: 145) ou Manga (Grama: 130) ou Amora (Unidade: 50)</w:t>
      </w:r>
    </w:p>
    <w:p w14:paraId="1E6429E0" w14:textId="77777777" w:rsidR="00DD65FE" w:rsidRDefault="00DD65FE" w:rsidP="005D226B">
      <w:pPr>
        <w:ind w:right="4535"/>
        <w:rPr>
          <w:noProof/>
        </w:rPr>
      </w:pPr>
    </w:p>
    <w:p w14:paraId="3F82A4AF" w14:textId="6485958E" w:rsidR="005D226B" w:rsidRPr="005D226B" w:rsidRDefault="00163DAA" w:rsidP="005D226B">
      <w:pPr>
        <w:pStyle w:val="Ttulo3"/>
        <w:numPr>
          <w:ilvl w:val="0"/>
          <w:numId w:val="11"/>
        </w:numPr>
        <w:shd w:val="clear" w:color="auto" w:fill="C5E0B3" w:themeFill="accent6" w:themeFillTint="66"/>
        <w:spacing w:before="0" w:after="0"/>
        <w:ind w:right="4535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lastRenderedPageBreak/>
        <w:t xml:space="preserve">JANTA </w:t>
      </w:r>
      <w:r w:rsidR="00A5691E">
        <w:rPr>
          <w:color w:val="000000" w:themeColor="text1"/>
          <w:lang w:val="pt-BR"/>
        </w:rPr>
        <w:t xml:space="preserve"> </w:t>
      </w:r>
    </w:p>
    <w:p w14:paraId="1C064196" w14:textId="53FC76AE" w:rsidR="00163DAA" w:rsidRPr="00163DAA" w:rsidRDefault="008B21CF" w:rsidP="00163DAA">
      <w:pPr>
        <w:pStyle w:val="PargrafodaLista"/>
        <w:numPr>
          <w:ilvl w:val="0"/>
          <w:numId w:val="11"/>
        </w:numPr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>
        <w:t xml:space="preserve">Pão integral (Fatia: 1) </w:t>
      </w:r>
      <w:r w:rsidR="00163DAA">
        <w:t>ou</w:t>
      </w:r>
      <w:r>
        <w:t xml:space="preserve"> </w:t>
      </w:r>
      <w:r w:rsidR="00163DAA">
        <w:t xml:space="preserve"> Batata, doce, cozida (Grama: 80) </w:t>
      </w:r>
      <w:r>
        <w:t xml:space="preserve"> Ou Aipim ( 50g) </w:t>
      </w:r>
    </w:p>
    <w:p w14:paraId="51C90D02" w14:textId="77777777" w:rsidR="00163DAA" w:rsidRDefault="00163DAA" w:rsidP="00163DAA">
      <w:pPr>
        <w:pStyle w:val="PargrafodaLista"/>
      </w:pPr>
    </w:p>
    <w:p w14:paraId="6EFB4034" w14:textId="370EE737" w:rsidR="005D226B" w:rsidRPr="00DD65FE" w:rsidRDefault="005D226B" w:rsidP="00163DAA">
      <w:pPr>
        <w:pStyle w:val="PargrafodaLista"/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 w:rsidRPr="00DD65FE"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>com</w:t>
      </w:r>
    </w:p>
    <w:p w14:paraId="4656A75A" w14:textId="77777777" w:rsidR="005D226B" w:rsidRDefault="005D226B" w:rsidP="005D226B">
      <w:pPr>
        <w:ind w:right="4535"/>
        <w:rPr>
          <w:noProof/>
        </w:rPr>
      </w:pPr>
    </w:p>
    <w:p w14:paraId="4C5230F3" w14:textId="3DB0B077" w:rsidR="00163DAA" w:rsidRPr="00BB7511" w:rsidRDefault="00163DAA" w:rsidP="00163DAA">
      <w:pPr>
        <w:pStyle w:val="PargrafodaLista"/>
        <w:numPr>
          <w:ilvl w:val="0"/>
          <w:numId w:val="11"/>
        </w:numPr>
        <w:rPr>
          <w:rFonts w:asciiTheme="majorHAnsi" w:eastAsiaTheme="majorEastAsia" w:hAnsiTheme="majorHAnsi" w:cstheme="majorBidi"/>
          <w:iCs/>
          <w:caps/>
          <w:lang w:val="pt-BR"/>
        </w:rPr>
      </w:pPr>
      <w:r>
        <w:t>Ovo de galinha Cozido(a) (Unidade: 2) ou Atum em conserva (Grama: 70) ou Queijo minas frescal (Grama: 60) ou Peito de galinha ou frango Assado(a) (Grama: 80) ou Carne moída Cozido(a) (Grama: 65) ou Salmão, filé, com pele, fresco, grelhado (Grama: 60) ou Merluza (cozida) (Grama: 130) ou Patinho Assado(a) (Grama: 70)</w:t>
      </w:r>
    </w:p>
    <w:p w14:paraId="4F4EF9B7" w14:textId="01F28C16" w:rsidR="00BB7511" w:rsidRPr="00BB7511" w:rsidRDefault="00BB7511" w:rsidP="00163DAA">
      <w:pPr>
        <w:pStyle w:val="PargrafodaLista"/>
        <w:rPr>
          <w:rFonts w:asciiTheme="majorHAnsi" w:eastAsiaTheme="majorEastAsia" w:hAnsiTheme="majorHAnsi" w:cstheme="majorBidi"/>
          <w:iCs/>
          <w:caps/>
          <w:lang w:val="pt-BR"/>
        </w:rPr>
      </w:pPr>
    </w:p>
    <w:p w14:paraId="5D851C10" w14:textId="4122C29D" w:rsidR="00BB7511" w:rsidRDefault="00BB7511" w:rsidP="005D226B">
      <w:pPr>
        <w:ind w:right="4535"/>
        <w:rPr>
          <w:noProof/>
        </w:rPr>
      </w:pPr>
    </w:p>
    <w:p w14:paraId="6D90D8C6" w14:textId="77777777" w:rsidR="00A122E2" w:rsidRDefault="00A122E2" w:rsidP="005D226B">
      <w:pPr>
        <w:ind w:right="4535"/>
        <w:rPr>
          <w:noProof/>
        </w:rPr>
      </w:pPr>
    </w:p>
    <w:p w14:paraId="70F8912E" w14:textId="38EFF787" w:rsidR="00BB7511" w:rsidRPr="005D226B" w:rsidRDefault="00163DAA" w:rsidP="00BB7511">
      <w:pPr>
        <w:pStyle w:val="Ttulo3"/>
        <w:numPr>
          <w:ilvl w:val="0"/>
          <w:numId w:val="11"/>
        </w:numPr>
        <w:shd w:val="clear" w:color="auto" w:fill="C5E0B3" w:themeFill="accent6" w:themeFillTint="66"/>
        <w:spacing w:before="0" w:after="0"/>
        <w:ind w:right="4535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REFEIÇÃO 6</w:t>
      </w:r>
      <w:r w:rsidR="00BB7511">
        <w:rPr>
          <w:color w:val="000000" w:themeColor="text1"/>
          <w:lang w:val="pt-BR"/>
        </w:rPr>
        <w:t xml:space="preserve"> </w:t>
      </w:r>
    </w:p>
    <w:p w14:paraId="53B9BCEF" w14:textId="4C304823" w:rsidR="00BB7511" w:rsidRPr="00BB7511" w:rsidRDefault="00163DAA" w:rsidP="00BB7511">
      <w:pPr>
        <w:pStyle w:val="PargrafodaLista"/>
        <w:numPr>
          <w:ilvl w:val="0"/>
          <w:numId w:val="11"/>
        </w:numPr>
        <w:rPr>
          <w:rFonts w:asciiTheme="majorHAnsi" w:eastAsiaTheme="majorEastAsia" w:hAnsiTheme="majorHAnsi" w:cstheme="majorBidi"/>
          <w:iCs/>
          <w:caps/>
          <w:lang w:val="pt-BR"/>
        </w:rPr>
      </w:pPr>
      <w:r>
        <w:t>Clara de ovo de galinha (Unidade (34g): 1)</w:t>
      </w:r>
    </w:p>
    <w:p w14:paraId="2F8A62F0" w14:textId="77777777" w:rsidR="00BB7511" w:rsidRPr="00DD65FE" w:rsidRDefault="00BB7511" w:rsidP="00BB7511">
      <w:pPr>
        <w:pStyle w:val="PargrafodaLista"/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 w:rsidRPr="00DD65FE"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>com</w:t>
      </w:r>
    </w:p>
    <w:p w14:paraId="08A15018" w14:textId="77777777" w:rsidR="00BB7511" w:rsidRDefault="00BB7511" w:rsidP="005D226B">
      <w:pPr>
        <w:ind w:right="4535"/>
        <w:rPr>
          <w:noProof/>
        </w:rPr>
      </w:pPr>
    </w:p>
    <w:p w14:paraId="47B1006D" w14:textId="7CC7333D" w:rsidR="00BB7511" w:rsidRDefault="00163DAA" w:rsidP="00BB7511">
      <w:pPr>
        <w:pStyle w:val="PargrafodaLista"/>
        <w:numPr>
          <w:ilvl w:val="0"/>
          <w:numId w:val="11"/>
        </w:numPr>
        <w:rPr>
          <w:rFonts w:asciiTheme="majorHAnsi" w:eastAsiaTheme="majorEastAsia" w:hAnsiTheme="majorHAnsi" w:cstheme="majorBidi"/>
          <w:iCs/>
          <w:caps/>
          <w:lang w:val="pt-BR"/>
        </w:rPr>
      </w:pPr>
      <w:r>
        <w:t>Banana, prata, crua (Unidade Pequena: 1) ou Maçã (Unidade: 1) ou pera (Unidade: 1) ou Mamão papaia (Grama: 210) ou Morango (Unidade média (12g): 25) ou Amora (Unidade: 50)</w:t>
      </w:r>
    </w:p>
    <w:p w14:paraId="23951BBC" w14:textId="4E83737E" w:rsidR="00995FF0" w:rsidRPr="00995FF0" w:rsidRDefault="00995FF0" w:rsidP="00995FF0">
      <w:pPr>
        <w:pStyle w:val="PargrafodaLista"/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 w:rsidRPr="00DD65FE"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>com</w:t>
      </w:r>
    </w:p>
    <w:p w14:paraId="154501BF" w14:textId="06515E41" w:rsidR="009F55AC" w:rsidRPr="009F55AC" w:rsidRDefault="00163DAA" w:rsidP="009F55AC">
      <w:pPr>
        <w:pStyle w:val="PargrafodaLista"/>
        <w:numPr>
          <w:ilvl w:val="0"/>
          <w:numId w:val="11"/>
        </w:numPr>
        <w:rPr>
          <w:rFonts w:asciiTheme="majorHAnsi" w:eastAsiaTheme="majorEastAsia" w:hAnsiTheme="majorHAnsi" w:cstheme="majorBidi"/>
          <w:iCs/>
          <w:caps/>
          <w:lang w:val="pt-BR"/>
        </w:rPr>
      </w:pPr>
      <w:r>
        <w:t>Granola (Colher de sopa (13g): 1) ou Linhaça, semente (Colher De Chá: 3) ou Aveia em flocos finos - Quaker® (Colher de sopa (15g): 1) ou Semente de chia (Colher de sopa: 5) ou Psylium (Grama: 10) ou Semente de chia (Colher de sopa: 5)</w:t>
      </w:r>
    </w:p>
    <w:p w14:paraId="011A563A" w14:textId="77777777" w:rsidR="008659F1" w:rsidRPr="00995FF0" w:rsidRDefault="008659F1" w:rsidP="008659F1">
      <w:pPr>
        <w:pStyle w:val="PargrafodaLista"/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 w:rsidRPr="00DD65FE"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>com</w:t>
      </w:r>
    </w:p>
    <w:p w14:paraId="6E64CC3C" w14:textId="600A11A3" w:rsidR="00C61A60" w:rsidRDefault="00C61A60" w:rsidP="00C61A60">
      <w:pPr>
        <w:pStyle w:val="PargrafodaLista"/>
        <w:rPr>
          <w:rFonts w:asciiTheme="majorHAnsi" w:eastAsiaTheme="majorEastAsia" w:hAnsiTheme="majorHAnsi" w:cstheme="majorBidi"/>
          <w:iCs/>
          <w:caps/>
          <w:lang w:val="pt-BR"/>
        </w:rPr>
      </w:pPr>
    </w:p>
    <w:p w14:paraId="7D538C2E" w14:textId="77777777" w:rsidR="00C61A60" w:rsidRPr="00BB7511" w:rsidRDefault="00C61A60" w:rsidP="00C61A60">
      <w:pPr>
        <w:pStyle w:val="PargrafodaLista"/>
        <w:rPr>
          <w:rFonts w:asciiTheme="majorHAnsi" w:eastAsiaTheme="majorEastAsia" w:hAnsiTheme="majorHAnsi" w:cstheme="majorBidi"/>
          <w:iCs/>
          <w:caps/>
          <w:lang w:val="pt-BR"/>
        </w:rPr>
      </w:pPr>
    </w:p>
    <w:p w14:paraId="627B4700" w14:textId="017EB098" w:rsidR="009F55AC" w:rsidRPr="00163DAA" w:rsidRDefault="00163DAA" w:rsidP="00163DAA">
      <w:pPr>
        <w:pStyle w:val="PargrafodaLista"/>
        <w:numPr>
          <w:ilvl w:val="0"/>
          <w:numId w:val="11"/>
        </w:numPr>
        <w:ind w:right="4535"/>
        <w:rPr>
          <w:rFonts w:ascii="Arial Rounded MT Bold" w:hAnsi="Arial Rounded MT Bold"/>
          <w:noProof/>
          <w:sz w:val="40"/>
          <w:szCs w:val="40"/>
        </w:rPr>
      </w:pPr>
      <w:r>
        <w:t xml:space="preserve">chá de </w:t>
      </w:r>
      <w:r w:rsidR="008B21CF">
        <w:t xml:space="preserve">MULUNGU COM CAMOMILA  ( 10 GR DE ERVA CADA </w:t>
      </w:r>
      <w:r>
        <w:t>)</w:t>
      </w:r>
    </w:p>
    <w:p w14:paraId="2868A514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5DF84287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2E635F2E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06D9105C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732C0875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63099705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79276524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3B6EFA67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5D4A1B82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5D146BA3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01F90169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475DBF77" w14:textId="7372461F" w:rsidR="00484901" w:rsidRDefault="00C61A60" w:rsidP="00042B41">
      <w:pPr>
        <w:ind w:left="360" w:right="4535"/>
        <w:rPr>
          <w:noProof/>
        </w:rPr>
      </w:pPr>
      <w:r w:rsidRPr="00C61A60">
        <w:rPr>
          <w:rFonts w:ascii="Arial Rounded MT Bold" w:hAnsi="Arial Rounded MT Bold"/>
          <w:noProof/>
          <w:sz w:val="40"/>
          <w:szCs w:val="40"/>
        </w:rPr>
        <w:t>COMPOSIÇÃO DA DIETA</w:t>
      </w:r>
      <w:r>
        <w:rPr>
          <w:rFonts w:ascii="Arial Rounded MT Bold" w:hAnsi="Arial Rounded MT Bold"/>
          <w:noProof/>
          <w:sz w:val="40"/>
          <w:szCs w:val="40"/>
        </w:rPr>
        <w:t xml:space="preserve"> - </w:t>
      </w:r>
      <w:r>
        <w:rPr>
          <w:lang w:val="pt-BR"/>
        </w:rPr>
        <w:t xml:space="preserve">                                </w:t>
      </w:r>
    </w:p>
    <w:p w14:paraId="17662164" w14:textId="77777777" w:rsidR="00462498" w:rsidRDefault="00462498" w:rsidP="00826A10">
      <w:pPr>
        <w:rPr>
          <w:noProof/>
          <w:lang w:val="pt-BR" w:eastAsia="pt-BR"/>
        </w:rPr>
      </w:pPr>
    </w:p>
    <w:p w14:paraId="63676F0C" w14:textId="77777777" w:rsidR="009F55AC" w:rsidRDefault="009F55AC" w:rsidP="00826A10">
      <w:pPr>
        <w:rPr>
          <w:noProof/>
        </w:rPr>
      </w:pPr>
    </w:p>
    <w:p w14:paraId="50868B83" w14:textId="4D534DE8" w:rsidR="00974426" w:rsidRDefault="00163DAA" w:rsidP="00826A10">
      <w:pPr>
        <w:rPr>
          <w:noProof/>
        </w:rPr>
      </w:pPr>
      <w:r>
        <w:rPr>
          <w:noProof/>
          <w:lang w:val="pt-BR" w:eastAsia="pt-BR"/>
        </w:rPr>
        <w:drawing>
          <wp:inline distT="0" distB="0" distL="0" distR="0" wp14:anchorId="6E619CCF" wp14:editId="3ABD4441">
            <wp:extent cx="6210300" cy="5865283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7452" t="28130" r="9188" b="15864"/>
                    <a:stretch/>
                  </pic:blipFill>
                  <pic:spPr bwMode="auto">
                    <a:xfrm>
                      <a:off x="0" y="0"/>
                      <a:ext cx="6212058" cy="5866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088E3" w14:textId="33F02A82" w:rsidR="00163DAA" w:rsidRDefault="00163DAA" w:rsidP="00826A10">
      <w:pPr>
        <w:rPr>
          <w:noProof/>
        </w:rPr>
      </w:pPr>
    </w:p>
    <w:p w14:paraId="0E1F54C1" w14:textId="77777777" w:rsidR="00163DAA" w:rsidRDefault="00163DAA" w:rsidP="00826A10">
      <w:pPr>
        <w:rPr>
          <w:noProof/>
        </w:rPr>
      </w:pPr>
    </w:p>
    <w:p w14:paraId="1F9B7FFD" w14:textId="1F86B6CB" w:rsidR="00163DAA" w:rsidRDefault="00163DAA" w:rsidP="00826A10">
      <w:pPr>
        <w:rPr>
          <w:noProof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332A4DEB" wp14:editId="1C843075">
            <wp:extent cx="11759311" cy="58102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708" t="20527" r="12755" b="5221"/>
                    <a:stretch/>
                  </pic:blipFill>
                  <pic:spPr bwMode="auto">
                    <a:xfrm>
                      <a:off x="0" y="0"/>
                      <a:ext cx="11773127" cy="5817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63DAA" w:rsidSect="00B56BC2">
      <w:footerReference w:type="first" r:id="rId13"/>
      <w:pgSz w:w="11906" w:h="16838" w:code="9"/>
      <w:pgMar w:top="862" w:right="692" w:bottom="2302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B5052" w14:textId="77777777" w:rsidR="007571CA" w:rsidRDefault="007571CA" w:rsidP="00713050">
      <w:pPr>
        <w:spacing w:line="240" w:lineRule="auto"/>
      </w:pPr>
      <w:r>
        <w:separator/>
      </w:r>
    </w:p>
  </w:endnote>
  <w:endnote w:type="continuationSeparator" w:id="0">
    <w:p w14:paraId="619BBCB5" w14:textId="77777777" w:rsidR="007571CA" w:rsidRDefault="007571CA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B3CEB" w14:textId="1C496C40" w:rsidR="00217980" w:rsidRDefault="00217980" w:rsidP="00946485">
    <w:pPr>
      <w:pStyle w:val="Rodap"/>
    </w:pPr>
  </w:p>
  <w:p w14:paraId="47CA92DD" w14:textId="77777777" w:rsidR="00946485" w:rsidRPr="00946485" w:rsidRDefault="00946485" w:rsidP="0094648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2597C" w14:textId="77777777" w:rsidR="007571CA" w:rsidRDefault="007571CA" w:rsidP="00713050">
      <w:pPr>
        <w:spacing w:line="240" w:lineRule="auto"/>
      </w:pPr>
      <w:r>
        <w:separator/>
      </w:r>
    </w:p>
  </w:footnote>
  <w:footnote w:type="continuationSeparator" w:id="0">
    <w:p w14:paraId="59D8BB9F" w14:textId="77777777" w:rsidR="007571CA" w:rsidRDefault="007571CA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65F4B34"/>
    <w:multiLevelType w:val="hybridMultilevel"/>
    <w:tmpl w:val="160C38D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26674F"/>
    <w:multiLevelType w:val="hybridMultilevel"/>
    <w:tmpl w:val="2AD45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8C5F27"/>
    <w:multiLevelType w:val="hybridMultilevel"/>
    <w:tmpl w:val="4B00A5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485"/>
    <w:rsid w:val="00042B41"/>
    <w:rsid w:val="00047DAE"/>
    <w:rsid w:val="00091382"/>
    <w:rsid w:val="000A07DA"/>
    <w:rsid w:val="000A2BFA"/>
    <w:rsid w:val="000B0619"/>
    <w:rsid w:val="000B61CA"/>
    <w:rsid w:val="000F7610"/>
    <w:rsid w:val="00114DE7"/>
    <w:rsid w:val="00114ED7"/>
    <w:rsid w:val="001300CA"/>
    <w:rsid w:val="00140B0E"/>
    <w:rsid w:val="00163DAA"/>
    <w:rsid w:val="001642CF"/>
    <w:rsid w:val="001725EB"/>
    <w:rsid w:val="00181BB1"/>
    <w:rsid w:val="001A5CA9"/>
    <w:rsid w:val="001B2AC1"/>
    <w:rsid w:val="001B403A"/>
    <w:rsid w:val="001B6586"/>
    <w:rsid w:val="001F4583"/>
    <w:rsid w:val="00217980"/>
    <w:rsid w:val="00242B40"/>
    <w:rsid w:val="0024540F"/>
    <w:rsid w:val="00252AC0"/>
    <w:rsid w:val="002667A2"/>
    <w:rsid w:val="00271662"/>
    <w:rsid w:val="0027404F"/>
    <w:rsid w:val="00290AAA"/>
    <w:rsid w:val="00293B83"/>
    <w:rsid w:val="002B091C"/>
    <w:rsid w:val="002C2CDD"/>
    <w:rsid w:val="002D45C6"/>
    <w:rsid w:val="002E41DD"/>
    <w:rsid w:val="002F03FA"/>
    <w:rsid w:val="00313E86"/>
    <w:rsid w:val="00333CD3"/>
    <w:rsid w:val="00340365"/>
    <w:rsid w:val="00342B64"/>
    <w:rsid w:val="00364079"/>
    <w:rsid w:val="003C5528"/>
    <w:rsid w:val="003D03E5"/>
    <w:rsid w:val="003F5C6B"/>
    <w:rsid w:val="004077FB"/>
    <w:rsid w:val="004244FF"/>
    <w:rsid w:val="00424DD9"/>
    <w:rsid w:val="004305E4"/>
    <w:rsid w:val="0046104A"/>
    <w:rsid w:val="00462498"/>
    <w:rsid w:val="004717C5"/>
    <w:rsid w:val="00484901"/>
    <w:rsid w:val="004A24CC"/>
    <w:rsid w:val="004A4C8A"/>
    <w:rsid w:val="00523479"/>
    <w:rsid w:val="00543DB7"/>
    <w:rsid w:val="005729B0"/>
    <w:rsid w:val="00583E4F"/>
    <w:rsid w:val="005B05C1"/>
    <w:rsid w:val="005D226B"/>
    <w:rsid w:val="00641630"/>
    <w:rsid w:val="00650A2A"/>
    <w:rsid w:val="00684488"/>
    <w:rsid w:val="006A3CE7"/>
    <w:rsid w:val="006A7746"/>
    <w:rsid w:val="006C4C50"/>
    <w:rsid w:val="006D4451"/>
    <w:rsid w:val="006D76B1"/>
    <w:rsid w:val="00703FC9"/>
    <w:rsid w:val="00713050"/>
    <w:rsid w:val="00741125"/>
    <w:rsid w:val="00746F7F"/>
    <w:rsid w:val="00755CD5"/>
    <w:rsid w:val="007569C1"/>
    <w:rsid w:val="007571CA"/>
    <w:rsid w:val="00763832"/>
    <w:rsid w:val="007709C3"/>
    <w:rsid w:val="00772919"/>
    <w:rsid w:val="007D2696"/>
    <w:rsid w:val="007D2FD2"/>
    <w:rsid w:val="007D406E"/>
    <w:rsid w:val="007D6458"/>
    <w:rsid w:val="00811117"/>
    <w:rsid w:val="00823C54"/>
    <w:rsid w:val="00826A10"/>
    <w:rsid w:val="0083304D"/>
    <w:rsid w:val="00841146"/>
    <w:rsid w:val="008659F1"/>
    <w:rsid w:val="0088504C"/>
    <w:rsid w:val="0089382B"/>
    <w:rsid w:val="008A1907"/>
    <w:rsid w:val="008B21CF"/>
    <w:rsid w:val="008C6BCA"/>
    <w:rsid w:val="008C7B50"/>
    <w:rsid w:val="008E3E62"/>
    <w:rsid w:val="008E4B30"/>
    <w:rsid w:val="00906BEE"/>
    <w:rsid w:val="009243E7"/>
    <w:rsid w:val="009366CC"/>
    <w:rsid w:val="00946485"/>
    <w:rsid w:val="00972B19"/>
    <w:rsid w:val="00974426"/>
    <w:rsid w:val="00985D58"/>
    <w:rsid w:val="00995FF0"/>
    <w:rsid w:val="009B3C40"/>
    <w:rsid w:val="009F55AC"/>
    <w:rsid w:val="009F7AD9"/>
    <w:rsid w:val="00A122E2"/>
    <w:rsid w:val="00A20256"/>
    <w:rsid w:val="00A42540"/>
    <w:rsid w:val="00A50939"/>
    <w:rsid w:val="00A5691E"/>
    <w:rsid w:val="00A5775B"/>
    <w:rsid w:val="00A83413"/>
    <w:rsid w:val="00AA6A40"/>
    <w:rsid w:val="00AA75F6"/>
    <w:rsid w:val="00AC1EEF"/>
    <w:rsid w:val="00AD00FD"/>
    <w:rsid w:val="00AF0A8E"/>
    <w:rsid w:val="00B27019"/>
    <w:rsid w:val="00B5664D"/>
    <w:rsid w:val="00B56BC2"/>
    <w:rsid w:val="00B668C6"/>
    <w:rsid w:val="00B76A83"/>
    <w:rsid w:val="00BA5B40"/>
    <w:rsid w:val="00BB7511"/>
    <w:rsid w:val="00BD0206"/>
    <w:rsid w:val="00C2098A"/>
    <w:rsid w:val="00C5444A"/>
    <w:rsid w:val="00C612DA"/>
    <w:rsid w:val="00C61A60"/>
    <w:rsid w:val="00C62C50"/>
    <w:rsid w:val="00C7741E"/>
    <w:rsid w:val="00C875AB"/>
    <w:rsid w:val="00C9667F"/>
    <w:rsid w:val="00CA3C26"/>
    <w:rsid w:val="00CA3DF1"/>
    <w:rsid w:val="00CA4581"/>
    <w:rsid w:val="00CE18D5"/>
    <w:rsid w:val="00D04109"/>
    <w:rsid w:val="00D215ED"/>
    <w:rsid w:val="00D36413"/>
    <w:rsid w:val="00D72FE1"/>
    <w:rsid w:val="00D97A41"/>
    <w:rsid w:val="00DC381E"/>
    <w:rsid w:val="00DC5C63"/>
    <w:rsid w:val="00DD3CF6"/>
    <w:rsid w:val="00DD6416"/>
    <w:rsid w:val="00DD65FE"/>
    <w:rsid w:val="00DF4E0A"/>
    <w:rsid w:val="00E02DCD"/>
    <w:rsid w:val="00E12C60"/>
    <w:rsid w:val="00E22E87"/>
    <w:rsid w:val="00E41DD1"/>
    <w:rsid w:val="00E57630"/>
    <w:rsid w:val="00E60581"/>
    <w:rsid w:val="00E86C2B"/>
    <w:rsid w:val="00E938B7"/>
    <w:rsid w:val="00EB2D52"/>
    <w:rsid w:val="00EF7CC9"/>
    <w:rsid w:val="00F207C0"/>
    <w:rsid w:val="00F20AE5"/>
    <w:rsid w:val="00F2573F"/>
    <w:rsid w:val="00F34D14"/>
    <w:rsid w:val="00F47E97"/>
    <w:rsid w:val="00F645C7"/>
    <w:rsid w:val="00F75534"/>
    <w:rsid w:val="00FA0026"/>
    <w:rsid w:val="00FB0C48"/>
    <w:rsid w:val="00FB0EC9"/>
    <w:rsid w:val="00FC4205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822EB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Ttulo1">
    <w:name w:val="heading 1"/>
    <w:basedOn w:val="Normal"/>
    <w:link w:val="Ttulo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elacomgrade">
    <w:name w:val="Table Grid"/>
    <w:basedOn w:val="Tabe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98"/>
    <w:qFormat/>
    <w:rsid w:val="00E22E87"/>
    <w:pPr>
      <w:spacing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oEspaoReservado">
    <w:name w:val="Placeholder Text"/>
    <w:basedOn w:val="Fontepargpadro"/>
    <w:uiPriority w:val="99"/>
    <w:semiHidden/>
    <w:rsid w:val="003D03E5"/>
    <w:rPr>
      <w:color w:val="595959" w:themeColor="text1" w:themeTint="A6"/>
    </w:rPr>
  </w:style>
  <w:style w:type="character" w:customStyle="1" w:styleId="Ttulo4Char">
    <w:name w:val="Título 4 Char"/>
    <w:basedOn w:val="Fontepargpadro"/>
    <w:link w:val="Ttulo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Cabealho">
    <w:name w:val="header"/>
    <w:basedOn w:val="Normal"/>
    <w:link w:val="CabealhoChar"/>
    <w:uiPriority w:val="99"/>
    <w:unhideWhenUsed/>
    <w:rsid w:val="0088504C"/>
    <w:pPr>
      <w:spacing w:line="240" w:lineRule="auto"/>
    </w:pPr>
  </w:style>
  <w:style w:type="paragraph" w:customStyle="1" w:styleId="Iniciais">
    <w:name w:val="Iniciais"/>
    <w:basedOn w:val="Normal"/>
    <w:next w:val="Ttulo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CabealhoChar">
    <w:name w:val="Cabeçalho Char"/>
    <w:basedOn w:val="Fontepargpadro"/>
    <w:link w:val="Cabealho"/>
    <w:uiPriority w:val="99"/>
    <w:rsid w:val="0088504C"/>
  </w:style>
  <w:style w:type="paragraph" w:styleId="Rodap">
    <w:name w:val="footer"/>
    <w:basedOn w:val="Normal"/>
    <w:link w:val="Rodap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RodapChar">
    <w:name w:val="Rodapé Char"/>
    <w:basedOn w:val="Fontepargpadro"/>
    <w:link w:val="Rodap"/>
    <w:uiPriority w:val="99"/>
    <w:rsid w:val="0088504C"/>
    <w:rPr>
      <w:rFonts w:asciiTheme="majorHAnsi" w:hAnsiTheme="majorHAnsi"/>
      <w:caps/>
    </w:rPr>
  </w:style>
  <w:style w:type="character" w:customStyle="1" w:styleId="Ttulo8Char">
    <w:name w:val="Título 8 Char"/>
    <w:basedOn w:val="Fontepargpadro"/>
    <w:link w:val="Ttulo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75F6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AA75F6"/>
  </w:style>
  <w:style w:type="paragraph" w:styleId="Textoembloco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AA75F6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A75F6"/>
  </w:style>
  <w:style w:type="paragraph" w:styleId="Corpodetexto2">
    <w:name w:val="Body Text 2"/>
    <w:basedOn w:val="Normal"/>
    <w:link w:val="Corpodetexto2Char"/>
    <w:uiPriority w:val="99"/>
    <w:semiHidden/>
    <w:unhideWhenUsed/>
    <w:rsid w:val="00AA75F6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AA75F6"/>
  </w:style>
  <w:style w:type="paragraph" w:styleId="Corpodetexto3">
    <w:name w:val="Body Text 3"/>
    <w:basedOn w:val="Normal"/>
    <w:link w:val="Corpodetexto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AA75F6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AA75F6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AA75F6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AA75F6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AA75F6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AA75F6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AA75F6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AA75F6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AA75F6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AA75F6"/>
  </w:style>
  <w:style w:type="table" w:styleId="GradeColorida">
    <w:name w:val="Colorful Grid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AA75F6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A75F6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A75F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A75F6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AA75F6"/>
  </w:style>
  <w:style w:type="character" w:customStyle="1" w:styleId="DataChar">
    <w:name w:val="Data Char"/>
    <w:basedOn w:val="Fontepargpadro"/>
    <w:link w:val="Data"/>
    <w:uiPriority w:val="99"/>
    <w:semiHidden/>
    <w:rsid w:val="00AA75F6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AA75F6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AA75F6"/>
    <w:pPr>
      <w:spacing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AA75F6"/>
  </w:style>
  <w:style w:type="character" w:styleId="nfase">
    <w:name w:val="Emphasis"/>
    <w:basedOn w:val="Fontepargpadro"/>
    <w:uiPriority w:val="10"/>
    <w:semiHidden/>
    <w:unhideWhenUsed/>
    <w:rsid w:val="00AA75F6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AA75F6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A75F6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AA75F6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A75F6"/>
    <w:rPr>
      <w:szCs w:val="20"/>
    </w:rPr>
  </w:style>
  <w:style w:type="table" w:styleId="TabeladeGrade1Clara">
    <w:name w:val="Grid Table 1 Light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nimoHTML">
    <w:name w:val="HTML Acronym"/>
    <w:basedOn w:val="Fontepargpadro"/>
    <w:uiPriority w:val="99"/>
    <w:semiHidden/>
    <w:unhideWhenUsed/>
    <w:rsid w:val="00AA75F6"/>
  </w:style>
  <w:style w:type="paragraph" w:styleId="EndereoHTML">
    <w:name w:val="HTML Address"/>
    <w:basedOn w:val="Normal"/>
    <w:link w:val="EndereoHTML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AA75F6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AA75F6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AA75F6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A75F6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AA75F6"/>
    <w:rPr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3D03E5"/>
    <w:rPr>
      <w:i/>
      <w:iCs/>
      <w:color w:val="D01818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GradeClara">
    <w:name w:val="Light Grid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AA75F6"/>
  </w:style>
  <w:style w:type="paragraph" w:styleId="Lista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AA75F6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AA75F6"/>
    <w:pPr>
      <w:spacing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AA75F6"/>
  </w:style>
  <w:style w:type="character" w:styleId="Nmerodepgina">
    <w:name w:val="page number"/>
    <w:basedOn w:val="Fontepargpadro"/>
    <w:uiPriority w:val="99"/>
    <w:semiHidden/>
    <w:unhideWhenUsed/>
    <w:rsid w:val="00AA75F6"/>
  </w:style>
  <w:style w:type="table" w:styleId="SimplesTabela1">
    <w:name w:val="Plain Table 1"/>
    <w:basedOn w:val="Tabela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AA75F6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AA75F6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AA75F6"/>
  </w:style>
  <w:style w:type="character" w:customStyle="1" w:styleId="SaudaoChar">
    <w:name w:val="Saudação Char"/>
    <w:basedOn w:val="Fontepargpadro"/>
    <w:link w:val="Saudao"/>
    <w:uiPriority w:val="99"/>
    <w:semiHidden/>
    <w:rsid w:val="00AA75F6"/>
  </w:style>
  <w:style w:type="paragraph" w:styleId="Assinatura">
    <w:name w:val="Signature"/>
    <w:basedOn w:val="Normal"/>
    <w:link w:val="Assinatura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AA75F6"/>
  </w:style>
  <w:style w:type="character" w:styleId="Forte">
    <w:name w:val="Strong"/>
    <w:basedOn w:val="Fontepargpadro"/>
    <w:uiPriority w:val="22"/>
    <w:semiHidden/>
    <w:unhideWhenUsed/>
    <w:qFormat/>
    <w:rsid w:val="00AA75F6"/>
    <w:rPr>
      <w:b/>
      <w:bCs/>
    </w:rPr>
  </w:style>
  <w:style w:type="character" w:styleId="nfaseSutil">
    <w:name w:val="Subtle Emphasis"/>
    <w:basedOn w:val="Fontepargpadro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AA75F6"/>
  </w:style>
  <w:style w:type="table" w:styleId="Tabelaprofissional">
    <w:name w:val="Table Professional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o\AppData\Local\Microsoft\Office\16.0\DTS\pt-BR%7b37128B5D-9A1A-4202-9C5D-53722F348BC3%7d\%7b224586C6-F4FE-4954-9798-AF37E4E5B4B7%7d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C5B05195B645908F2CF614B1FBA0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110ABC8-ABAE-4786-8096-A4A1DDF86755}"/>
      </w:docPartPr>
      <w:docPartBody>
        <w:p w:rsidR="002B04AB" w:rsidRDefault="00580431">
          <w:pPr>
            <w:pStyle w:val="47C5B05195B645908F2CF614B1FBA0A7"/>
          </w:pPr>
          <w:r w:rsidRPr="00FB0C48">
            <w:rPr>
              <w:lang w:bidi="pt-BR"/>
            </w:rPr>
            <w:t>Profissão ou Setor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431"/>
    <w:rsid w:val="001479CC"/>
    <w:rsid w:val="002B04AB"/>
    <w:rsid w:val="002D585E"/>
    <w:rsid w:val="002F4476"/>
    <w:rsid w:val="00421250"/>
    <w:rsid w:val="00580431"/>
    <w:rsid w:val="008D36D5"/>
    <w:rsid w:val="00A34DD8"/>
    <w:rsid w:val="00D61D13"/>
    <w:rsid w:val="00D8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7C5B05195B645908F2CF614B1FBA0A7">
    <w:name w:val="47C5B05195B645908F2CF614B1FBA0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2F155AE-3A58-4E43-AEAE-0EABECDF874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{224586C6-F4FE-4954-9798-AF37E4E5B4B7}tf16392716_win32.dotx</Template>
  <TotalTime>0</TotalTime>
  <Pages>5</Pages>
  <Words>477</Words>
  <Characters>2577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.</dc:subject>
  <dc:creator/>
  <cp:keywords/>
  <dc:description/>
  <cp:lastModifiedBy/>
  <cp:revision>1</cp:revision>
  <dcterms:created xsi:type="dcterms:W3CDTF">2021-07-18T22:18:00Z</dcterms:created>
  <dcterms:modified xsi:type="dcterms:W3CDTF">2021-08-08T20:28:00Z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