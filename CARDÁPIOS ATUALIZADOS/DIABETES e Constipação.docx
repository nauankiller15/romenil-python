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1C98BD12" w:rsidR="00650A2A" w:rsidRDefault="00D72FE1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m</w:t>
                  </w:r>
                  <w:r w:rsidR="008659F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ODELO </w:t>
                  </w:r>
                  <w:r w:rsidR="005F30F4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DIABETES</w:t>
                  </w: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2963C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e constipação</w:t>
                  </w:r>
                  <w:r w:rsidR="002E41DD" w:rsidRPr="002E41DD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650A2A"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5C2D7196" w:rsidR="00906BEE" w:rsidRPr="00946485" w:rsidRDefault="00946485" w:rsidP="003F5C6B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0026">
                        <w:rPr>
                          <w:color w:val="D5DCE4" w:themeColor="text2" w:themeTint="33"/>
                          <w:lang w:val="pt-BR"/>
                        </w:rPr>
                        <w:t>.</w:t>
                      </w:r>
                    </w:sdtContent>
                  </w:sdt>
                </w:p>
              </w:tc>
            </w:tr>
          </w:tbl>
          <w:p w14:paraId="0CDE9DCB" w14:textId="7A0F240B" w:rsidR="002C2CDD" w:rsidRPr="00DD65FE" w:rsidRDefault="00163DAA" w:rsidP="00DD65FE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CAFÉ DA MANHÃ </w:t>
            </w:r>
          </w:p>
          <w:p w14:paraId="7DCA0A53" w14:textId="783F9BE3" w:rsidR="00E938B7" w:rsidRPr="00163DAA" w:rsidRDefault="002963C5" w:rsidP="00CA3C2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="Rockwell" w:eastAsia="Times New Roman" w:hAnsi="Rockwell" w:cs="Times New Roman"/>
                <w:lang w:eastAsia="pt-BR"/>
              </w:rPr>
              <w:t xml:space="preserve">Mamão ( 300g) Ou Abcaxi ( 2 fatias )Ou Melão ( 200g) </w:t>
            </w:r>
          </w:p>
          <w:p w14:paraId="3E795F47" w14:textId="77777777" w:rsidR="00163DAA" w:rsidRDefault="00163DAA" w:rsidP="00163DAA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01D667E2" w14:textId="77777777" w:rsidR="00D36413" w:rsidRDefault="00D36413" w:rsidP="00D36413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70518133" w14:textId="77777777" w:rsidR="00D36413" w:rsidRDefault="00D36413" w:rsidP="00D36413">
            <w:p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38C7308D" w14:textId="1AC6883A" w:rsidR="00D36413" w:rsidRPr="005F30F4" w:rsidRDefault="005F30F4" w:rsidP="005F30F4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5F30F4">
              <w:rPr>
                <w:rFonts w:ascii="Rockwell" w:eastAsia="Times New Roman" w:hAnsi="Rockwell" w:cs="Times New Roman"/>
                <w:lang w:eastAsia="pt-BR"/>
              </w:rPr>
              <w:t>Ovo de galinha ( Forma de cozinhar - pode ser mexido ou cozido) (Unidade: 2)</w:t>
            </w:r>
          </w:p>
          <w:p w14:paraId="4D64D0F7" w14:textId="2FB180E7" w:rsidR="005F30F4" w:rsidRDefault="005F30F4" w:rsidP="005F30F4">
            <w:pPr>
              <w:pStyle w:val="PargrafodaLista"/>
              <w:rPr>
                <w:rFonts w:ascii="Rockwell" w:eastAsia="Times New Roman" w:hAnsi="Rockwell" w:cs="Times New Roman"/>
                <w:lang w:eastAsia="pt-BR"/>
              </w:rPr>
            </w:pPr>
          </w:p>
          <w:p w14:paraId="50637BA6" w14:textId="77777777" w:rsidR="005F30F4" w:rsidRDefault="005F30F4" w:rsidP="005F30F4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5C7D43C4" w14:textId="77777777" w:rsidR="005F30F4" w:rsidRPr="005F30F4" w:rsidRDefault="005F30F4" w:rsidP="005F30F4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311DFD57" w14:textId="668CD1C3" w:rsidR="005F30F4" w:rsidRPr="005F30F4" w:rsidRDefault="005F30F4" w:rsidP="005F30F4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8E6024">
              <w:rPr>
                <w:rFonts w:ascii="Rockwell" w:eastAsia="Times New Roman" w:hAnsi="Rockwell" w:cs="Times New Roman"/>
                <w:lang w:eastAsia="pt-BR"/>
              </w:rPr>
              <w:t>Queijo minas frescal (Fatia (30g): 1)</w:t>
            </w:r>
          </w:p>
          <w:p w14:paraId="72621FB2" w14:textId="77777777" w:rsidR="00974426" w:rsidRDefault="00974426" w:rsidP="00974426">
            <w:pPr>
              <w:rPr>
                <w:lang w:val="pt-BR"/>
              </w:rPr>
            </w:pPr>
          </w:p>
          <w:p w14:paraId="73FDB697" w14:textId="62C5D4CE" w:rsidR="00974426" w:rsidRPr="00DD65FE" w:rsidRDefault="00163DAA" w:rsidP="00974426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REFEIÇÃO 2 </w:t>
            </w:r>
          </w:p>
          <w:p w14:paraId="3C2CB37C" w14:textId="2B96104E" w:rsidR="00974426" w:rsidRDefault="00163DAA" w:rsidP="0097442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 xml:space="preserve"> </w:t>
            </w:r>
            <w:r w:rsidR="002963C5">
              <w:rPr>
                <w:rFonts w:ascii="Rockwell" w:eastAsia="Times New Roman" w:hAnsi="Rockwell" w:cs="Times New Roman"/>
                <w:lang w:eastAsia="pt-BR"/>
              </w:rPr>
              <w:t xml:space="preserve">Yogurt integral ( 100 ml)  </w:t>
            </w:r>
          </w:p>
          <w:p w14:paraId="53F9F1DB" w14:textId="77777777" w:rsidR="008659F1" w:rsidRDefault="008659F1" w:rsidP="00974426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6CB56CC4" w14:textId="3A4D6B0B" w:rsidR="00163DAA" w:rsidRPr="00163DAA" w:rsidRDefault="00974426" w:rsidP="00163DAA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 </w:t>
            </w:r>
          </w:p>
          <w:p w14:paraId="2E5AF47D" w14:textId="6B4C786F" w:rsidR="00974426" w:rsidRPr="00CA3C26" w:rsidRDefault="002963C5" w:rsidP="005F30F4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="Rockwell" w:eastAsia="Times New Roman" w:hAnsi="Rockwell" w:cs="Times New Roman"/>
                <w:lang w:eastAsia="pt-BR"/>
              </w:rPr>
              <w:t xml:space="preserve">Castanha de caju ( 15 unidades) </w:t>
            </w:r>
          </w:p>
          <w:p w14:paraId="2E767595" w14:textId="5DACA063" w:rsidR="002C2CDD" w:rsidRPr="00DC5C63" w:rsidRDefault="00974426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almoço</w:t>
            </w:r>
            <w:r w:rsidR="008E3E62" w:rsidRPr="00DC5C63">
              <w:rPr>
                <w:color w:val="000000" w:themeColor="text1"/>
                <w:lang w:val="pt-BR"/>
              </w:rPr>
              <w:t xml:space="preserve"> </w:t>
            </w:r>
          </w:p>
          <w:p w14:paraId="1B461864" w14:textId="191DF4DA" w:rsidR="00741125" w:rsidRPr="00DC5C63" w:rsidRDefault="00163DAA" w:rsidP="00DC5C63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Salada ou verdura cozida, ou folhas em geral (</w:t>
            </w:r>
            <w:r w:rsidR="00251A9B">
              <w:t>Á VONTADE )</w:t>
            </w:r>
            <w:r w:rsidR="00DC5C63" w:rsidRPr="00DC5C63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</w:t>
            </w:r>
          </w:p>
          <w:p w14:paraId="6F21C2B3" w14:textId="77777777" w:rsidR="00DC5C63" w:rsidRPr="00DD65FE" w:rsidRDefault="00DC5C63" w:rsidP="00DC5C63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lastRenderedPageBreak/>
              <w:t>com</w:t>
            </w:r>
          </w:p>
          <w:p w14:paraId="74F40A56" w14:textId="151719EB" w:rsidR="00163DAA" w:rsidRPr="00163DAA" w:rsidRDefault="002963C5" w:rsidP="00DC5C63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="Rockwell" w:eastAsia="Times New Roman" w:hAnsi="Rockwell" w:cs="Times New Roman"/>
                <w:lang w:eastAsia="pt-BR"/>
              </w:rPr>
              <w:t>Peito de frango ( 150g) Ou Carne bovina( 2 x na semana)  ( 100g)  Ou Peixe ( Merluza ou Tilápia ) – 170g)</w:t>
            </w:r>
          </w:p>
          <w:p w14:paraId="118992DF" w14:textId="4AB5AC4E" w:rsidR="00DC5C63" w:rsidRPr="00163DAA" w:rsidRDefault="00DC5C63" w:rsidP="00163DAA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DC5C63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</w:t>
            </w:r>
          </w:p>
        </w:tc>
      </w:tr>
    </w:tbl>
    <w:p w14:paraId="7E105B2D" w14:textId="5486C109" w:rsidR="00A5691E" w:rsidRDefault="00A5691E" w:rsidP="00826A10">
      <w:pPr>
        <w:rPr>
          <w:lang w:val="pt-BR"/>
        </w:rPr>
      </w:pPr>
    </w:p>
    <w:p w14:paraId="50A8617E" w14:textId="66B0F5D7" w:rsidR="00A5691E" w:rsidRDefault="00A5691E" w:rsidP="00826A10">
      <w:pPr>
        <w:rPr>
          <w:lang w:val="pt-BR"/>
        </w:rPr>
      </w:pP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E959BEE" w14:textId="77777777" w:rsidR="00DD65FE" w:rsidRDefault="00DD65FE" w:rsidP="005D226B">
      <w:pPr>
        <w:ind w:right="4535"/>
        <w:rPr>
          <w:lang w:val="pt-BR"/>
        </w:rPr>
      </w:pPr>
    </w:p>
    <w:p w14:paraId="7DD63E98" w14:textId="619A5B11" w:rsidR="009F55AC" w:rsidRPr="005D226B" w:rsidRDefault="00163DAA" w:rsidP="009F55AC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4</w:t>
      </w:r>
      <w:r w:rsidR="009F55AC">
        <w:rPr>
          <w:color w:val="000000" w:themeColor="text1"/>
          <w:lang w:val="pt-BR"/>
        </w:rPr>
        <w:t xml:space="preserve">                          </w:t>
      </w:r>
    </w:p>
    <w:p w14:paraId="6621D9A0" w14:textId="251F4888" w:rsidR="009F55AC" w:rsidRPr="008E3E62" w:rsidRDefault="005F30F4" w:rsidP="005F30F4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Iogurte desnatado (Copo Americano: 1)</w:t>
      </w:r>
      <w:r w:rsidR="009F55AC" w:rsidRPr="008E3E62">
        <w:rPr>
          <w:rFonts w:asciiTheme="majorHAnsi" w:eastAsiaTheme="majorEastAsia" w:hAnsiTheme="majorHAnsi" w:cstheme="majorBidi"/>
          <w:iCs/>
          <w:caps/>
          <w:lang w:val="pt-BR"/>
        </w:rPr>
        <w:t xml:space="preserve"> </w:t>
      </w:r>
    </w:p>
    <w:p w14:paraId="3BA6C331" w14:textId="67270DDE" w:rsidR="009F55AC" w:rsidRPr="00242B40" w:rsidRDefault="009F55AC" w:rsidP="009F55AC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  <w: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 xml:space="preserve"> </w:t>
      </w:r>
    </w:p>
    <w:p w14:paraId="448D2944" w14:textId="77777777" w:rsidR="00251A9B" w:rsidRPr="009F55AC" w:rsidRDefault="00251A9B" w:rsidP="00251A9B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Granola (Colher de sopa (13g): 1) ou Linhaça, semente (Colher De Chá: 3) ou Aveia em flocos finos - Quaker® (Colher de sopa (15g): 1) ou Semente de chia (Colher de sopa: 5) ou Psylium (Grama: 10) ou Semente de chia (Colher de sopa: 5)</w:t>
      </w:r>
    </w:p>
    <w:p w14:paraId="1E6429E0" w14:textId="77777777" w:rsidR="00DD65FE" w:rsidRDefault="00DD65FE" w:rsidP="005D226B">
      <w:pPr>
        <w:ind w:right="4535"/>
        <w:rPr>
          <w:noProof/>
        </w:rPr>
      </w:pPr>
    </w:p>
    <w:p w14:paraId="3F82A4AF" w14:textId="6485958E" w:rsidR="005D226B" w:rsidRPr="005D226B" w:rsidRDefault="00163DAA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JANTA </w:t>
      </w:r>
      <w:r w:rsidR="00A5691E">
        <w:rPr>
          <w:color w:val="000000" w:themeColor="text1"/>
          <w:lang w:val="pt-BR"/>
        </w:rPr>
        <w:t xml:space="preserve"> </w:t>
      </w:r>
    </w:p>
    <w:p w14:paraId="1C064196" w14:textId="411381E8" w:rsidR="00163DAA" w:rsidRPr="00163DAA" w:rsidRDefault="00251A9B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Ovo de galinha</w:t>
      </w:r>
      <w:r w:rsidR="002963C5">
        <w:rPr>
          <w:rFonts w:ascii="Rockwell" w:eastAsia="Times New Roman" w:hAnsi="Rockwell" w:cs="Times New Roman"/>
          <w:lang w:eastAsia="pt-BR"/>
        </w:rPr>
        <w:t xml:space="preserve"> ( MEXIDO OU COZIDO) </w:t>
      </w:r>
      <w:r w:rsidRPr="008E6024">
        <w:rPr>
          <w:rFonts w:ascii="Rockwell" w:eastAsia="Times New Roman" w:hAnsi="Rockwell" w:cs="Times New Roman"/>
          <w:lang w:eastAsia="pt-BR"/>
        </w:rPr>
        <w:t xml:space="preserve"> (3 Unidade</w:t>
      </w:r>
      <w:r w:rsidR="002963C5">
        <w:rPr>
          <w:rFonts w:ascii="Rockwell" w:eastAsia="Times New Roman" w:hAnsi="Rockwell" w:cs="Times New Roman"/>
          <w:lang w:eastAsia="pt-BR"/>
        </w:rPr>
        <w:t>)</w:t>
      </w:r>
    </w:p>
    <w:p w14:paraId="51C90D02" w14:textId="77777777" w:rsidR="00163DAA" w:rsidRDefault="00163DAA" w:rsidP="00163DAA">
      <w:pPr>
        <w:pStyle w:val="PargrafodaLista"/>
      </w:pPr>
    </w:p>
    <w:p w14:paraId="6EFB4034" w14:textId="370EE737" w:rsidR="005D226B" w:rsidRPr="00DD65FE" w:rsidRDefault="005D226B" w:rsidP="00163DA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656A75A" w14:textId="77777777" w:rsidR="005D226B" w:rsidRDefault="005D226B" w:rsidP="005D226B">
      <w:pPr>
        <w:ind w:right="4535"/>
        <w:rPr>
          <w:noProof/>
        </w:rPr>
      </w:pPr>
    </w:p>
    <w:p w14:paraId="4C5230F3" w14:textId="7F33D223" w:rsidR="00163DAA" w:rsidRPr="00251A9B" w:rsidRDefault="00251A9B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Tomate (2 Colher de sopa cheia em cubos (15g)</w:t>
      </w:r>
      <w:r>
        <w:rPr>
          <w:rFonts w:ascii="Rockwell" w:eastAsia="Times New Roman" w:hAnsi="Rockwell" w:cs="Times New Roman"/>
          <w:lang w:eastAsia="pt-BR"/>
        </w:rPr>
        <w:t xml:space="preserve">, </w:t>
      </w:r>
      <w:r w:rsidRPr="008E6024">
        <w:rPr>
          <w:rFonts w:ascii="Rockwell" w:eastAsia="Times New Roman" w:hAnsi="Rockwell" w:cs="Times New Roman"/>
          <w:lang w:eastAsia="pt-BR"/>
        </w:rPr>
        <w:t>Orégano seco (1 Colher de café (037g</w:t>
      </w:r>
      <w:r>
        <w:rPr>
          <w:rFonts w:ascii="Rockwell" w:eastAsia="Times New Roman" w:hAnsi="Rockwell" w:cs="Times New Roman"/>
          <w:lang w:eastAsia="pt-BR"/>
        </w:rPr>
        <w:t xml:space="preserve">), </w:t>
      </w:r>
      <w:bookmarkStart w:id="0" w:name="_Hlk77529754"/>
      <w:r w:rsidRPr="008E6024">
        <w:rPr>
          <w:rFonts w:ascii="Rockwell" w:eastAsia="Times New Roman" w:hAnsi="Rockwell" w:cs="Times New Roman"/>
          <w:lang w:eastAsia="pt-BR"/>
        </w:rPr>
        <w:t>Orégano seco (1 Colher de café (037g</w:t>
      </w:r>
      <w:bookmarkEnd w:id="0"/>
      <w:r>
        <w:rPr>
          <w:rFonts w:ascii="Rockwell" w:eastAsia="Times New Roman" w:hAnsi="Rockwell" w:cs="Times New Roman"/>
          <w:lang w:eastAsia="pt-BR"/>
        </w:rPr>
        <w:t xml:space="preserve">) , </w:t>
      </w:r>
      <w:r w:rsidRPr="008E6024">
        <w:rPr>
          <w:rFonts w:ascii="Rockwell" w:eastAsia="Times New Roman" w:hAnsi="Rockwell" w:cs="Times New Roman"/>
          <w:lang w:eastAsia="pt-BR"/>
        </w:rPr>
        <w:t>Manjericão fresco (5 folhas (3g)</w:t>
      </w:r>
    </w:p>
    <w:p w14:paraId="02117524" w14:textId="72C79342" w:rsidR="00251A9B" w:rsidRDefault="00251A9B" w:rsidP="00251A9B">
      <w:pPr>
        <w:pStyle w:val="PargrafodaLista"/>
        <w:rPr>
          <w:rFonts w:ascii="Rockwell" w:eastAsia="Times New Roman" w:hAnsi="Rockwell" w:cs="Times New Roman"/>
          <w:lang w:eastAsia="pt-BR"/>
        </w:rPr>
      </w:pPr>
    </w:p>
    <w:p w14:paraId="6CC468E6" w14:textId="77777777" w:rsidR="00251A9B" w:rsidRPr="00DD65FE" w:rsidRDefault="00251A9B" w:rsidP="00251A9B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6D69391F" w14:textId="77777777" w:rsidR="00251A9B" w:rsidRPr="00251A9B" w:rsidRDefault="00251A9B" w:rsidP="00251A9B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6109E699" w14:textId="53E0714B" w:rsidR="00251A9B" w:rsidRPr="00BB7511" w:rsidRDefault="00251A9B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Queijo minas frescal (Fatia (30g): 1)</w:t>
      </w:r>
    </w:p>
    <w:p w14:paraId="4F4EF9B7" w14:textId="01F28C16" w:rsidR="00BB7511" w:rsidRPr="00BB7511" w:rsidRDefault="00BB7511" w:rsidP="00163DAA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D851C10" w14:textId="4122C29D" w:rsidR="00BB7511" w:rsidRDefault="00BB7511" w:rsidP="005D226B">
      <w:pPr>
        <w:ind w:right="4535"/>
        <w:rPr>
          <w:noProof/>
        </w:rPr>
      </w:pPr>
    </w:p>
    <w:p w14:paraId="6D90D8C6" w14:textId="77777777" w:rsidR="00A122E2" w:rsidRDefault="00A122E2" w:rsidP="005D226B">
      <w:pPr>
        <w:ind w:right="4535"/>
        <w:rPr>
          <w:noProof/>
        </w:rPr>
      </w:pPr>
    </w:p>
    <w:p w14:paraId="70F8912E" w14:textId="38EFF787" w:rsidR="00BB7511" w:rsidRPr="005D226B" w:rsidRDefault="00163DAA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6</w:t>
      </w:r>
      <w:r w:rsidR="00BB7511">
        <w:rPr>
          <w:color w:val="000000" w:themeColor="text1"/>
          <w:lang w:val="pt-BR"/>
        </w:rPr>
        <w:t xml:space="preserve"> </w:t>
      </w:r>
    </w:p>
    <w:p w14:paraId="53B9BCEF" w14:textId="6E896F83" w:rsidR="00BB7511" w:rsidRPr="00BB7511" w:rsidRDefault="002963C5" w:rsidP="00BB7511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="Rockwell" w:eastAsia="Times New Roman" w:hAnsi="Rockwell" w:cs="Times New Roman"/>
          <w:lang w:eastAsia="pt-BR"/>
        </w:rPr>
        <w:t>Chá de sene + Camomila ( Infusão) – 5gr de cada folha – para 300 ml de água</w:t>
      </w:r>
    </w:p>
    <w:p w14:paraId="2868A514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F84287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2E635F2E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06D9105C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732C0875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63099705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79276524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3B6EFA67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4A1B82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146BA3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01F90169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475DBF77" w14:textId="7372461F" w:rsidR="00484901" w:rsidRDefault="00C61A60" w:rsidP="00042B41">
      <w:pPr>
        <w:ind w:left="360" w:right="4535"/>
        <w:rPr>
          <w:noProof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      </w:t>
      </w:r>
    </w:p>
    <w:p w14:paraId="17662164" w14:textId="77777777" w:rsidR="00462498" w:rsidRDefault="00462498" w:rsidP="00826A10">
      <w:pPr>
        <w:rPr>
          <w:noProof/>
          <w:lang w:val="pt-BR" w:eastAsia="pt-BR"/>
        </w:rPr>
      </w:pPr>
    </w:p>
    <w:p w14:paraId="63676F0C" w14:textId="77777777" w:rsidR="009F55AC" w:rsidRDefault="009F55AC" w:rsidP="00826A10">
      <w:pPr>
        <w:rPr>
          <w:noProof/>
        </w:rPr>
      </w:pPr>
    </w:p>
    <w:p w14:paraId="50868B83" w14:textId="7E091B02" w:rsidR="00974426" w:rsidRDefault="00974426" w:rsidP="00826A10">
      <w:pPr>
        <w:rPr>
          <w:noProof/>
        </w:rPr>
      </w:pPr>
    </w:p>
    <w:p w14:paraId="0FE088E3" w14:textId="33F02A82" w:rsidR="00163DAA" w:rsidRDefault="00163DAA" w:rsidP="00826A10">
      <w:pPr>
        <w:rPr>
          <w:noProof/>
        </w:rPr>
      </w:pPr>
    </w:p>
    <w:p w14:paraId="0E1F54C1" w14:textId="410DBD50" w:rsidR="00163DAA" w:rsidRDefault="00163DAA" w:rsidP="00826A10">
      <w:pPr>
        <w:rPr>
          <w:noProof/>
        </w:rPr>
      </w:pPr>
    </w:p>
    <w:p w14:paraId="1F9B7FFD" w14:textId="114A7ED3" w:rsidR="00DB430E" w:rsidRDefault="00DB430E" w:rsidP="00826A10">
      <w:pPr>
        <w:rPr>
          <w:noProof/>
        </w:rPr>
      </w:pPr>
    </w:p>
    <w:p w14:paraId="768713FE" w14:textId="77777777" w:rsidR="00DB430E" w:rsidRPr="00DB430E" w:rsidRDefault="00DB430E" w:rsidP="00DB430E"/>
    <w:p w14:paraId="056EC886" w14:textId="77777777" w:rsidR="00DB430E" w:rsidRPr="00DB430E" w:rsidRDefault="00DB430E" w:rsidP="00DB430E"/>
    <w:p w14:paraId="71F01700" w14:textId="62DD7140" w:rsidR="00163DAA" w:rsidRPr="00DB430E" w:rsidRDefault="00DB430E" w:rsidP="00DB430E">
      <w:pPr>
        <w:tabs>
          <w:tab w:val="left" w:pos="2370"/>
        </w:tabs>
      </w:pPr>
      <w:r>
        <w:tab/>
      </w:r>
      <w:r w:rsidRPr="00DB430E">
        <w:rPr>
          <w:noProof/>
          <w:lang w:val="pt-BR" w:eastAsia="pt-BR"/>
        </w:rPr>
        <w:drawing>
          <wp:inline distT="0" distB="0" distL="0" distR="0" wp14:anchorId="6748FBD6" wp14:editId="22D64F3A">
            <wp:extent cx="3429000" cy="3038475"/>
            <wp:effectExtent l="0" t="0" r="0" b="9525"/>
            <wp:docPr id="3" name="Imagem 3" descr="C:\Users\User\Desktop\DIETAS LANÇAMENTO\DIABETES 2 E MARCAÇÕES - CONSTIPAÇÃO E METABOLISMO LENTO\Diabetes e constip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IETAS LANÇAMENTO\DIABETES 2 E MARCAÇÕES - CONSTIPAÇÃO E METABOLISMO LENTO\Diabetes e constipaçã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63DAA" w:rsidRPr="00DB430E" w:rsidSect="00B56BC2"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5454F" w14:textId="77777777" w:rsidR="00014BF3" w:rsidRDefault="00014BF3" w:rsidP="00713050">
      <w:pPr>
        <w:spacing w:line="240" w:lineRule="auto"/>
      </w:pPr>
      <w:r>
        <w:separator/>
      </w:r>
    </w:p>
  </w:endnote>
  <w:endnote w:type="continuationSeparator" w:id="0">
    <w:p w14:paraId="16BD714C" w14:textId="77777777" w:rsidR="00014BF3" w:rsidRDefault="00014BF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B655F" w14:textId="77777777" w:rsidR="00014BF3" w:rsidRDefault="00014BF3" w:rsidP="00713050">
      <w:pPr>
        <w:spacing w:line="240" w:lineRule="auto"/>
      </w:pPr>
      <w:r>
        <w:separator/>
      </w:r>
    </w:p>
  </w:footnote>
  <w:footnote w:type="continuationSeparator" w:id="0">
    <w:p w14:paraId="28A65529" w14:textId="77777777" w:rsidR="00014BF3" w:rsidRDefault="00014BF3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5F27"/>
    <w:multiLevelType w:val="hybridMultilevel"/>
    <w:tmpl w:val="5CFCA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85"/>
    <w:rsid w:val="00014BF3"/>
    <w:rsid w:val="00042B41"/>
    <w:rsid w:val="00047DAE"/>
    <w:rsid w:val="00091382"/>
    <w:rsid w:val="000A07DA"/>
    <w:rsid w:val="000A2BFA"/>
    <w:rsid w:val="000B0619"/>
    <w:rsid w:val="000B61CA"/>
    <w:rsid w:val="000F7610"/>
    <w:rsid w:val="00114DE7"/>
    <w:rsid w:val="00114ED7"/>
    <w:rsid w:val="001300CA"/>
    <w:rsid w:val="00140B0E"/>
    <w:rsid w:val="00163DAA"/>
    <w:rsid w:val="001642CF"/>
    <w:rsid w:val="001725EB"/>
    <w:rsid w:val="00181BB1"/>
    <w:rsid w:val="001A5CA9"/>
    <w:rsid w:val="001B2AC1"/>
    <w:rsid w:val="001B403A"/>
    <w:rsid w:val="001B6586"/>
    <w:rsid w:val="001F4583"/>
    <w:rsid w:val="00217980"/>
    <w:rsid w:val="00242B40"/>
    <w:rsid w:val="0024540F"/>
    <w:rsid w:val="00251A9B"/>
    <w:rsid w:val="00252AC0"/>
    <w:rsid w:val="002667A2"/>
    <w:rsid w:val="00271662"/>
    <w:rsid w:val="0027404F"/>
    <w:rsid w:val="00290AAA"/>
    <w:rsid w:val="00293B83"/>
    <w:rsid w:val="002963C5"/>
    <w:rsid w:val="002B091C"/>
    <w:rsid w:val="002C2CDD"/>
    <w:rsid w:val="002D45C6"/>
    <w:rsid w:val="002E41DD"/>
    <w:rsid w:val="002F03FA"/>
    <w:rsid w:val="00313E86"/>
    <w:rsid w:val="00333CD3"/>
    <w:rsid w:val="00340365"/>
    <w:rsid w:val="00342B64"/>
    <w:rsid w:val="00364079"/>
    <w:rsid w:val="003C5528"/>
    <w:rsid w:val="003D03E5"/>
    <w:rsid w:val="003F5C6B"/>
    <w:rsid w:val="004077FB"/>
    <w:rsid w:val="004244FF"/>
    <w:rsid w:val="00424DD9"/>
    <w:rsid w:val="004305E4"/>
    <w:rsid w:val="0046104A"/>
    <w:rsid w:val="00462498"/>
    <w:rsid w:val="004717C5"/>
    <w:rsid w:val="00484901"/>
    <w:rsid w:val="004A24CC"/>
    <w:rsid w:val="004A4C8A"/>
    <w:rsid w:val="00523479"/>
    <w:rsid w:val="00543DB7"/>
    <w:rsid w:val="005729B0"/>
    <w:rsid w:val="00583CFF"/>
    <w:rsid w:val="00583E4F"/>
    <w:rsid w:val="005B05C1"/>
    <w:rsid w:val="005D226B"/>
    <w:rsid w:val="005F30F4"/>
    <w:rsid w:val="00641630"/>
    <w:rsid w:val="00650A2A"/>
    <w:rsid w:val="00684488"/>
    <w:rsid w:val="006A3CE7"/>
    <w:rsid w:val="006A7746"/>
    <w:rsid w:val="006C4C50"/>
    <w:rsid w:val="006D4451"/>
    <w:rsid w:val="006D76B1"/>
    <w:rsid w:val="00703FC9"/>
    <w:rsid w:val="00713050"/>
    <w:rsid w:val="00741125"/>
    <w:rsid w:val="00746F7F"/>
    <w:rsid w:val="00755CD5"/>
    <w:rsid w:val="007569C1"/>
    <w:rsid w:val="00763832"/>
    <w:rsid w:val="007709C3"/>
    <w:rsid w:val="00772919"/>
    <w:rsid w:val="007D2696"/>
    <w:rsid w:val="007D2FD2"/>
    <w:rsid w:val="007D406E"/>
    <w:rsid w:val="007D6458"/>
    <w:rsid w:val="00811117"/>
    <w:rsid w:val="00823C54"/>
    <w:rsid w:val="00826A10"/>
    <w:rsid w:val="0083304D"/>
    <w:rsid w:val="00841146"/>
    <w:rsid w:val="008659F1"/>
    <w:rsid w:val="0088504C"/>
    <w:rsid w:val="0089382B"/>
    <w:rsid w:val="008A1907"/>
    <w:rsid w:val="008C6BCA"/>
    <w:rsid w:val="008C7B50"/>
    <w:rsid w:val="008E3E62"/>
    <w:rsid w:val="008E4B30"/>
    <w:rsid w:val="00906BEE"/>
    <w:rsid w:val="009243E7"/>
    <w:rsid w:val="009366CC"/>
    <w:rsid w:val="00946485"/>
    <w:rsid w:val="00972B19"/>
    <w:rsid w:val="00974426"/>
    <w:rsid w:val="00985D58"/>
    <w:rsid w:val="00995FF0"/>
    <w:rsid w:val="009B3C40"/>
    <w:rsid w:val="009F55AC"/>
    <w:rsid w:val="009F7AD9"/>
    <w:rsid w:val="00A122E2"/>
    <w:rsid w:val="00A20256"/>
    <w:rsid w:val="00A31C13"/>
    <w:rsid w:val="00A42540"/>
    <w:rsid w:val="00A50939"/>
    <w:rsid w:val="00A5691E"/>
    <w:rsid w:val="00A5775B"/>
    <w:rsid w:val="00A83413"/>
    <w:rsid w:val="00AA6A40"/>
    <w:rsid w:val="00AA75F6"/>
    <w:rsid w:val="00AC1EEF"/>
    <w:rsid w:val="00AD00FD"/>
    <w:rsid w:val="00AF0A8E"/>
    <w:rsid w:val="00AF339F"/>
    <w:rsid w:val="00B27019"/>
    <w:rsid w:val="00B5664D"/>
    <w:rsid w:val="00B56BC2"/>
    <w:rsid w:val="00B668C6"/>
    <w:rsid w:val="00B76A83"/>
    <w:rsid w:val="00BA5B40"/>
    <w:rsid w:val="00BB7511"/>
    <w:rsid w:val="00BD0206"/>
    <w:rsid w:val="00BF2D61"/>
    <w:rsid w:val="00C2098A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36413"/>
    <w:rsid w:val="00D72FE1"/>
    <w:rsid w:val="00D97A41"/>
    <w:rsid w:val="00DB430E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86C2B"/>
    <w:rsid w:val="00E938B7"/>
    <w:rsid w:val="00EB2D52"/>
    <w:rsid w:val="00ED5307"/>
    <w:rsid w:val="00EF7CC9"/>
    <w:rsid w:val="00F207C0"/>
    <w:rsid w:val="00F20AE5"/>
    <w:rsid w:val="00F2573F"/>
    <w:rsid w:val="00F47E97"/>
    <w:rsid w:val="00F645C7"/>
    <w:rsid w:val="00FA0026"/>
    <w:rsid w:val="00FB0C48"/>
    <w:rsid w:val="00FB0EC9"/>
    <w:rsid w:val="00FC420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31"/>
    <w:rsid w:val="002B04AB"/>
    <w:rsid w:val="002D585E"/>
    <w:rsid w:val="00421250"/>
    <w:rsid w:val="004E19EB"/>
    <w:rsid w:val="00580431"/>
    <w:rsid w:val="008D36D5"/>
    <w:rsid w:val="00AF0EDA"/>
    <w:rsid w:val="00D61D13"/>
    <w:rsid w:val="00D84E68"/>
    <w:rsid w:val="00F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DE7B68-67FD-4B10-9315-D6E8E3C54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3</Pages>
  <Words>200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.</dc:subject>
  <dc:creator/>
  <cp:keywords/>
  <dc:description/>
  <cp:lastModifiedBy/>
  <cp:revision>1</cp:revision>
  <dcterms:created xsi:type="dcterms:W3CDTF">2021-07-18T22:57:00Z</dcterms:created>
  <dcterms:modified xsi:type="dcterms:W3CDTF">2021-07-24T00:26:00Z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