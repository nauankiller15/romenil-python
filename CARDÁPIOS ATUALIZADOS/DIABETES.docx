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98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de host principal"/>
      </w:tblPr>
      <w:tblGrid>
        <w:gridCol w:w="3780"/>
        <w:gridCol w:w="6738"/>
      </w:tblGrid>
      <w:tr w:rsidR="002C2CDD" w:rsidRPr="00FB0C48" w14:paraId="65D44243" w14:textId="77777777" w:rsidTr="005D226B">
        <w:tc>
          <w:tcPr>
            <w:tcW w:w="3780" w:type="dxa"/>
            <w:tcMar>
              <w:top w:w="504" w:type="dxa"/>
              <w:right w:w="720" w:type="dxa"/>
            </w:tcMar>
          </w:tcPr>
          <w:p w14:paraId="79CA7B2C" w14:textId="3AC2973D" w:rsidR="00946485" w:rsidRDefault="00946485" w:rsidP="00523479">
            <w:pPr>
              <w:pStyle w:val="Iniciais"/>
              <w:rPr>
                <w:sz w:val="32"/>
                <w:szCs w:val="32"/>
                <w:lang w:val="pt-BR"/>
              </w:rPr>
            </w:pPr>
          </w:p>
          <w:p w14:paraId="247041EF" w14:textId="1381A634" w:rsidR="00741125" w:rsidRPr="00DD65FE" w:rsidRDefault="00946485" w:rsidP="00DD65FE">
            <w:pPr>
              <w:pStyle w:val="Iniciais"/>
              <w:rPr>
                <w:color w:val="auto"/>
                <w:sz w:val="32"/>
                <w:szCs w:val="32"/>
                <w:lang w:val="pt-BR"/>
              </w:rPr>
            </w:pPr>
            <w:r w:rsidRPr="00946485">
              <w:rPr>
                <w:color w:val="auto"/>
                <w:sz w:val="32"/>
                <w:szCs w:val="32"/>
                <w:lang w:val="pt-BR"/>
              </w:rPr>
              <w:t>pLANEJAMENTO ALIMENTAR</w:t>
            </w:r>
          </w:p>
        </w:tc>
        <w:tc>
          <w:tcPr>
            <w:tcW w:w="6738" w:type="dxa"/>
            <w:tcMar>
              <w:top w:w="504" w:type="dxa"/>
              <w:left w:w="0" w:type="dxa"/>
            </w:tcMar>
          </w:tcPr>
          <w:tbl>
            <w:tblPr>
              <w:tblStyle w:val="Tabelacomgrade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Layout de tabela do título"/>
            </w:tblPr>
            <w:tblGrid>
              <w:gridCol w:w="6738"/>
            </w:tblGrid>
            <w:tr w:rsidR="00C612DA" w:rsidRPr="00FB0C48" w14:paraId="0CF0CC69" w14:textId="77777777" w:rsidTr="00946485">
              <w:trPr>
                <w:trHeight w:hRule="exact" w:val="1912"/>
              </w:trPr>
              <w:tc>
                <w:tcPr>
                  <w:tcW w:w="6055" w:type="dxa"/>
                  <w:vAlign w:val="center"/>
                </w:tcPr>
                <w:p w14:paraId="62731DA3" w14:textId="3ECE22D3" w:rsidR="00650A2A" w:rsidRDefault="00D72FE1" w:rsidP="00E41DD1">
                  <w:pPr>
                    <w:pStyle w:val="Ttulo2"/>
                    <w:jc w:val="center"/>
                    <w:outlineLvl w:val="1"/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</w:pPr>
                  <w:r w:rsidRPr="00D72FE1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>m</w:t>
                  </w:r>
                  <w:r w:rsidR="008659F1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ODELO </w:t>
                  </w:r>
                  <w:r w:rsidR="005F30F4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>DIABETES</w:t>
                  </w:r>
                  <w:r w:rsidRPr="00D72FE1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r w:rsidR="002E41DD" w:rsidRPr="002E41DD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r w:rsidR="00650A2A" w:rsidRPr="00650A2A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r w:rsidR="00946485" w:rsidRPr="00946485">
                    <w:rPr>
                      <w:noProof/>
                      <w:color w:val="D5DCE4" w:themeColor="text2" w:themeTint="33"/>
                      <w:lang w:val="pt-BR" w:eastAsia="pt-B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9264" behindDoc="1" locked="0" layoutInCell="1" allowOverlap="1" wp14:anchorId="3C8673CB" wp14:editId="2524F4BD">
                            <wp:simplePos x="0" y="0"/>
                            <wp:positionH relativeFrom="column">
                              <wp:posOffset>-2389505</wp:posOffset>
                            </wp:positionH>
                            <wp:positionV relativeFrom="paragraph">
                              <wp:posOffset>-462280</wp:posOffset>
                            </wp:positionV>
                            <wp:extent cx="6665595" cy="1810385"/>
                            <wp:effectExtent l="0" t="0" r="20955" b="18415"/>
                            <wp:wrapNone/>
                            <wp:docPr id="5" name="Grupo 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665595" cy="1810385"/>
                                      <a:chOff x="0" y="0"/>
                                      <a:chExt cx="6665965" cy="1810512"/>
                                    </a:xfrm>
                                    <a:solidFill>
                                      <a:schemeClr val="accent6"/>
                                    </a:solidFill>
                                  </wpg:grpSpPr>
                                  <wps:wsp>
                                    <wps:cNvPr id="43" name="Retângulo vermelho"/>
                                    <wps:cNvSpPr/>
                                    <wps:spPr>
                                      <a:xfrm>
                                        <a:off x="1133475" y="419100"/>
                                        <a:ext cx="5532490" cy="1005911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4" name="Círculo vermelho"/>
                                    <wps:cNvSpPr/>
                                    <wps:spPr>
                                      <a:xfrm>
                                        <a:off x="0" y="0"/>
                                        <a:ext cx="1810506" cy="1810512"/>
                                      </a:xfrm>
                                      <a:prstGeom prst="donut">
                                        <a:avLst>
                                          <a:gd name="adj" fmla="val 2897"/>
                                        </a:avLst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" name="Círculo branco"/>
                                    <wps:cNvSpPr/>
                                    <wps:spPr>
                                      <a:xfrm>
                                        <a:off x="57150" y="57150"/>
                                        <a:ext cx="1704477" cy="170446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<w:pict>
                          <v:group w14:anchorId="0416B185" id="Grupo 1" o:spid="_x0000_s1026" style="position:absolute;margin-left:-188.15pt;margin-top:-36.4pt;width:524.85pt;height:142.55pt;z-index:-251657216;mso-width-relative:margin;mso-height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">
            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" filled="f" strokecolor="black [3213]" strokeweight="1pt"/>
                            <v:shapetype id="_x0000_t23" coordsize="21600,21600" o:spt="23" adj="5400" path="m,10800qy10800,,21600,10800,10800,21600,,10800xm@0,10800qy10800@2@1,10800,10800@0@0,10800xe">
                              <v:formulas>
                                <v:f eqn="val #0"/>
                                <v:f eqn="sum width 0 #0"/>
                                <v:f eqn="sum height 0 #0"/>
                                <v:f eqn="prod @0 2929 10000"/>
                                <v:f eqn="sum width 0 @3"/>
                                <v:f eqn="sum height 0 @3"/>
                              </v:formulas>
                              <v:path o:connecttype="custom" o:connectlocs="10800,0;3163,3163;0,10800;3163,18437;10800,21600;18437,18437;21600,10800;18437,3163" textboxrect="3163,3163,18437,18437"/>
                              <v:handles>
                                <v:h position="#0,center" xrange="0,10800"/>
                              </v:handles>
                            </v:shapetype>
            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" adj="626" filled="f" strokecolor="black [3213]" strokeweight="1pt">
                              <v:stroke joinstyle="miter"/>
                            </v:shape>
            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" filled="f" strokecolor="black [3213]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  <w:r w:rsidR="00650A2A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</w:p>
                <w:p w14:paraId="2E6FAA9B" w14:textId="5C2D7196" w:rsidR="00906BEE" w:rsidRPr="00946485" w:rsidRDefault="00946485" w:rsidP="003F5C6B">
                  <w:pPr>
                    <w:pStyle w:val="Ttulo2"/>
                    <w:outlineLvl w:val="1"/>
                    <w:rPr>
                      <w:color w:val="E7E6E6" w:themeColor="background2"/>
                      <w:lang w:val="pt-BR"/>
                    </w:rPr>
                  </w:pPr>
                  <w:r w:rsidRPr="00946485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sdt>
                    <w:sdtPr>
                      <w:rPr>
                        <w:color w:val="D5DCE4" w:themeColor="text2" w:themeTint="33"/>
                        <w:lang w:val="pt-BR"/>
                      </w:rPr>
                      <w:alias w:val="Insira a profissão ou o setor:"/>
                      <w:tag w:val="Insira a profissão ou o setor:"/>
                      <w:id w:val="-223601802"/>
                      <w:placeholder>
                        <w:docPart w:val="47C5B05195B645908F2CF614B1FBA0A7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FA0026">
                        <w:rPr>
                          <w:color w:val="D5DCE4" w:themeColor="text2" w:themeTint="33"/>
                          <w:lang w:val="pt-BR"/>
                        </w:rPr>
                        <w:t>.</w:t>
                      </w:r>
                    </w:sdtContent>
                  </w:sdt>
                </w:p>
              </w:tc>
            </w:tr>
          </w:tbl>
          <w:p w14:paraId="0CDE9DCB" w14:textId="7A0F240B" w:rsidR="002C2CDD" w:rsidRPr="00DD65FE" w:rsidRDefault="00163DAA" w:rsidP="00DD65FE">
            <w:pPr>
              <w:pStyle w:val="Ttulo3"/>
              <w:numPr>
                <w:ilvl w:val="0"/>
                <w:numId w:val="11"/>
              </w:numPr>
              <w:shd w:val="clear" w:color="auto" w:fill="C5E0B3" w:themeFill="accent6" w:themeFillTint="66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 xml:space="preserve">CAFÉ DA MANHÃ </w:t>
            </w:r>
          </w:p>
          <w:p w14:paraId="7DCA0A53" w14:textId="7F67A4F3" w:rsidR="00E938B7" w:rsidRPr="00163DAA" w:rsidRDefault="005F30F4" w:rsidP="00CA3C26">
            <w:pPr>
              <w:pStyle w:val="PargrafodaLista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 w:rsidRPr="008E6024">
              <w:rPr>
                <w:rFonts w:ascii="Rockwell" w:eastAsia="Times New Roman" w:hAnsi="Rockwell" w:cs="Times New Roman"/>
                <w:lang w:eastAsia="pt-BR"/>
              </w:rPr>
              <w:t>Iogurte desnatado (Copo Americano: 1)</w:t>
            </w:r>
          </w:p>
          <w:p w14:paraId="3E795F47" w14:textId="77777777" w:rsidR="00163DAA" w:rsidRDefault="00163DAA" w:rsidP="00163DAA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</w:p>
          <w:p w14:paraId="45E7BD34" w14:textId="77777777" w:rsidR="00CA3C26" w:rsidRDefault="00CA3C26" w:rsidP="00CA3C26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  <w:r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 xml:space="preserve"> </w:t>
            </w:r>
          </w:p>
          <w:p w14:paraId="6886A4E6" w14:textId="15101E05" w:rsidR="00163DAA" w:rsidRDefault="005F30F4" w:rsidP="005F30F4">
            <w:pPr>
              <w:pStyle w:val="PargrafodaLista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 w:rsidRPr="008E6024">
              <w:rPr>
                <w:rFonts w:ascii="Rockwell" w:eastAsia="Times New Roman" w:hAnsi="Rockwell" w:cs="Times New Roman"/>
                <w:lang w:eastAsia="pt-BR"/>
              </w:rPr>
              <w:t>Pão integral (Fatia: 2) Ou Raizes ( Banana da terra - 1 pedaço - 50g/ Batata doce - 1 pedaço 60g/ Aipim -1 pedaço - 70g)</w:t>
            </w:r>
          </w:p>
          <w:p w14:paraId="01D667E2" w14:textId="77777777" w:rsidR="00D36413" w:rsidRDefault="00D36413" w:rsidP="00D36413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  <w:r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 xml:space="preserve"> </w:t>
            </w:r>
          </w:p>
          <w:p w14:paraId="70518133" w14:textId="77777777" w:rsidR="00D36413" w:rsidRDefault="00D36413" w:rsidP="00D36413">
            <w:p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</w:p>
          <w:p w14:paraId="38C7308D" w14:textId="1AC6883A" w:rsidR="00D36413" w:rsidRPr="005F30F4" w:rsidRDefault="005F30F4" w:rsidP="005F30F4">
            <w:pPr>
              <w:pStyle w:val="PargrafodaLista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 w:rsidRPr="005F30F4">
              <w:rPr>
                <w:rFonts w:ascii="Rockwell" w:eastAsia="Times New Roman" w:hAnsi="Rockwell" w:cs="Times New Roman"/>
                <w:lang w:eastAsia="pt-BR"/>
              </w:rPr>
              <w:t>Ovo de galinha ( Forma de cozinhar - pode ser mexido ou cozido) (Unidade: 2)</w:t>
            </w:r>
          </w:p>
          <w:p w14:paraId="4D64D0F7" w14:textId="2FB180E7" w:rsidR="005F30F4" w:rsidRDefault="005F30F4" w:rsidP="005F30F4">
            <w:pPr>
              <w:pStyle w:val="PargrafodaLista"/>
              <w:rPr>
                <w:rFonts w:ascii="Rockwell" w:eastAsia="Times New Roman" w:hAnsi="Rockwell" w:cs="Times New Roman"/>
                <w:lang w:eastAsia="pt-BR"/>
              </w:rPr>
            </w:pPr>
          </w:p>
          <w:p w14:paraId="50637BA6" w14:textId="77777777" w:rsidR="005F30F4" w:rsidRDefault="005F30F4" w:rsidP="005F30F4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  <w:r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 xml:space="preserve"> </w:t>
            </w:r>
          </w:p>
          <w:p w14:paraId="5C7D43C4" w14:textId="77777777" w:rsidR="005F30F4" w:rsidRPr="005F30F4" w:rsidRDefault="005F30F4" w:rsidP="005F30F4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</w:p>
          <w:p w14:paraId="311DFD57" w14:textId="668CD1C3" w:rsidR="005F30F4" w:rsidRPr="005F30F4" w:rsidRDefault="005F30F4" w:rsidP="005F30F4">
            <w:pPr>
              <w:pStyle w:val="PargrafodaLista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 w:rsidRPr="008E6024">
              <w:rPr>
                <w:rFonts w:ascii="Rockwell" w:eastAsia="Times New Roman" w:hAnsi="Rockwell" w:cs="Times New Roman"/>
                <w:lang w:eastAsia="pt-BR"/>
              </w:rPr>
              <w:t>Queijo minas frescal (Fatia (30g): 1)</w:t>
            </w:r>
          </w:p>
          <w:p w14:paraId="72621FB2" w14:textId="77777777" w:rsidR="00974426" w:rsidRDefault="00974426" w:rsidP="00974426">
            <w:pPr>
              <w:rPr>
                <w:lang w:val="pt-BR"/>
              </w:rPr>
            </w:pPr>
          </w:p>
          <w:p w14:paraId="73FDB697" w14:textId="62C5D4CE" w:rsidR="00974426" w:rsidRPr="00DD65FE" w:rsidRDefault="00163DAA" w:rsidP="00974426">
            <w:pPr>
              <w:pStyle w:val="Ttulo3"/>
              <w:numPr>
                <w:ilvl w:val="0"/>
                <w:numId w:val="11"/>
              </w:numPr>
              <w:shd w:val="clear" w:color="auto" w:fill="C5E0B3" w:themeFill="accent6" w:themeFillTint="66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 xml:space="preserve">REFEIÇÃO 2 </w:t>
            </w:r>
          </w:p>
          <w:p w14:paraId="3C2CB37C" w14:textId="4BFBDDE7" w:rsidR="00974426" w:rsidRDefault="00163DAA" w:rsidP="00974426">
            <w:pPr>
              <w:pStyle w:val="PargrafodaLista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>
              <w:t xml:space="preserve"> </w:t>
            </w:r>
            <w:r w:rsidR="005F30F4" w:rsidRPr="008E6024">
              <w:rPr>
                <w:rFonts w:ascii="Rockwell" w:eastAsia="Times New Roman" w:hAnsi="Rockwell" w:cs="Times New Roman"/>
                <w:lang w:eastAsia="pt-BR"/>
              </w:rPr>
              <w:t>Maçã (Unidade: 1)</w:t>
            </w:r>
          </w:p>
          <w:p w14:paraId="53F9F1DB" w14:textId="77777777" w:rsidR="008659F1" w:rsidRDefault="008659F1" w:rsidP="00974426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</w:p>
          <w:p w14:paraId="6CB56CC4" w14:textId="3A4D6B0B" w:rsidR="00163DAA" w:rsidRPr="00163DAA" w:rsidRDefault="00974426" w:rsidP="00163DAA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  <w:r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 xml:space="preserve">  </w:t>
            </w:r>
          </w:p>
          <w:p w14:paraId="2E5AF47D" w14:textId="447168C6" w:rsidR="00974426" w:rsidRPr="00CA3C26" w:rsidRDefault="005F30F4" w:rsidP="005F30F4">
            <w:pPr>
              <w:pStyle w:val="PargrafodaLista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 w:rsidRPr="008E6024">
              <w:rPr>
                <w:rFonts w:ascii="Rockwell" w:eastAsia="Times New Roman" w:hAnsi="Rockwell" w:cs="Times New Roman"/>
                <w:lang w:eastAsia="pt-BR"/>
              </w:rPr>
              <w:t>Chá de canela</w:t>
            </w:r>
            <w:r>
              <w:rPr>
                <w:rFonts w:ascii="Rockwell" w:eastAsia="Times New Roman" w:hAnsi="Rockwell" w:cs="Times New Roman"/>
                <w:lang w:eastAsia="pt-BR"/>
              </w:rPr>
              <w:t xml:space="preserve"> </w:t>
            </w:r>
            <w:r w:rsidRPr="008E6024">
              <w:rPr>
                <w:rFonts w:ascii="Rockwell" w:eastAsia="Times New Roman" w:hAnsi="Rockwell" w:cs="Times New Roman"/>
                <w:lang w:eastAsia="pt-BR"/>
              </w:rPr>
              <w:t>+ gengibre ( 200ml)</w:t>
            </w:r>
          </w:p>
          <w:p w14:paraId="2E767595" w14:textId="5DACA063" w:rsidR="002C2CDD" w:rsidRPr="00DC5C63" w:rsidRDefault="00974426" w:rsidP="00DC5C63">
            <w:pPr>
              <w:pStyle w:val="Ttulo3"/>
              <w:numPr>
                <w:ilvl w:val="0"/>
                <w:numId w:val="11"/>
              </w:numPr>
              <w:shd w:val="clear" w:color="auto" w:fill="C5E0B3" w:themeFill="accent6" w:themeFillTint="66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lastRenderedPageBreak/>
              <w:t>almoço</w:t>
            </w:r>
            <w:r w:rsidR="008E3E62" w:rsidRPr="00DC5C63">
              <w:rPr>
                <w:color w:val="000000" w:themeColor="text1"/>
                <w:lang w:val="pt-BR"/>
              </w:rPr>
              <w:t xml:space="preserve"> </w:t>
            </w:r>
          </w:p>
          <w:p w14:paraId="1B461864" w14:textId="191DF4DA" w:rsidR="00741125" w:rsidRPr="00DC5C63" w:rsidRDefault="00163DAA" w:rsidP="00DC5C63">
            <w:pPr>
              <w:pStyle w:val="PargrafodaLista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>
              <w:t>Salada ou verdura cozida, ou folhas em geral (</w:t>
            </w:r>
            <w:r w:rsidR="00251A9B">
              <w:t>Á VONTADE )</w:t>
            </w:r>
            <w:r w:rsidR="00DC5C63" w:rsidRPr="00DC5C63"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  <w:t xml:space="preserve"> </w:t>
            </w:r>
          </w:p>
          <w:p w14:paraId="6F21C2B3" w14:textId="77777777" w:rsidR="00DC5C63" w:rsidRPr="00DD65FE" w:rsidRDefault="00DC5C63" w:rsidP="00DC5C63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</w:p>
          <w:p w14:paraId="74F40A56" w14:textId="681D5CDE" w:rsidR="00163DAA" w:rsidRPr="00163DAA" w:rsidRDefault="005F30F4" w:rsidP="00DC5C63">
            <w:pPr>
              <w:pStyle w:val="PargrafodaLista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 w:rsidRPr="008E6024">
              <w:rPr>
                <w:rFonts w:ascii="Rockwell" w:eastAsia="Times New Roman" w:hAnsi="Rockwell" w:cs="Times New Roman"/>
                <w:lang w:eastAsia="pt-BR"/>
              </w:rPr>
              <w:t>Peixe não especificado (inteiro, em posta, em filé, etc.) Assado(a) (File: 1)</w:t>
            </w:r>
          </w:p>
          <w:p w14:paraId="118992DF" w14:textId="4AB5AC4E" w:rsidR="00DC5C63" w:rsidRPr="00163DAA" w:rsidRDefault="00DC5C63" w:rsidP="00163DAA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 w:rsidRPr="00DC5C63"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  <w:t xml:space="preserve"> </w:t>
            </w:r>
          </w:p>
        </w:tc>
      </w:tr>
    </w:tbl>
    <w:p w14:paraId="7E105B2D" w14:textId="5486C109" w:rsidR="00A5691E" w:rsidRDefault="00A5691E" w:rsidP="00826A10">
      <w:pPr>
        <w:rPr>
          <w:lang w:val="pt-BR"/>
        </w:rPr>
      </w:pPr>
    </w:p>
    <w:p w14:paraId="50A8617E" w14:textId="66B0F5D7" w:rsidR="00A5691E" w:rsidRDefault="00A5691E" w:rsidP="00826A10">
      <w:pPr>
        <w:rPr>
          <w:lang w:val="pt-BR"/>
        </w:rPr>
      </w:pPr>
    </w:p>
    <w:p w14:paraId="2DD4157E" w14:textId="3C495B30" w:rsidR="00A5691E" w:rsidRDefault="00A5691E" w:rsidP="00826A10">
      <w:pPr>
        <w:rPr>
          <w:lang w:val="pt-BR"/>
        </w:rPr>
      </w:pPr>
    </w:p>
    <w:p w14:paraId="653C272A" w14:textId="4FB75138" w:rsidR="00A5691E" w:rsidRDefault="00A5691E" w:rsidP="00826A10">
      <w:pPr>
        <w:rPr>
          <w:lang w:val="pt-BR"/>
        </w:rPr>
      </w:pPr>
    </w:p>
    <w:p w14:paraId="7E959BEE" w14:textId="77777777" w:rsidR="00DD65FE" w:rsidRDefault="00DD65FE" w:rsidP="005D226B">
      <w:pPr>
        <w:ind w:right="4535"/>
        <w:rPr>
          <w:lang w:val="pt-BR"/>
        </w:rPr>
      </w:pPr>
    </w:p>
    <w:p w14:paraId="7DD63E98" w14:textId="619A5B11" w:rsidR="009F55AC" w:rsidRPr="005D226B" w:rsidRDefault="00163DAA" w:rsidP="009F55AC">
      <w:pPr>
        <w:pStyle w:val="Ttulo3"/>
        <w:numPr>
          <w:ilvl w:val="0"/>
          <w:numId w:val="11"/>
        </w:numPr>
        <w:shd w:val="clear" w:color="auto" w:fill="C5E0B3" w:themeFill="accent6" w:themeFillTint="66"/>
        <w:spacing w:before="0" w:after="0"/>
        <w:ind w:right="4535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REFEIÇÃO 4</w:t>
      </w:r>
      <w:r w:rsidR="009F55AC">
        <w:rPr>
          <w:color w:val="000000" w:themeColor="text1"/>
          <w:lang w:val="pt-BR"/>
        </w:rPr>
        <w:t xml:space="preserve">                          </w:t>
      </w:r>
    </w:p>
    <w:p w14:paraId="6621D9A0" w14:textId="251F4888" w:rsidR="009F55AC" w:rsidRPr="008E3E62" w:rsidRDefault="005F30F4" w:rsidP="005F30F4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 w:rsidRPr="008E6024">
        <w:rPr>
          <w:rFonts w:ascii="Rockwell" w:eastAsia="Times New Roman" w:hAnsi="Rockwell" w:cs="Times New Roman"/>
          <w:lang w:eastAsia="pt-BR"/>
        </w:rPr>
        <w:t>Iogurte desnatado (Copo Americano: 1)</w:t>
      </w:r>
      <w:r w:rsidR="009F55AC" w:rsidRPr="008E3E62">
        <w:rPr>
          <w:rFonts w:asciiTheme="majorHAnsi" w:eastAsiaTheme="majorEastAsia" w:hAnsiTheme="majorHAnsi" w:cstheme="majorBidi"/>
          <w:iCs/>
          <w:caps/>
          <w:lang w:val="pt-BR"/>
        </w:rPr>
        <w:t xml:space="preserve"> </w:t>
      </w:r>
    </w:p>
    <w:p w14:paraId="3BA6C331" w14:textId="67270DDE" w:rsidR="009F55AC" w:rsidRPr="00242B40" w:rsidRDefault="009F55AC" w:rsidP="009F55AC">
      <w:pPr>
        <w:pStyle w:val="PargrafodaLista"/>
        <w:jc w:val="center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  <w:r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 xml:space="preserve"> </w:t>
      </w:r>
    </w:p>
    <w:p w14:paraId="448D2944" w14:textId="77777777" w:rsidR="00251A9B" w:rsidRPr="009F55AC" w:rsidRDefault="00251A9B" w:rsidP="00251A9B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>
        <w:t>Granola (Colher de sopa (13g): 1) ou Linhaça, semente (Colher De Chá: 3) ou Aveia em flocos finos - Quaker® (Colher de sopa (15g): 1) ou Semente de chia (Colher de sopa: 5) ou Psylium (Grama: 10) ou Semente de chia (Colher de sopa: 5)</w:t>
      </w:r>
    </w:p>
    <w:p w14:paraId="1E6429E0" w14:textId="77777777" w:rsidR="00DD65FE" w:rsidRDefault="00DD65FE" w:rsidP="005D226B">
      <w:pPr>
        <w:ind w:right="4535"/>
        <w:rPr>
          <w:noProof/>
        </w:rPr>
      </w:pPr>
    </w:p>
    <w:p w14:paraId="3F82A4AF" w14:textId="6485958E" w:rsidR="005D226B" w:rsidRPr="005D226B" w:rsidRDefault="00163DAA" w:rsidP="005D226B">
      <w:pPr>
        <w:pStyle w:val="Ttulo3"/>
        <w:numPr>
          <w:ilvl w:val="0"/>
          <w:numId w:val="11"/>
        </w:numPr>
        <w:shd w:val="clear" w:color="auto" w:fill="C5E0B3" w:themeFill="accent6" w:themeFillTint="66"/>
        <w:spacing w:before="0" w:after="0"/>
        <w:ind w:right="4535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JANTA </w:t>
      </w:r>
      <w:r w:rsidR="00A5691E">
        <w:rPr>
          <w:color w:val="000000" w:themeColor="text1"/>
          <w:lang w:val="pt-BR"/>
        </w:rPr>
        <w:t xml:space="preserve"> </w:t>
      </w:r>
    </w:p>
    <w:p w14:paraId="1C064196" w14:textId="4E20F045" w:rsidR="00163DAA" w:rsidRPr="00163DAA" w:rsidRDefault="00251A9B" w:rsidP="00163DAA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8E6024">
        <w:rPr>
          <w:rFonts w:ascii="Rockwell" w:eastAsia="Times New Roman" w:hAnsi="Rockwell" w:cs="Times New Roman"/>
          <w:lang w:eastAsia="pt-BR"/>
        </w:rPr>
        <w:t>Ovo de galinha (3 Unidade</w:t>
      </w:r>
    </w:p>
    <w:p w14:paraId="51C90D02" w14:textId="77777777" w:rsidR="00163DAA" w:rsidRDefault="00163DAA" w:rsidP="00163DAA">
      <w:pPr>
        <w:pStyle w:val="PargrafodaLista"/>
      </w:pPr>
    </w:p>
    <w:p w14:paraId="6EFB4034" w14:textId="370EE737" w:rsidR="005D226B" w:rsidRPr="00DD65FE" w:rsidRDefault="005D226B" w:rsidP="00163DAA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4656A75A" w14:textId="77777777" w:rsidR="005D226B" w:rsidRDefault="005D226B" w:rsidP="005D226B">
      <w:pPr>
        <w:ind w:right="4535"/>
        <w:rPr>
          <w:noProof/>
        </w:rPr>
      </w:pPr>
    </w:p>
    <w:p w14:paraId="4C5230F3" w14:textId="7F33D223" w:rsidR="00163DAA" w:rsidRPr="00251A9B" w:rsidRDefault="00251A9B" w:rsidP="00163DAA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 w:rsidRPr="008E6024">
        <w:rPr>
          <w:rFonts w:ascii="Rockwell" w:eastAsia="Times New Roman" w:hAnsi="Rockwell" w:cs="Times New Roman"/>
          <w:lang w:eastAsia="pt-BR"/>
        </w:rPr>
        <w:t>Tomate (2 Colher de sopa cheia em cubos (15g)</w:t>
      </w:r>
      <w:r>
        <w:rPr>
          <w:rFonts w:ascii="Rockwell" w:eastAsia="Times New Roman" w:hAnsi="Rockwell" w:cs="Times New Roman"/>
          <w:lang w:eastAsia="pt-BR"/>
        </w:rPr>
        <w:t xml:space="preserve">, </w:t>
      </w:r>
      <w:r w:rsidRPr="008E6024">
        <w:rPr>
          <w:rFonts w:ascii="Rockwell" w:eastAsia="Times New Roman" w:hAnsi="Rockwell" w:cs="Times New Roman"/>
          <w:lang w:eastAsia="pt-BR"/>
        </w:rPr>
        <w:t>Orégano seco (1 Colher de café (037g</w:t>
      </w:r>
      <w:r>
        <w:rPr>
          <w:rFonts w:ascii="Rockwell" w:eastAsia="Times New Roman" w:hAnsi="Rockwell" w:cs="Times New Roman"/>
          <w:lang w:eastAsia="pt-BR"/>
        </w:rPr>
        <w:t xml:space="preserve">), </w:t>
      </w:r>
      <w:bookmarkStart w:id="0" w:name="_Hlk77529754"/>
      <w:r w:rsidRPr="008E6024">
        <w:rPr>
          <w:rFonts w:ascii="Rockwell" w:eastAsia="Times New Roman" w:hAnsi="Rockwell" w:cs="Times New Roman"/>
          <w:lang w:eastAsia="pt-BR"/>
        </w:rPr>
        <w:t>Orégano seco (1 Colher de café (037g</w:t>
      </w:r>
      <w:bookmarkEnd w:id="0"/>
      <w:r>
        <w:rPr>
          <w:rFonts w:ascii="Rockwell" w:eastAsia="Times New Roman" w:hAnsi="Rockwell" w:cs="Times New Roman"/>
          <w:lang w:eastAsia="pt-BR"/>
        </w:rPr>
        <w:t xml:space="preserve">) , </w:t>
      </w:r>
      <w:r w:rsidRPr="008E6024">
        <w:rPr>
          <w:rFonts w:ascii="Rockwell" w:eastAsia="Times New Roman" w:hAnsi="Rockwell" w:cs="Times New Roman"/>
          <w:lang w:eastAsia="pt-BR"/>
        </w:rPr>
        <w:t>Manjericão fresco (5 folhas (3g)</w:t>
      </w:r>
    </w:p>
    <w:p w14:paraId="02117524" w14:textId="72C79342" w:rsidR="00251A9B" w:rsidRDefault="00251A9B" w:rsidP="00251A9B">
      <w:pPr>
        <w:pStyle w:val="PargrafodaLista"/>
        <w:rPr>
          <w:rFonts w:ascii="Rockwell" w:eastAsia="Times New Roman" w:hAnsi="Rockwell" w:cs="Times New Roman"/>
          <w:lang w:eastAsia="pt-BR"/>
        </w:rPr>
      </w:pPr>
    </w:p>
    <w:p w14:paraId="6CC468E6" w14:textId="77777777" w:rsidR="00251A9B" w:rsidRPr="00DD65FE" w:rsidRDefault="00251A9B" w:rsidP="00251A9B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6D69391F" w14:textId="77777777" w:rsidR="00251A9B" w:rsidRPr="00251A9B" w:rsidRDefault="00251A9B" w:rsidP="00251A9B">
      <w:pPr>
        <w:pStyle w:val="PargrafodaLista"/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6109E699" w14:textId="53E0714B" w:rsidR="00251A9B" w:rsidRPr="00BB7511" w:rsidRDefault="00251A9B" w:rsidP="00163DAA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 w:rsidRPr="008E6024">
        <w:rPr>
          <w:rFonts w:ascii="Rockwell" w:eastAsia="Times New Roman" w:hAnsi="Rockwell" w:cs="Times New Roman"/>
          <w:lang w:eastAsia="pt-BR"/>
        </w:rPr>
        <w:t>Queijo minas frescal (Fatia (30g): 1)</w:t>
      </w:r>
    </w:p>
    <w:p w14:paraId="4F4EF9B7" w14:textId="01F28C16" w:rsidR="00BB7511" w:rsidRPr="00BB7511" w:rsidRDefault="00BB7511" w:rsidP="00163DAA">
      <w:pPr>
        <w:pStyle w:val="PargrafodaLista"/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5D851C10" w14:textId="4122C29D" w:rsidR="00BB7511" w:rsidRDefault="00BB7511" w:rsidP="005D226B">
      <w:pPr>
        <w:ind w:right="4535"/>
        <w:rPr>
          <w:noProof/>
        </w:rPr>
      </w:pPr>
    </w:p>
    <w:p w14:paraId="6D90D8C6" w14:textId="77777777" w:rsidR="00A122E2" w:rsidRDefault="00A122E2" w:rsidP="005D226B">
      <w:pPr>
        <w:ind w:right="4535"/>
        <w:rPr>
          <w:noProof/>
        </w:rPr>
      </w:pPr>
    </w:p>
    <w:p w14:paraId="70F8912E" w14:textId="38EFF787" w:rsidR="00BB7511" w:rsidRPr="005D226B" w:rsidRDefault="00163DAA" w:rsidP="00BB7511">
      <w:pPr>
        <w:pStyle w:val="Ttulo3"/>
        <w:numPr>
          <w:ilvl w:val="0"/>
          <w:numId w:val="11"/>
        </w:numPr>
        <w:shd w:val="clear" w:color="auto" w:fill="C5E0B3" w:themeFill="accent6" w:themeFillTint="66"/>
        <w:spacing w:before="0" w:after="0"/>
        <w:ind w:right="4535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lastRenderedPageBreak/>
        <w:t>REFEIÇÃO 6</w:t>
      </w:r>
      <w:r w:rsidR="00BB7511">
        <w:rPr>
          <w:color w:val="000000" w:themeColor="text1"/>
          <w:lang w:val="pt-BR"/>
        </w:rPr>
        <w:t xml:space="preserve"> </w:t>
      </w:r>
    </w:p>
    <w:p w14:paraId="53B9BCEF" w14:textId="01030990" w:rsidR="00BB7511" w:rsidRPr="00BB7511" w:rsidRDefault="00251A9B" w:rsidP="00BB7511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 w:rsidRPr="008E6024">
        <w:rPr>
          <w:rFonts w:ascii="Rockwell" w:eastAsia="Times New Roman" w:hAnsi="Rockwell" w:cs="Times New Roman"/>
          <w:lang w:eastAsia="pt-BR"/>
        </w:rPr>
        <w:t>Leite de vaca desnatado (Copo Americano: 1</w:t>
      </w:r>
    </w:p>
    <w:p w14:paraId="2868A514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5DF84287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2E635F2E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06D9105C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732C0875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63099705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79276524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3B6EFA67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5D4A1B82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5D146BA3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01F90169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475DBF77" w14:textId="7372461F" w:rsidR="00484901" w:rsidRDefault="00C61A60" w:rsidP="00042B41">
      <w:pPr>
        <w:ind w:left="360" w:right="4535"/>
        <w:rPr>
          <w:noProof/>
        </w:rPr>
      </w:pPr>
      <w:r w:rsidRPr="00C61A60">
        <w:rPr>
          <w:rFonts w:ascii="Arial Rounded MT Bold" w:hAnsi="Arial Rounded MT Bold"/>
          <w:noProof/>
          <w:sz w:val="40"/>
          <w:szCs w:val="40"/>
        </w:rPr>
        <w:t>COMPOSIÇÃO DA DIETA</w:t>
      </w:r>
      <w:r>
        <w:rPr>
          <w:rFonts w:ascii="Arial Rounded MT Bold" w:hAnsi="Arial Rounded MT Bold"/>
          <w:noProof/>
          <w:sz w:val="40"/>
          <w:szCs w:val="40"/>
        </w:rPr>
        <w:t xml:space="preserve"> - </w:t>
      </w:r>
      <w:r>
        <w:rPr>
          <w:lang w:val="pt-BR"/>
        </w:rPr>
        <w:t xml:space="preserve">                                </w:t>
      </w:r>
    </w:p>
    <w:p w14:paraId="17662164" w14:textId="77777777" w:rsidR="00462498" w:rsidRDefault="00462498" w:rsidP="00826A10">
      <w:pPr>
        <w:rPr>
          <w:noProof/>
          <w:lang w:val="pt-BR" w:eastAsia="pt-BR"/>
        </w:rPr>
      </w:pPr>
    </w:p>
    <w:p w14:paraId="63676F0C" w14:textId="77777777" w:rsidR="009F55AC" w:rsidRDefault="009F55AC" w:rsidP="00826A10">
      <w:pPr>
        <w:rPr>
          <w:noProof/>
        </w:rPr>
      </w:pPr>
    </w:p>
    <w:p w14:paraId="50868B83" w14:textId="7E091B02" w:rsidR="00974426" w:rsidRDefault="00974426" w:rsidP="00826A10">
      <w:pPr>
        <w:rPr>
          <w:noProof/>
        </w:rPr>
      </w:pPr>
    </w:p>
    <w:p w14:paraId="0FE088E3" w14:textId="33F02A82" w:rsidR="00163DAA" w:rsidRDefault="00163DAA" w:rsidP="00826A10">
      <w:pPr>
        <w:rPr>
          <w:noProof/>
        </w:rPr>
      </w:pPr>
    </w:p>
    <w:p w14:paraId="0E1F54C1" w14:textId="54423E3E" w:rsidR="00163DAA" w:rsidRDefault="00A31C13" w:rsidP="00826A10">
      <w:pPr>
        <w:rPr>
          <w:noProof/>
        </w:rPr>
      </w:pPr>
      <w:bookmarkStart w:id="1" w:name="_GoBack"/>
      <w:r w:rsidRPr="00A31C13">
        <w:rPr>
          <w:noProof/>
          <w:lang w:val="pt-BR" w:eastAsia="pt-BR"/>
        </w:rPr>
        <w:drawing>
          <wp:inline distT="0" distB="0" distL="0" distR="0" wp14:anchorId="3316E010" wp14:editId="0AD0D748">
            <wp:extent cx="4485252" cy="2733040"/>
            <wp:effectExtent l="0" t="0" r="0" b="0"/>
            <wp:docPr id="1" name="Imagem 1" descr="C:\Users\User\Desktop\DIETAS LANÇAMENTO\macros esteato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IETAS LANÇAMENTO\macros esteatos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150" cy="274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1F9B7FFD" w14:textId="3E5E17BC" w:rsidR="00163DAA" w:rsidRDefault="00163DAA" w:rsidP="00826A10">
      <w:pPr>
        <w:rPr>
          <w:noProof/>
        </w:rPr>
      </w:pPr>
    </w:p>
    <w:sectPr w:rsidR="00163DAA" w:rsidSect="00B56BC2">
      <w:footerReference w:type="first" r:id="rId12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06A94B" w14:textId="77777777" w:rsidR="00BF2D61" w:rsidRDefault="00BF2D61" w:rsidP="00713050">
      <w:pPr>
        <w:spacing w:line="240" w:lineRule="auto"/>
      </w:pPr>
      <w:r>
        <w:separator/>
      </w:r>
    </w:p>
  </w:endnote>
  <w:endnote w:type="continuationSeparator" w:id="0">
    <w:p w14:paraId="02E3CD80" w14:textId="77777777" w:rsidR="00BF2D61" w:rsidRDefault="00BF2D61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5B3CEB" w14:textId="1C496C40" w:rsidR="00217980" w:rsidRDefault="00217980" w:rsidP="00946485">
    <w:pPr>
      <w:pStyle w:val="Rodap"/>
    </w:pPr>
  </w:p>
  <w:p w14:paraId="47CA92DD" w14:textId="77777777" w:rsidR="00946485" w:rsidRPr="00946485" w:rsidRDefault="00946485" w:rsidP="0094648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1103CA" w14:textId="77777777" w:rsidR="00BF2D61" w:rsidRDefault="00BF2D61" w:rsidP="00713050">
      <w:pPr>
        <w:spacing w:line="240" w:lineRule="auto"/>
      </w:pPr>
      <w:r>
        <w:separator/>
      </w:r>
    </w:p>
  </w:footnote>
  <w:footnote w:type="continuationSeparator" w:id="0">
    <w:p w14:paraId="7BF85369" w14:textId="77777777" w:rsidR="00BF2D61" w:rsidRDefault="00BF2D61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65F4B34"/>
    <w:multiLevelType w:val="hybridMultilevel"/>
    <w:tmpl w:val="160C38D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26674F"/>
    <w:multiLevelType w:val="hybridMultilevel"/>
    <w:tmpl w:val="2AD45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8C5F27"/>
    <w:multiLevelType w:val="hybridMultilevel"/>
    <w:tmpl w:val="5CFCA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485"/>
    <w:rsid w:val="00042B41"/>
    <w:rsid w:val="00047DAE"/>
    <w:rsid w:val="00091382"/>
    <w:rsid w:val="000A07DA"/>
    <w:rsid w:val="000A2BFA"/>
    <w:rsid w:val="000B0619"/>
    <w:rsid w:val="000B61CA"/>
    <w:rsid w:val="000F7610"/>
    <w:rsid w:val="00114DE7"/>
    <w:rsid w:val="00114ED7"/>
    <w:rsid w:val="001300CA"/>
    <w:rsid w:val="00140B0E"/>
    <w:rsid w:val="00163DAA"/>
    <w:rsid w:val="001642CF"/>
    <w:rsid w:val="001725EB"/>
    <w:rsid w:val="00181BB1"/>
    <w:rsid w:val="001A5CA9"/>
    <w:rsid w:val="001B2AC1"/>
    <w:rsid w:val="001B403A"/>
    <w:rsid w:val="001B6586"/>
    <w:rsid w:val="001F4583"/>
    <w:rsid w:val="00217980"/>
    <w:rsid w:val="00242B40"/>
    <w:rsid w:val="0024540F"/>
    <w:rsid w:val="00251A9B"/>
    <w:rsid w:val="00252AC0"/>
    <w:rsid w:val="002667A2"/>
    <w:rsid w:val="00271662"/>
    <w:rsid w:val="0027404F"/>
    <w:rsid w:val="00290AAA"/>
    <w:rsid w:val="00293B83"/>
    <w:rsid w:val="002B091C"/>
    <w:rsid w:val="002C2CDD"/>
    <w:rsid w:val="002D45C6"/>
    <w:rsid w:val="002E41DD"/>
    <w:rsid w:val="002F03FA"/>
    <w:rsid w:val="00313E86"/>
    <w:rsid w:val="00333CD3"/>
    <w:rsid w:val="00340365"/>
    <w:rsid w:val="00342B64"/>
    <w:rsid w:val="00364079"/>
    <w:rsid w:val="003C5528"/>
    <w:rsid w:val="003D03E5"/>
    <w:rsid w:val="003F5C6B"/>
    <w:rsid w:val="004077FB"/>
    <w:rsid w:val="004244FF"/>
    <w:rsid w:val="00424DD9"/>
    <w:rsid w:val="004305E4"/>
    <w:rsid w:val="0046104A"/>
    <w:rsid w:val="00462498"/>
    <w:rsid w:val="004717C5"/>
    <w:rsid w:val="00484901"/>
    <w:rsid w:val="004A24CC"/>
    <w:rsid w:val="004A4C8A"/>
    <w:rsid w:val="00523479"/>
    <w:rsid w:val="00543DB7"/>
    <w:rsid w:val="005729B0"/>
    <w:rsid w:val="00583CFF"/>
    <w:rsid w:val="00583E4F"/>
    <w:rsid w:val="005B05C1"/>
    <w:rsid w:val="005D226B"/>
    <w:rsid w:val="005F30F4"/>
    <w:rsid w:val="00641630"/>
    <w:rsid w:val="00650A2A"/>
    <w:rsid w:val="00684488"/>
    <w:rsid w:val="006A3CE7"/>
    <w:rsid w:val="006A7746"/>
    <w:rsid w:val="006C4C50"/>
    <w:rsid w:val="006D4451"/>
    <w:rsid w:val="006D76B1"/>
    <w:rsid w:val="00703FC9"/>
    <w:rsid w:val="00713050"/>
    <w:rsid w:val="00741125"/>
    <w:rsid w:val="00746F7F"/>
    <w:rsid w:val="00755CD5"/>
    <w:rsid w:val="007569C1"/>
    <w:rsid w:val="00763832"/>
    <w:rsid w:val="007709C3"/>
    <w:rsid w:val="00772919"/>
    <w:rsid w:val="007D2696"/>
    <w:rsid w:val="007D2FD2"/>
    <w:rsid w:val="007D406E"/>
    <w:rsid w:val="007D6458"/>
    <w:rsid w:val="00811117"/>
    <w:rsid w:val="00823C54"/>
    <w:rsid w:val="00826A10"/>
    <w:rsid w:val="0083304D"/>
    <w:rsid w:val="00841146"/>
    <w:rsid w:val="008659F1"/>
    <w:rsid w:val="0088504C"/>
    <w:rsid w:val="0089382B"/>
    <w:rsid w:val="008A1907"/>
    <w:rsid w:val="008C6BCA"/>
    <w:rsid w:val="008C7B50"/>
    <w:rsid w:val="008E3E62"/>
    <w:rsid w:val="008E4B30"/>
    <w:rsid w:val="00906BEE"/>
    <w:rsid w:val="009243E7"/>
    <w:rsid w:val="009366CC"/>
    <w:rsid w:val="00946485"/>
    <w:rsid w:val="00972B19"/>
    <w:rsid w:val="00974426"/>
    <w:rsid w:val="00985D58"/>
    <w:rsid w:val="00995FF0"/>
    <w:rsid w:val="009B3C40"/>
    <w:rsid w:val="009F55AC"/>
    <w:rsid w:val="009F7AD9"/>
    <w:rsid w:val="00A122E2"/>
    <w:rsid w:val="00A20256"/>
    <w:rsid w:val="00A31C13"/>
    <w:rsid w:val="00A42540"/>
    <w:rsid w:val="00A50939"/>
    <w:rsid w:val="00A5691E"/>
    <w:rsid w:val="00A5775B"/>
    <w:rsid w:val="00A83413"/>
    <w:rsid w:val="00AA6A40"/>
    <w:rsid w:val="00AA75F6"/>
    <w:rsid w:val="00AC1EEF"/>
    <w:rsid w:val="00AD00FD"/>
    <w:rsid w:val="00AF0A8E"/>
    <w:rsid w:val="00AF339F"/>
    <w:rsid w:val="00B27019"/>
    <w:rsid w:val="00B5664D"/>
    <w:rsid w:val="00B56BC2"/>
    <w:rsid w:val="00B668C6"/>
    <w:rsid w:val="00B76A83"/>
    <w:rsid w:val="00BA5B40"/>
    <w:rsid w:val="00BB7511"/>
    <w:rsid w:val="00BD0206"/>
    <w:rsid w:val="00BF2D61"/>
    <w:rsid w:val="00C2098A"/>
    <w:rsid w:val="00C5444A"/>
    <w:rsid w:val="00C612DA"/>
    <w:rsid w:val="00C61A60"/>
    <w:rsid w:val="00C62C50"/>
    <w:rsid w:val="00C7741E"/>
    <w:rsid w:val="00C875AB"/>
    <w:rsid w:val="00C9667F"/>
    <w:rsid w:val="00CA3C26"/>
    <w:rsid w:val="00CA3DF1"/>
    <w:rsid w:val="00CA4581"/>
    <w:rsid w:val="00CE18D5"/>
    <w:rsid w:val="00D04109"/>
    <w:rsid w:val="00D215ED"/>
    <w:rsid w:val="00D36413"/>
    <w:rsid w:val="00D72FE1"/>
    <w:rsid w:val="00D97A41"/>
    <w:rsid w:val="00DC5C63"/>
    <w:rsid w:val="00DD3CF6"/>
    <w:rsid w:val="00DD6416"/>
    <w:rsid w:val="00DD65FE"/>
    <w:rsid w:val="00DF4E0A"/>
    <w:rsid w:val="00E02DCD"/>
    <w:rsid w:val="00E12C60"/>
    <w:rsid w:val="00E22E87"/>
    <w:rsid w:val="00E41DD1"/>
    <w:rsid w:val="00E57630"/>
    <w:rsid w:val="00E60581"/>
    <w:rsid w:val="00E86C2B"/>
    <w:rsid w:val="00E938B7"/>
    <w:rsid w:val="00EB2D52"/>
    <w:rsid w:val="00ED5307"/>
    <w:rsid w:val="00EF7CC9"/>
    <w:rsid w:val="00F207C0"/>
    <w:rsid w:val="00F20AE5"/>
    <w:rsid w:val="00F2573F"/>
    <w:rsid w:val="00F47E97"/>
    <w:rsid w:val="00F645C7"/>
    <w:rsid w:val="00FA0026"/>
    <w:rsid w:val="00FB0C48"/>
    <w:rsid w:val="00FB0EC9"/>
    <w:rsid w:val="00FC4205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822EB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elacomgrade">
    <w:name w:val="Table Grid"/>
    <w:basedOn w:val="Tabe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98"/>
    <w:qFormat/>
    <w:rsid w:val="00E22E87"/>
    <w:pPr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oEspaoReservado">
    <w:name w:val="Placeholder Text"/>
    <w:basedOn w:val="Fontepargpadro"/>
    <w:uiPriority w:val="99"/>
    <w:semiHidden/>
    <w:rsid w:val="003D03E5"/>
    <w:rPr>
      <w:color w:val="595959" w:themeColor="text1" w:themeTint="A6"/>
    </w:rPr>
  </w:style>
  <w:style w:type="character" w:customStyle="1" w:styleId="Ttulo4Char">
    <w:name w:val="Título 4 Char"/>
    <w:basedOn w:val="Fontepargpadro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Cabealho">
    <w:name w:val="header"/>
    <w:basedOn w:val="Normal"/>
    <w:link w:val="CabealhoChar"/>
    <w:uiPriority w:val="99"/>
    <w:unhideWhenUsed/>
    <w:rsid w:val="0088504C"/>
    <w:pPr>
      <w:spacing w:line="240" w:lineRule="auto"/>
    </w:pPr>
  </w:style>
  <w:style w:type="paragraph" w:customStyle="1" w:styleId="Iniciais">
    <w:name w:val="Iniciai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CabealhoChar">
    <w:name w:val="Cabeçalho Char"/>
    <w:basedOn w:val="Fontepargpadro"/>
    <w:link w:val="Cabealho"/>
    <w:uiPriority w:val="99"/>
    <w:rsid w:val="0088504C"/>
  </w:style>
  <w:style w:type="paragraph" w:styleId="Rodap">
    <w:name w:val="footer"/>
    <w:basedOn w:val="Normal"/>
    <w:link w:val="Rodap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RodapChar">
    <w:name w:val="Rodapé Char"/>
    <w:basedOn w:val="Fontepargpadro"/>
    <w:link w:val="Rodap"/>
    <w:uiPriority w:val="99"/>
    <w:rsid w:val="0088504C"/>
    <w:rPr>
      <w:rFonts w:asciiTheme="majorHAnsi" w:hAnsiTheme="majorHAnsi"/>
      <w:caps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5F6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AA75F6"/>
  </w:style>
  <w:style w:type="paragraph" w:styleId="Textoembloco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A75F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A75F6"/>
  </w:style>
  <w:style w:type="paragraph" w:styleId="Corpodetexto2">
    <w:name w:val="Body Text 2"/>
    <w:basedOn w:val="Normal"/>
    <w:link w:val="Corpodetexto2Char"/>
    <w:uiPriority w:val="99"/>
    <w:semiHidden/>
    <w:unhideWhenUsed/>
    <w:rsid w:val="00AA75F6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AA75F6"/>
  </w:style>
  <w:style w:type="paragraph" w:styleId="Corpodetexto3">
    <w:name w:val="Body Text 3"/>
    <w:basedOn w:val="Normal"/>
    <w:link w:val="Corpodetexto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AA75F6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AA75F6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AA75F6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AA75F6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AA75F6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AA75F6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AA75F6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AA75F6"/>
  </w:style>
  <w:style w:type="table" w:styleId="GradeColorida">
    <w:name w:val="Colorful Grid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AA75F6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A75F6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A75F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A75F6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AA75F6"/>
  </w:style>
  <w:style w:type="character" w:customStyle="1" w:styleId="DataChar">
    <w:name w:val="Data Char"/>
    <w:basedOn w:val="Fontepargpadro"/>
    <w:link w:val="Data"/>
    <w:uiPriority w:val="99"/>
    <w:semiHidden/>
    <w:rsid w:val="00AA75F6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A75F6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AA75F6"/>
    <w:pPr>
      <w:spacing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AA75F6"/>
  </w:style>
  <w:style w:type="character" w:styleId="nfase">
    <w:name w:val="Emphasis"/>
    <w:basedOn w:val="Fontepargpadro"/>
    <w:uiPriority w:val="10"/>
    <w:semiHidden/>
    <w:unhideWhenUsed/>
    <w:rsid w:val="00AA75F6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A75F6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A75F6"/>
    <w:rPr>
      <w:szCs w:val="20"/>
    </w:rPr>
  </w:style>
  <w:style w:type="table" w:styleId="TabeladeGrade1Clara">
    <w:name w:val="Grid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AA75F6"/>
  </w:style>
  <w:style w:type="paragraph" w:styleId="EndereoHTML">
    <w:name w:val="HTML Address"/>
    <w:basedOn w:val="Normal"/>
    <w:link w:val="EndereoHTML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AA75F6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A75F6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A75F6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D03E5"/>
    <w:rPr>
      <w:i/>
      <w:iCs/>
      <w:color w:val="D0181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GradeClara">
    <w:name w:val="Light Grid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AA75F6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AA75F6"/>
    <w:pPr>
      <w:spacing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AA75F6"/>
  </w:style>
  <w:style w:type="character" w:styleId="Nmerodepgina">
    <w:name w:val="page number"/>
    <w:basedOn w:val="Fontepargpadro"/>
    <w:uiPriority w:val="99"/>
    <w:semiHidden/>
    <w:unhideWhenUsed/>
    <w:rsid w:val="00AA75F6"/>
  </w:style>
  <w:style w:type="table" w:styleId="TabelaSimples1">
    <w:name w:val="Plain Table 1"/>
    <w:basedOn w:val="Tabela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AA75F6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AA75F6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AA75F6"/>
  </w:style>
  <w:style w:type="character" w:customStyle="1" w:styleId="SaudaoChar">
    <w:name w:val="Saudação Char"/>
    <w:basedOn w:val="Fontepargpadro"/>
    <w:link w:val="Saudao"/>
    <w:uiPriority w:val="99"/>
    <w:semiHidden/>
    <w:rsid w:val="00AA75F6"/>
  </w:style>
  <w:style w:type="paragraph" w:styleId="Assinatura">
    <w:name w:val="Signature"/>
    <w:basedOn w:val="Normal"/>
    <w:link w:val="Assinatura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AA75F6"/>
  </w:style>
  <w:style w:type="character" w:styleId="Forte">
    <w:name w:val="Strong"/>
    <w:basedOn w:val="Fontepargpadro"/>
    <w:uiPriority w:val="22"/>
    <w:semiHidden/>
    <w:unhideWhenUsed/>
    <w:qFormat/>
    <w:rsid w:val="00AA75F6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AA75F6"/>
  </w:style>
  <w:style w:type="table" w:styleId="Tabelaprofissional">
    <w:name w:val="Table Professional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o\AppData\Local\Microsoft\Office\16.0\DTS\pt-BR%7b37128B5D-9A1A-4202-9C5D-53722F348BC3%7d\%7b224586C6-F4FE-4954-9798-AF37E4E5B4B7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7C5B05195B645908F2CF614B1FBA0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10ABC8-ABAE-4786-8096-A4A1DDF86755}"/>
      </w:docPartPr>
      <w:docPartBody>
        <w:p w:rsidR="002B04AB" w:rsidRDefault="00580431">
          <w:pPr>
            <w:pStyle w:val="47C5B05195B645908F2CF614B1FBA0A7"/>
          </w:pPr>
          <w:r w:rsidRPr="00FB0C48">
            <w:rPr>
              <w:lang w:bidi="pt-BR"/>
            </w:rPr>
            <w:t>Profissão ou Setor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31"/>
    <w:rsid w:val="002B04AB"/>
    <w:rsid w:val="002D585E"/>
    <w:rsid w:val="00421250"/>
    <w:rsid w:val="004E19EB"/>
    <w:rsid w:val="00580431"/>
    <w:rsid w:val="008D36D5"/>
    <w:rsid w:val="00D61D13"/>
    <w:rsid w:val="00D84E68"/>
    <w:rsid w:val="00FF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7C5B05195B645908F2CF614B1FBA0A7">
    <w:name w:val="47C5B05195B645908F2CF614B1FBA0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4288C414-EFCA-41D6-817E-DB8F71D39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{224586C6-F4FE-4954-9798-AF37E4E5B4B7}tf16392716_win32</Template>
  <TotalTime>0</TotalTime>
  <Pages>3</Pages>
  <Words>200</Words>
  <Characters>1080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.</dc:subject>
  <dc:creator/>
  <cp:keywords/>
  <dc:description/>
  <cp:lastModifiedBy/>
  <cp:revision>1</cp:revision>
  <dcterms:created xsi:type="dcterms:W3CDTF">2021-07-18T22:57:00Z</dcterms:created>
  <dcterms:modified xsi:type="dcterms:W3CDTF">2021-07-18T22:57:00Z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