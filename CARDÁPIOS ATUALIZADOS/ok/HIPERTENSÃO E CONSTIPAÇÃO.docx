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7A16B647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ODELO</w:t>
                  </w:r>
                  <w:r w:rsidR="004126D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AA7896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HIPERTENSÃO E CONSTIPAÇÃO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60370649" w:rsidR="002C2CDD" w:rsidRPr="00DD65FE" w:rsidRDefault="009533A1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desjejum shot </w:t>
            </w:r>
            <w:r w:rsidR="003C03A3">
              <w:rPr>
                <w:color w:val="000000" w:themeColor="text1"/>
                <w:lang w:val="pt-BR"/>
              </w:rPr>
              <w:t>constipação</w:t>
            </w:r>
            <w:r w:rsidR="00163DAA">
              <w:rPr>
                <w:color w:val="000000" w:themeColor="text1"/>
                <w:lang w:val="pt-BR"/>
              </w:rPr>
              <w:t xml:space="preserve"> </w:t>
            </w:r>
          </w:p>
          <w:p w14:paraId="45E7BD34" w14:textId="5151FFB6" w:rsidR="00CA3C26" w:rsidRPr="00C31727" w:rsidRDefault="00CA3C26" w:rsidP="00CA3C26">
            <w:pPr>
              <w:pStyle w:val="PargrafodaLista"/>
              <w:jc w:val="center"/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2"/>
            </w:tblGrid>
            <w:tr w:rsidR="00C31727" w:rsidRPr="00C31727" w14:paraId="6C562D49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098FCA72" w14:textId="10CA2394" w:rsidR="00C31727" w:rsidRPr="00C31727" w:rsidRDefault="003C03A3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Laranja (Unidade pequena (90g): 1)</w:t>
                  </w:r>
                </w:p>
              </w:tc>
            </w:tr>
            <w:tr w:rsidR="00C31727" w:rsidRPr="00C31727" w14:paraId="5854DB5B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</w:tcPr>
                <w:p w14:paraId="1BCE6712" w14:textId="78F547D3" w:rsidR="00C31727" w:rsidRPr="00C31727" w:rsidRDefault="003C03A3" w:rsidP="00C31727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+</w:t>
                  </w:r>
                  <w:r w:rsidR="00C31727"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</w:tc>
            </w:tr>
            <w:tr w:rsidR="00C31727" w:rsidRPr="00C31727" w14:paraId="400FCA8A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31E1CC53" w14:textId="51B62694" w:rsidR="003C03A3" w:rsidRPr="00C31727" w:rsidRDefault="003C03A3" w:rsidP="003C03A3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Mamão (Fatia: 1)</w:t>
                  </w:r>
                </w:p>
                <w:p w14:paraId="3789C4D3" w14:textId="469D6FAD" w:rsidR="00C31727" w:rsidRDefault="00C31727" w:rsidP="00C31727">
                  <w:pPr>
                    <w:pStyle w:val="PargrafodaLista"/>
                    <w:spacing w:line="240" w:lineRule="auto"/>
                  </w:pPr>
                </w:p>
                <w:p w14:paraId="3B50A2E7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41143A5D" w14:textId="7373AB91" w:rsidR="009533A1" w:rsidRPr="00C31727" w:rsidRDefault="009533A1" w:rsidP="00C31727">
                  <w:pPr>
                    <w:pStyle w:val="PargrafodaLista"/>
                    <w:spacing w:line="240" w:lineRule="auto"/>
                  </w:pPr>
                </w:p>
              </w:tc>
            </w:tr>
            <w:tr w:rsidR="00C31727" w:rsidRPr="00C31727" w14:paraId="21363A26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5565DFAF" w14:textId="77777777" w:rsidR="00C31727" w:rsidRDefault="00C31727" w:rsidP="009533A1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>Água (Copo médio (200ml): 1)</w:t>
                  </w:r>
                </w:p>
                <w:p w14:paraId="6891B43F" w14:textId="7EAABD28" w:rsidR="009533A1" w:rsidRDefault="009533A1" w:rsidP="009533A1">
                  <w:pPr>
                    <w:pStyle w:val="PargrafodaLista"/>
                    <w:spacing w:line="240" w:lineRule="auto"/>
                  </w:pPr>
                </w:p>
                <w:p w14:paraId="11F8A0FD" w14:textId="0A44D2E5" w:rsidR="009533A1" w:rsidRDefault="009533A1" w:rsidP="009533A1">
                  <w:pPr>
                    <w:pStyle w:val="PargrafodaLista"/>
                    <w:spacing w:line="240" w:lineRule="auto"/>
                  </w:pPr>
                </w:p>
                <w:p w14:paraId="38BCC9DA" w14:textId="77777777" w:rsidR="009533A1" w:rsidRPr="00DD65FE" w:rsidRDefault="009533A1" w:rsidP="009533A1">
                  <w:pPr>
                    <w:pStyle w:val="Ttulo3"/>
                    <w:numPr>
                      <w:ilvl w:val="0"/>
                      <w:numId w:val="11"/>
                    </w:numPr>
                    <w:shd w:val="clear" w:color="auto" w:fill="C5E0B3" w:themeFill="accent6" w:themeFillTint="66"/>
                    <w:rPr>
                      <w:color w:val="000000" w:themeColor="text1"/>
                      <w:lang w:val="pt-BR"/>
                    </w:rPr>
                  </w:pPr>
                  <w:r>
                    <w:rPr>
                      <w:color w:val="000000" w:themeColor="text1"/>
                      <w:lang w:val="pt-BR"/>
                    </w:rPr>
                    <w:t xml:space="preserve">REFEIÇÃO 2 </w:t>
                  </w:r>
                </w:p>
                <w:p w14:paraId="3D98786D" w14:textId="77777777" w:rsidR="009533A1" w:rsidRPr="006E10AF" w:rsidRDefault="009533A1" w:rsidP="009533A1">
                  <w:pPr>
                    <w:pStyle w:val="PargrafodaLista"/>
                    <w:rPr>
                      <w:rFonts w:asciiTheme="majorHAnsi" w:eastAsiaTheme="majorEastAsia" w:hAnsiTheme="majorHAnsi" w:cstheme="majorBidi"/>
                      <w:iCs/>
                      <w:caps/>
                      <w:lang w:val="pt-BR"/>
                    </w:rPr>
                  </w:pPr>
                </w:p>
                <w:p w14:paraId="7030C04E" w14:textId="1B1FD3C5" w:rsidR="009533A1" w:rsidRDefault="00AA7896" w:rsidP="009533A1">
                  <w:pPr>
                    <w:pStyle w:val="PargrafodaLista"/>
                    <w:numPr>
                      <w:ilvl w:val="0"/>
                      <w:numId w:val="11"/>
                    </w:numPr>
                    <w:jc w:val="center"/>
                  </w:pPr>
                  <w:r>
                    <w:t>Pão integral (Fatia: 1) ou Aipim Cozido(a) (Grama: 50) ou Cuscuz, de milho, cozido com sal (Grama: 55) ou Batata, doce, cozida (Grama: 80) ou Tapioca de goma (Grama: 20) ou Inhame (cozido) (Grama: 55)</w:t>
                  </w:r>
                </w:p>
                <w:p w14:paraId="194E6BF8" w14:textId="77777777" w:rsidR="009533A1" w:rsidRDefault="009533A1" w:rsidP="009533A1">
                  <w:pPr>
                    <w:pStyle w:val="PargrafodaLista"/>
                  </w:pPr>
                </w:p>
                <w:p w14:paraId="0157EC6A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231F95B3" w14:textId="510F29B4" w:rsidR="009533A1" w:rsidRDefault="00AA7896" w:rsidP="009533A1">
                  <w:pPr>
                    <w:pStyle w:val="PargrafodaLista"/>
                    <w:numPr>
                      <w:ilvl w:val="0"/>
                      <w:numId w:val="11"/>
                    </w:numPr>
                  </w:pPr>
                  <w:r>
                    <w:t xml:space="preserve">Ovo de galinha Cozido(a) (Unidade: 2) ou Queijo minas </w:t>
                  </w:r>
                  <w:r>
                    <w:lastRenderedPageBreak/>
                    <w:t>frescal (Grama: 60) ou Peito de galinha ou frango Assado(a) (Grama: 80) ou Carne moída Cozido(a) (Grama: 65)</w:t>
                  </w:r>
                </w:p>
                <w:p w14:paraId="6AE13B58" w14:textId="77777777" w:rsidR="009533A1" w:rsidRDefault="009533A1" w:rsidP="009533A1">
                  <w:pPr>
                    <w:pStyle w:val="PargrafodaLista"/>
                  </w:pPr>
                </w:p>
                <w:p w14:paraId="304075A0" w14:textId="146CC0C5" w:rsidR="009533A1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2B2C11D8" w14:textId="10DE7268" w:rsidR="009533A1" w:rsidRPr="00DD65FE" w:rsidRDefault="009D4C1D" w:rsidP="009533A1">
                  <w:pPr>
                    <w:pStyle w:val="PargrafodaLista"/>
                    <w:numPr>
                      <w:ilvl w:val="0"/>
                      <w:numId w:val="11"/>
                    </w:numPr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>
                    <w:t>chá de sene (200ml: 1)</w:t>
                  </w:r>
                </w:p>
                <w:p w14:paraId="160D8F11" w14:textId="0DBEC6E7" w:rsidR="009533A1" w:rsidRPr="00C31727" w:rsidRDefault="009533A1" w:rsidP="009533A1">
                  <w:pPr>
                    <w:pStyle w:val="PargrafodaLista"/>
                  </w:pPr>
                </w:p>
              </w:tc>
            </w:tr>
          </w:tbl>
          <w:p w14:paraId="73FDB697" w14:textId="3085B490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lastRenderedPageBreak/>
              <w:t xml:space="preserve">REFEIÇÃO </w:t>
            </w:r>
            <w:r w:rsidR="009533A1">
              <w:rPr>
                <w:color w:val="000000" w:themeColor="text1"/>
                <w:lang w:val="pt-BR"/>
              </w:rPr>
              <w:t>3</w:t>
            </w:r>
            <w:r>
              <w:rPr>
                <w:color w:val="000000" w:themeColor="text1"/>
                <w:lang w:val="pt-BR"/>
              </w:rPr>
              <w:t xml:space="preserve"> </w:t>
            </w:r>
          </w:p>
          <w:p w14:paraId="0FE82FBF" w14:textId="77777777" w:rsidR="006E10AF" w:rsidRPr="006E10AF" w:rsidRDefault="006E10AF" w:rsidP="006E10AF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5D82D59" w14:textId="435858AC" w:rsidR="006E10AF" w:rsidRPr="009533A1" w:rsidRDefault="00AA7896" w:rsidP="00E73F85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proofErr w:type="spellStart"/>
            <w:r>
              <w:t>Psylium</w:t>
            </w:r>
            <w:proofErr w:type="spellEnd"/>
            <w:r>
              <w:t xml:space="preserve"> (Grama: 10) ou Aveia em flocos finos (Colher de sopa (15g): 1)</w:t>
            </w:r>
          </w:p>
          <w:p w14:paraId="0EBEE969" w14:textId="77777777" w:rsidR="009533A1" w:rsidRDefault="009533A1" w:rsidP="009533A1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520B4C3A" w14:textId="77777777" w:rsidR="009533A1" w:rsidRPr="009533A1" w:rsidRDefault="009533A1" w:rsidP="009533A1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E17EFB9" w14:textId="31271F32" w:rsidR="009533A1" w:rsidRDefault="00AA7896" w:rsidP="00AA789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 xml:space="preserve">Banana, prata, crua (Unidade Pequena: 1) ou Maçã (Unidade: 1) </w:t>
            </w:r>
            <w:proofErr w:type="gramStart"/>
            <w:r>
              <w:t>ou Tangerina</w:t>
            </w:r>
            <w:proofErr w:type="gramEnd"/>
            <w:r>
              <w:t xml:space="preserve"> (Grama: 160) ou Mamão, Papaia, cru (Grama: 210) ou Melancia (Grama: 250) ou Goiaba (Grama: 160) ou pera (Unidade: 1)</w:t>
            </w: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4EFC2E66" w14:textId="18736E3C" w:rsidR="00250042" w:rsidRPr="00250042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Salada ou verdura cozida, ou folhas em geral (Escumadeira: 2) 84g</w:t>
            </w:r>
            <w:r w:rsidR="00250042" w:rsidRPr="00250042">
              <w:t xml:space="preserve"> </w:t>
            </w:r>
          </w:p>
          <w:p w14:paraId="28E1D2E7" w14:textId="77777777" w:rsidR="00250042" w:rsidRDefault="00250042" w:rsidP="00250042">
            <w:pPr>
              <w:pStyle w:val="PargrafodaLista"/>
            </w:pPr>
          </w:p>
          <w:p w14:paraId="6F21C2B3" w14:textId="3B8CF00C" w:rsidR="00DC5C63" w:rsidRPr="00DD65FE" w:rsidRDefault="00DC5C63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619A03B" w14:textId="218899A4" w:rsidR="00250042" w:rsidRPr="00250042" w:rsidRDefault="00AA7896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Peito de galinha ou frango Assado(a) (Grama: 150) ou Patinho Assado(a) (Grama: 130) ou Merluza, filé, assado (Grama: 210) ou Carne moída (Grama: 120) ou Salmão, filé, com pele, fresco, grelhado (Grama: 110)</w:t>
            </w:r>
          </w:p>
          <w:p w14:paraId="453BF3AF" w14:textId="62208EF8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18992DF" w14:textId="7B50880B" w:rsidR="00250042" w:rsidRPr="00163DAA" w:rsidRDefault="00AA7896" w:rsidP="00AA7896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Arroz integral (cozido) (Colher de arroz cheia (63g): 2) ou Macarrão, de arroz, cozido (Grama: 90) ou Macarrão Cozido(a) (Grama: 60)</w:t>
            </w: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3BA6C331" w14:textId="03BDD5E7" w:rsidR="009F55AC" w:rsidRPr="00242B40" w:rsidRDefault="009F55AC" w:rsidP="00250042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</w:p>
    <w:p w14:paraId="1104D644" w14:textId="5B800D26" w:rsidR="006E10AF" w:rsidRPr="00AA7896" w:rsidRDefault="009533A1" w:rsidP="00C84DB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Iogurte desnatado (Copo Americano: 1)</w:t>
      </w:r>
    </w:p>
    <w:p w14:paraId="7AB9EB6E" w14:textId="77777777" w:rsidR="00AA7896" w:rsidRPr="00DD65FE" w:rsidRDefault="00AA7896" w:rsidP="00AA7896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27F6F460" w14:textId="77777777" w:rsidR="00AA7896" w:rsidRPr="00AA7896" w:rsidRDefault="00AA7896" w:rsidP="00AA7896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A854E15" w14:textId="4CA6DA2E" w:rsidR="00AA7896" w:rsidRPr="009533A1" w:rsidRDefault="00AA7896" w:rsidP="00C84DB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proofErr w:type="spellStart"/>
      <w:r>
        <w:t>Psylium</w:t>
      </w:r>
      <w:proofErr w:type="spellEnd"/>
      <w:r>
        <w:t xml:space="preserve"> (Grama: 10) ou Aveia em flocos (Colher De </w:t>
      </w:r>
      <w:proofErr w:type="spellStart"/>
      <w:r>
        <w:t>Cha</w:t>
      </w:r>
      <w:proofErr w:type="spellEnd"/>
      <w:r>
        <w:t>: 2)</w:t>
      </w:r>
    </w:p>
    <w:p w14:paraId="4836A02F" w14:textId="77777777" w:rsidR="00250042" w:rsidRPr="009F55AC" w:rsidRDefault="00250042" w:rsidP="00250042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31C1F122" w:rsidR="00163DAA" w:rsidRPr="00163DAA" w:rsidRDefault="009533A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>Salada ou verdura cozida, ou folhas em geral (Escumadeira: 2) 84g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1695F860" w:rsidR="00163DAA" w:rsidRPr="009D4C1D" w:rsidRDefault="009533A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Peito de galinha ou frango Assado(a) (Grama: 150) ou Patinho Assado(a) (Grama: 130) ou Merluza, filé, assado (Grama: 210) ou Carne moída (Grama: 120) ou Salmão, filé, com pele, fresco, grelhado (Grama: 110)</w:t>
      </w:r>
    </w:p>
    <w:p w14:paraId="752CB9F2" w14:textId="4FE668A2" w:rsidR="009D4C1D" w:rsidRPr="00DD65FE" w:rsidRDefault="009D4C1D" w:rsidP="009D4C1D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 xml:space="preserve"> </w:t>
      </w: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2662F2E" w14:textId="77777777" w:rsidR="009D4C1D" w:rsidRPr="009D4C1D" w:rsidRDefault="009D4C1D" w:rsidP="009D4C1D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321EC64" w14:textId="324F3B71" w:rsidR="009D4C1D" w:rsidRPr="006E10AF" w:rsidRDefault="009D4C1D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Pão integral (Fatia: 1) ou Batata doce cozida sem sal (Grama: 60) ou Aipim Cozido(a) (Grama: 55) ou Banana da terra (Grama: 70)</w:t>
      </w:r>
    </w:p>
    <w:p w14:paraId="18C5C844" w14:textId="77777777" w:rsidR="006E10AF" w:rsidRPr="00250042" w:rsidRDefault="006E10AF" w:rsidP="006E10AF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3167B93E" w14:textId="77777777" w:rsidR="00250042" w:rsidRPr="00250042" w:rsidRDefault="00250042" w:rsidP="00250042">
      <w:pPr>
        <w:ind w:left="360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01F90169" w14:textId="62519FF7" w:rsidR="009F55AC" w:rsidRPr="009D4C1D" w:rsidRDefault="00AA7896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 xml:space="preserve">Aveia em flocos (Colher De </w:t>
      </w:r>
      <w:proofErr w:type="spellStart"/>
      <w:r>
        <w:t>Cha</w:t>
      </w:r>
      <w:proofErr w:type="spellEnd"/>
      <w:r>
        <w:t>: 2)</w:t>
      </w:r>
    </w:p>
    <w:p w14:paraId="450712A4" w14:textId="5E837F6B" w:rsidR="009D4C1D" w:rsidRPr="009D4C1D" w:rsidRDefault="009D4C1D" w:rsidP="009D4C1D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2DC25E5" w14:textId="0D254DA0" w:rsidR="009D4C1D" w:rsidRPr="009D4C1D" w:rsidRDefault="00AA7896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 xml:space="preserve">Banana, prata, crua (Unidade Pequena: 1) </w:t>
      </w:r>
      <w:proofErr w:type="gramStart"/>
      <w:r>
        <w:t>ou Mamão</w:t>
      </w:r>
      <w:proofErr w:type="gramEnd"/>
      <w:r>
        <w:t xml:space="preserve"> papaia (Grama: 210)</w:t>
      </w:r>
    </w:p>
    <w:p w14:paraId="4C7B4307" w14:textId="2FC72EFF" w:rsidR="009D4C1D" w:rsidRPr="009D4C1D" w:rsidRDefault="009D4C1D" w:rsidP="009D4C1D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0F31EEFB" w14:textId="0007FE7E" w:rsidR="009533A1" w:rsidRDefault="009533A1" w:rsidP="009533A1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4DBACD2A" w14:textId="77777777" w:rsidR="00AA7896" w:rsidRDefault="00AA7896" w:rsidP="009533A1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209DCA3F" w14:textId="29279142" w:rsidR="00250042" w:rsidRDefault="00C61A60" w:rsidP="00B654E6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lastRenderedPageBreak/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</w:t>
      </w:r>
    </w:p>
    <w:p w14:paraId="743A1FB8" w14:textId="77777777" w:rsidR="006E10AF" w:rsidRDefault="006E10AF" w:rsidP="00826A10">
      <w:pPr>
        <w:rPr>
          <w:noProof/>
        </w:rPr>
      </w:pPr>
    </w:p>
    <w:p w14:paraId="018AE332" w14:textId="77777777" w:rsidR="00B654E6" w:rsidRDefault="00B654E6" w:rsidP="00826A10">
      <w:pPr>
        <w:rPr>
          <w:noProof/>
        </w:rPr>
      </w:pPr>
    </w:p>
    <w:p w14:paraId="76D38C4D" w14:textId="77777777" w:rsidR="009533A1" w:rsidRDefault="009533A1" w:rsidP="00826A10">
      <w:pPr>
        <w:rPr>
          <w:noProof/>
        </w:rPr>
      </w:pPr>
    </w:p>
    <w:p w14:paraId="5B560EC2" w14:textId="77777777" w:rsidR="009533A1" w:rsidRDefault="009533A1" w:rsidP="00826A10">
      <w:pPr>
        <w:rPr>
          <w:noProof/>
        </w:rPr>
      </w:pPr>
    </w:p>
    <w:p w14:paraId="200E8B79" w14:textId="77777777" w:rsidR="009D4C1D" w:rsidRDefault="009D4C1D" w:rsidP="00826A10">
      <w:pPr>
        <w:rPr>
          <w:noProof/>
        </w:rPr>
      </w:pPr>
    </w:p>
    <w:p w14:paraId="1B214FF0" w14:textId="77777777" w:rsidR="00AA7896" w:rsidRDefault="00AA7896" w:rsidP="00826A10">
      <w:pPr>
        <w:rPr>
          <w:noProof/>
        </w:rPr>
      </w:pPr>
    </w:p>
    <w:p w14:paraId="089007B3" w14:textId="5795711D" w:rsidR="006E10AF" w:rsidRDefault="00AA7896" w:rsidP="00826A10">
      <w:pPr>
        <w:rPr>
          <w:noProof/>
        </w:rPr>
      </w:pPr>
      <w:r>
        <w:rPr>
          <w:noProof/>
        </w:rPr>
        <w:drawing>
          <wp:inline distT="0" distB="0" distL="0" distR="0" wp14:anchorId="30BBC1D9" wp14:editId="53E6C80D">
            <wp:extent cx="1790700" cy="169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719" t="20527" r="7479" b="34364"/>
                    <a:stretch/>
                  </pic:blipFill>
                  <pic:spPr bwMode="auto">
                    <a:xfrm>
                      <a:off x="0" y="0"/>
                      <a:ext cx="17907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DF10A" w14:textId="77777777" w:rsidR="00ED1170" w:rsidRDefault="00ED1170" w:rsidP="00826A10">
      <w:pPr>
        <w:rPr>
          <w:noProof/>
        </w:rPr>
      </w:pPr>
    </w:p>
    <w:p w14:paraId="422B09C7" w14:textId="77777777" w:rsidR="009D4C1D" w:rsidRDefault="009D4C1D" w:rsidP="00826A10">
      <w:pPr>
        <w:rPr>
          <w:noProof/>
        </w:rPr>
      </w:pPr>
    </w:p>
    <w:p w14:paraId="0BE42502" w14:textId="77777777" w:rsidR="00AA7896" w:rsidRDefault="00AA7896" w:rsidP="00826A10">
      <w:pPr>
        <w:rPr>
          <w:noProof/>
        </w:rPr>
      </w:pPr>
    </w:p>
    <w:p w14:paraId="50868B83" w14:textId="419BAA61" w:rsidR="00974426" w:rsidRDefault="00AA7896" w:rsidP="00826A10">
      <w:pPr>
        <w:rPr>
          <w:noProof/>
        </w:rPr>
      </w:pPr>
      <w:r>
        <w:rPr>
          <w:noProof/>
        </w:rPr>
        <w:drawing>
          <wp:inline distT="0" distB="0" distL="0" distR="0" wp14:anchorId="1373D240" wp14:editId="0DB05AE5">
            <wp:extent cx="5133975" cy="3009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79" t="13178" r="19882" b="6741"/>
                    <a:stretch/>
                  </pic:blipFill>
                  <pic:spPr bwMode="auto">
                    <a:xfrm>
                      <a:off x="0" y="0"/>
                      <a:ext cx="513397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88E3" w14:textId="33F02A82" w:rsidR="00163DAA" w:rsidRDefault="00163DAA" w:rsidP="00826A10">
      <w:pPr>
        <w:rPr>
          <w:noProof/>
        </w:rPr>
      </w:pPr>
    </w:p>
    <w:p w14:paraId="0E1F54C1" w14:textId="77777777" w:rsidR="00163DAA" w:rsidRDefault="00163DAA" w:rsidP="00826A10">
      <w:pPr>
        <w:rPr>
          <w:noProof/>
        </w:rPr>
      </w:pPr>
    </w:p>
    <w:p w14:paraId="1F9B7FFD" w14:textId="3E5E17BC" w:rsidR="00163DAA" w:rsidRDefault="00163DAA" w:rsidP="00826A10">
      <w:pPr>
        <w:rPr>
          <w:noProof/>
        </w:rPr>
      </w:pPr>
    </w:p>
    <w:sectPr w:rsidR="00163DAA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129B" w14:textId="77777777" w:rsidR="005511A3" w:rsidRDefault="005511A3" w:rsidP="00713050">
      <w:pPr>
        <w:spacing w:line="240" w:lineRule="auto"/>
      </w:pPr>
      <w:r>
        <w:separator/>
      </w:r>
    </w:p>
  </w:endnote>
  <w:endnote w:type="continuationSeparator" w:id="0">
    <w:p w14:paraId="0D4BE00E" w14:textId="77777777" w:rsidR="005511A3" w:rsidRDefault="005511A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C50DC" w14:textId="77777777" w:rsidR="005511A3" w:rsidRDefault="005511A3" w:rsidP="00713050">
      <w:pPr>
        <w:spacing w:line="240" w:lineRule="auto"/>
      </w:pPr>
      <w:r>
        <w:separator/>
      </w:r>
    </w:p>
  </w:footnote>
  <w:footnote w:type="continuationSeparator" w:id="0">
    <w:p w14:paraId="299F0F12" w14:textId="77777777" w:rsidR="005511A3" w:rsidRDefault="005511A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6EECE57A"/>
    <w:lvl w:ilvl="0" w:tplc="14CC5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85"/>
    <w:rsid w:val="00042B41"/>
    <w:rsid w:val="00047DAE"/>
    <w:rsid w:val="00087557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2B40"/>
    <w:rsid w:val="0024540F"/>
    <w:rsid w:val="00250042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03A3"/>
    <w:rsid w:val="003C5528"/>
    <w:rsid w:val="003D03E5"/>
    <w:rsid w:val="003F5C6B"/>
    <w:rsid w:val="004077FB"/>
    <w:rsid w:val="004126D5"/>
    <w:rsid w:val="004244FF"/>
    <w:rsid w:val="00424DD9"/>
    <w:rsid w:val="004305E4"/>
    <w:rsid w:val="00441B70"/>
    <w:rsid w:val="0046104A"/>
    <w:rsid w:val="00462498"/>
    <w:rsid w:val="004717C5"/>
    <w:rsid w:val="00484901"/>
    <w:rsid w:val="004A24CC"/>
    <w:rsid w:val="004A4C8A"/>
    <w:rsid w:val="00523479"/>
    <w:rsid w:val="00543DB7"/>
    <w:rsid w:val="005511A3"/>
    <w:rsid w:val="005729B0"/>
    <w:rsid w:val="00583E4F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6E10AF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A6F3E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14CBB"/>
    <w:rsid w:val="009243E7"/>
    <w:rsid w:val="009366CC"/>
    <w:rsid w:val="00946485"/>
    <w:rsid w:val="009533A1"/>
    <w:rsid w:val="00972B19"/>
    <w:rsid w:val="00974426"/>
    <w:rsid w:val="00985D58"/>
    <w:rsid w:val="00995FF0"/>
    <w:rsid w:val="009B3C40"/>
    <w:rsid w:val="009D4C1D"/>
    <w:rsid w:val="009F55AC"/>
    <w:rsid w:val="009F7AD9"/>
    <w:rsid w:val="00A122E2"/>
    <w:rsid w:val="00A20256"/>
    <w:rsid w:val="00A42540"/>
    <w:rsid w:val="00A50939"/>
    <w:rsid w:val="00A5691E"/>
    <w:rsid w:val="00A5775B"/>
    <w:rsid w:val="00A83413"/>
    <w:rsid w:val="00AA4074"/>
    <w:rsid w:val="00AA6A40"/>
    <w:rsid w:val="00AA75F6"/>
    <w:rsid w:val="00AA7896"/>
    <w:rsid w:val="00AC1EEF"/>
    <w:rsid w:val="00AD00FD"/>
    <w:rsid w:val="00AF0A8E"/>
    <w:rsid w:val="00B27019"/>
    <w:rsid w:val="00B5664D"/>
    <w:rsid w:val="00B56BC2"/>
    <w:rsid w:val="00B654E6"/>
    <w:rsid w:val="00B668C6"/>
    <w:rsid w:val="00B76A83"/>
    <w:rsid w:val="00BA5B40"/>
    <w:rsid w:val="00BB7511"/>
    <w:rsid w:val="00BD0206"/>
    <w:rsid w:val="00C2098A"/>
    <w:rsid w:val="00C31727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60A7C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67BB8"/>
    <w:rsid w:val="00E73F85"/>
    <w:rsid w:val="00E86C2B"/>
    <w:rsid w:val="00E938B7"/>
    <w:rsid w:val="00EB2D52"/>
    <w:rsid w:val="00ED1170"/>
    <w:rsid w:val="00ED5307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1"/>
    <w:rsid w:val="002B04AB"/>
    <w:rsid w:val="002D585E"/>
    <w:rsid w:val="00421250"/>
    <w:rsid w:val="00580431"/>
    <w:rsid w:val="00893AF7"/>
    <w:rsid w:val="008D36D5"/>
    <w:rsid w:val="00A87B7B"/>
    <w:rsid w:val="00D61D13"/>
    <w:rsid w:val="00D84E68"/>
    <w:rsid w:val="00DE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2A0DC2-8604-4054-B0F8-CEF307F7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4</Pages>
  <Words>324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2021-07-24T01:02:00Z</dcterms:created>
  <dcterms:modified xsi:type="dcterms:W3CDTF">2021-07-24T01:02:00Z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