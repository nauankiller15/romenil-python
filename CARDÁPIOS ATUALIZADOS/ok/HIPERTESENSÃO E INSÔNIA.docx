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8E22A0D" w:rsidR="00650A2A" w:rsidRDefault="00650A2A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6DCDA717" w:rsidR="00906BEE" w:rsidRPr="00946485" w:rsidRDefault="00946485" w:rsidP="00B102CC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OBJETIVO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–</w:t>
                      </w:r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emagrecimento</w:t>
                      </w:r>
                      <w:r w:rsidR="00FE031A">
                        <w:rPr>
                          <w:color w:val="D5DCE4" w:themeColor="text2" w:themeTint="33"/>
                          <w:lang w:val="pt-BR"/>
                        </w:rPr>
                        <w:t xml:space="preserve"> E HIPERTENSÃO</w:t>
                      </w:r>
                      <w:r w:rsidR="00111657">
                        <w:rPr>
                          <w:color w:val="D5DCE4" w:themeColor="text2" w:themeTint="33"/>
                          <w:lang w:val="pt-BR"/>
                        </w:rPr>
                        <w:t xml:space="preserve"> e </w:t>
                      </w:r>
                      <w:r w:rsidR="00B102CC">
                        <w:rPr>
                          <w:color w:val="D5DCE4" w:themeColor="text2" w:themeTint="33"/>
                          <w:lang w:val="pt-BR"/>
                        </w:rPr>
                        <w:t>insônia</w:t>
                      </w:r>
                    </w:sdtContent>
                  </w:sdt>
                </w:p>
              </w:tc>
            </w:tr>
          </w:tbl>
          <w:p w14:paraId="6B4C3FEE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0CDE9DCB" w14:textId="3A380385" w:rsidR="002C2CDD" w:rsidRPr="00DD65FE" w:rsidRDefault="00111657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</w:t>
            </w:r>
          </w:p>
          <w:p w14:paraId="1869AF4B" w14:textId="224F9298" w:rsidR="00111657" w:rsidRDefault="00B102CC" w:rsidP="00B102CC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Chá de cavalinha 200ml</w:t>
            </w:r>
          </w:p>
          <w:p w14:paraId="6E5A69EA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554878C4" w14:textId="77777777" w:rsidR="00111657" w:rsidRPr="00DD65FE" w:rsidRDefault="00111657" w:rsidP="00111657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café da manhã</w:t>
            </w:r>
          </w:p>
          <w:p w14:paraId="584DD8E9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Atum (cru) (Grama: 120) ou Soja (cozida) (Grama: 140) ou Queijo minas frescal (Fatia (30g):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2)</w:t>
            </w:r>
          </w:p>
          <w:p w14:paraId="3D873717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7593C09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Batata doce cozida sem sal (Grama: 55) ou Cuscuz (Grama: 45) ou Inhame (cozido) (Grama: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50) ou Banana da terra Cozido(a) (Grama: 65)</w:t>
            </w:r>
          </w:p>
          <w:p w14:paraId="1D9E1997" w14:textId="77777777" w:rsidR="00111657" w:rsidRP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B773F26" w14:textId="65D58798" w:rsidR="00810158" w:rsidRPr="00111657" w:rsidRDefault="00810158" w:rsidP="00111657">
            <w:p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8B92712" w14:textId="18889BED" w:rsidR="002C2CDD" w:rsidRPr="008E3E62" w:rsidRDefault="008E3E62" w:rsidP="008E3E62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8E3E62">
              <w:rPr>
                <w:color w:val="000000" w:themeColor="text1"/>
                <w:lang w:val="pt-BR"/>
              </w:rPr>
              <w:t>LANCHE DA MA</w:t>
            </w:r>
            <w:r>
              <w:rPr>
                <w:color w:val="000000" w:themeColor="text1"/>
                <w:lang w:val="pt-BR"/>
              </w:rPr>
              <w:t xml:space="preserve">NHÃ </w:t>
            </w:r>
          </w:p>
          <w:p w14:paraId="72981F97" w14:textId="471A083C" w:rsidR="00810158" w:rsidRDefault="00111657" w:rsidP="00111657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Castanha de caju (Unidade: 4) ou Castanha do Pará sem sal (Unidade (4g): 2)</w:t>
            </w:r>
            <w:r w:rsid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2E767595" w14:textId="60C4199D" w:rsidR="002C2CDD" w:rsidRPr="00DC5C63" w:rsidRDefault="008E3E62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C5C63">
              <w:rPr>
                <w:color w:val="000000" w:themeColor="text1"/>
                <w:lang w:val="pt-BR"/>
              </w:rPr>
              <w:lastRenderedPageBreak/>
              <w:t xml:space="preserve">ALMOÇO </w:t>
            </w:r>
          </w:p>
          <w:p w14:paraId="6F178B19" w14:textId="77777777" w:rsidR="00810158" w:rsidRP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="Arial" w:hAnsi="Arial" w:cs="Arial"/>
                <w:sz w:val="21"/>
                <w:szCs w:val="21"/>
              </w:rPr>
              <w:t>Salada ou verdura cozida, ou folhas em geral (Escumadeira: 2) 84g</w:t>
            </w:r>
          </w:p>
          <w:p w14:paraId="54CCE9B7" w14:textId="75402CD3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A04867A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Merluza, filé, assado (Grama: 210) ou Carne moída (Grama: 120) ou Salmão, filé, com pele,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fresco, grelhado (Grama: 110)</w:t>
            </w:r>
          </w:p>
          <w:p w14:paraId="6F5D2F6E" w14:textId="77777777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E099F8B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Feijão, carioca, cozido (Colher De Sopa Cheia: 3) ou Lentilha cozida (grãos) (Colher de sopa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(24g): 1) ou Grão de bico (cozido) (Colher de sopa (24g): 1)</w:t>
            </w:r>
          </w:p>
          <w:p w14:paraId="0B8B71A0" w14:textId="145772AA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Arroz integral (cozido) (Colher de arroz cheia (63g): 2) ou Macarrão Cozido(a) (Grama: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60)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ou</w:t>
            </w:r>
            <w:proofErr w:type="gramEnd"/>
            <w:r w:rsidRPr="00810158">
              <w:rPr>
                <w:rFonts w:ascii="Arial" w:hAnsi="Arial" w:cs="Arial"/>
                <w:sz w:val="21"/>
                <w:szCs w:val="21"/>
              </w:rPr>
              <w:t xml:space="preserve"> Macarrão, de arroz, cozido (Grama: 90)</w:t>
            </w:r>
          </w:p>
          <w:p w14:paraId="118992DF" w14:textId="2A90845F" w:rsidR="00DC5C63" w:rsidRPr="00810158" w:rsidRDefault="00DC5C63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</w:tc>
        <w:bookmarkStart w:id="0" w:name="_GoBack"/>
        <w:bookmarkEnd w:id="0"/>
      </w:tr>
    </w:tbl>
    <w:p w14:paraId="50A8617E" w14:textId="4A39E845" w:rsidR="00A5691E" w:rsidRDefault="00810158" w:rsidP="00810158">
      <w:pPr>
        <w:pStyle w:val="PargrafodaLista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</w:t>
      </w: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D690720" w14:textId="77777777" w:rsidR="00A5691E" w:rsidRDefault="00A5691E" w:rsidP="00826A10">
      <w:pPr>
        <w:rPr>
          <w:lang w:val="pt-BR"/>
        </w:rPr>
      </w:pPr>
    </w:p>
    <w:p w14:paraId="19B5A5EB" w14:textId="488CFBF5" w:rsidR="00DD65FE" w:rsidRPr="005D226B" w:rsidRDefault="00DC5C63" w:rsidP="00181BB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>LANCHE DA TARDE</w:t>
      </w:r>
      <w:r w:rsidR="005D226B">
        <w:rPr>
          <w:color w:val="000000" w:themeColor="text1"/>
          <w:lang w:val="pt-BR"/>
        </w:rPr>
        <w:t xml:space="preserve">                         </w:t>
      </w:r>
    </w:p>
    <w:p w14:paraId="7E3B45D3" w14:textId="77777777" w:rsidR="00111657" w:rsidRPr="00111657" w:rsidRDefault="00111657" w:rsidP="00810158">
      <w:pPr>
        <w:pStyle w:val="PargrafodaLista"/>
        <w:numPr>
          <w:ilvl w:val="0"/>
          <w:numId w:val="11"/>
        </w:numPr>
        <w:rPr>
          <w:noProof/>
        </w:rPr>
      </w:pPr>
      <w:r>
        <w:rPr>
          <w:rFonts w:ascii="Arial" w:hAnsi="Arial" w:cs="Arial"/>
          <w:sz w:val="21"/>
          <w:szCs w:val="21"/>
        </w:rPr>
        <w:t>Linhaça, semente (Colher De Chá: 3) ou Aveia em flocos finos - (Colher de sopa (15g): 1)</w:t>
      </w:r>
    </w:p>
    <w:p w14:paraId="728DBF19" w14:textId="77777777" w:rsidR="00111657" w:rsidRPr="00DD65FE" w:rsidRDefault="00111657" w:rsidP="00111657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E6429E0" w14:textId="42F2AAC2" w:rsidR="00DD65FE" w:rsidRPr="00810158" w:rsidRDefault="00111657" w:rsidP="00111657">
      <w:pPr>
        <w:pStyle w:val="PargrafodaLista"/>
        <w:rPr>
          <w:noProof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Iogurte desnatado (Copo Americano: 1)</w:t>
      </w:r>
    </w:p>
    <w:p w14:paraId="34CB3291" w14:textId="77777777" w:rsidR="00810158" w:rsidRDefault="00810158" w:rsidP="00810158">
      <w:pPr>
        <w:rPr>
          <w:noProof/>
        </w:rPr>
      </w:pPr>
    </w:p>
    <w:p w14:paraId="49E29477" w14:textId="77777777" w:rsidR="00810158" w:rsidRDefault="00810158" w:rsidP="00810158">
      <w:pPr>
        <w:rPr>
          <w:noProof/>
        </w:rPr>
      </w:pPr>
    </w:p>
    <w:p w14:paraId="14667FF6" w14:textId="77777777" w:rsidR="00810158" w:rsidRDefault="00810158" w:rsidP="00810158">
      <w:pPr>
        <w:rPr>
          <w:noProof/>
        </w:rPr>
      </w:pPr>
    </w:p>
    <w:p w14:paraId="3F82A4AF" w14:textId="26C2A7D6" w:rsidR="005D226B" w:rsidRPr="005D226B" w:rsidRDefault="005C1C5C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</w:p>
    <w:p w14:paraId="5ADAB169" w14:textId="77777777" w:rsidR="00810158" w:rsidRPr="00810158" w:rsidRDefault="00810158" w:rsidP="0081015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Salada ou verdura cozida, ou folhas em geral (Escumadeira: 2) 84g</w:t>
      </w:r>
    </w:p>
    <w:p w14:paraId="0D28A2CF" w14:textId="77777777" w:rsidR="00810158" w:rsidRPr="00DD65FE" w:rsidRDefault="00810158" w:rsidP="0081015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>com</w:t>
      </w:r>
    </w:p>
    <w:p w14:paraId="37C02EA7" w14:textId="77777777" w:rsidR="00FE031A" w:rsidRDefault="00810158" w:rsidP="00810158">
      <w:pPr>
        <w:ind w:left="360"/>
        <w:rPr>
          <w:rFonts w:ascii="Arial" w:hAnsi="Arial" w:cs="Arial"/>
          <w:sz w:val="21"/>
          <w:szCs w:val="21"/>
        </w:rPr>
      </w:pPr>
      <w:r>
        <w:br/>
      </w:r>
      <w:r w:rsidRPr="00810158">
        <w:rPr>
          <w:rFonts w:ascii="Arial" w:hAnsi="Arial" w:cs="Arial"/>
          <w:sz w:val="25"/>
          <w:szCs w:val="25"/>
        </w:rPr>
        <w:t xml:space="preserve">• </w:t>
      </w:r>
      <w:r w:rsidRPr="00810158">
        <w:rPr>
          <w:rFonts w:ascii="Arial" w:hAnsi="Arial" w:cs="Arial"/>
          <w:sz w:val="21"/>
          <w:szCs w:val="21"/>
        </w:rPr>
        <w:t>Peito de galinha ou frango Assado(a) (Grama: 150) ou Patinho Assado(a) (Grama: 130) ou</w:t>
      </w:r>
      <w:r>
        <w:br/>
      </w:r>
      <w:r w:rsidRPr="00810158">
        <w:rPr>
          <w:rFonts w:ascii="Arial" w:hAnsi="Arial" w:cs="Arial"/>
          <w:sz w:val="21"/>
          <w:szCs w:val="21"/>
        </w:rPr>
        <w:t>Merluza, filé, assado (Grama: 210) ou Carne moída (Grama: 120) ou Salmão, filé, com pele,</w:t>
      </w:r>
      <w:r>
        <w:br/>
      </w:r>
      <w:r w:rsidRPr="00810158">
        <w:rPr>
          <w:rFonts w:ascii="Arial" w:hAnsi="Arial" w:cs="Arial"/>
          <w:sz w:val="21"/>
          <w:szCs w:val="21"/>
        </w:rPr>
        <w:t>fresco, grelhado (Grama: 110)</w:t>
      </w:r>
    </w:p>
    <w:p w14:paraId="5D851C10" w14:textId="580EBB7F" w:rsidR="00BB7511" w:rsidRPr="00FE031A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 w:rsidR="00810158">
        <w:br/>
      </w:r>
      <w:r w:rsidR="00810158" w:rsidRPr="00810158">
        <w:rPr>
          <w:rFonts w:ascii="Arial" w:hAnsi="Arial" w:cs="Arial"/>
          <w:sz w:val="25"/>
          <w:szCs w:val="25"/>
        </w:rPr>
        <w:t xml:space="preserve">• </w:t>
      </w:r>
      <w:r w:rsidR="00810158" w:rsidRPr="00810158">
        <w:rPr>
          <w:rFonts w:ascii="Arial" w:hAnsi="Arial" w:cs="Arial"/>
          <w:sz w:val="21"/>
          <w:szCs w:val="21"/>
        </w:rPr>
        <w:t>Batata doce cozida sem sal (Grama: 70) ou Cuscuz, de milho, cozido com sal (Grama: 50) ou</w:t>
      </w:r>
      <w:r w:rsidR="00810158">
        <w:br/>
      </w:r>
      <w:r w:rsidR="00810158" w:rsidRPr="00810158">
        <w:rPr>
          <w:rFonts w:ascii="Arial" w:hAnsi="Arial" w:cs="Arial"/>
          <w:sz w:val="21"/>
          <w:szCs w:val="21"/>
        </w:rPr>
        <w:t>Inhame (cozido) (Grama: 60) ou Banana da terra (Grama: 40) ou Pão integral (Fatia: 1</w:t>
      </w:r>
    </w:p>
    <w:p w14:paraId="6D90D8C6" w14:textId="77777777" w:rsidR="00A122E2" w:rsidRPr="00810158" w:rsidRDefault="00A122E2" w:rsidP="005D226B">
      <w:pPr>
        <w:ind w:right="4535"/>
        <w:rPr>
          <w:noProof/>
          <w:lang w:val="pt-BR"/>
        </w:rPr>
      </w:pPr>
    </w:p>
    <w:p w14:paraId="70F8912E" w14:textId="04385EF2" w:rsidR="00BB7511" w:rsidRPr="005D226B" w:rsidRDefault="005C1C5C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</w:p>
    <w:p w14:paraId="08A15018" w14:textId="35B19DD9" w:rsidR="00BB7511" w:rsidRDefault="00B102CC" w:rsidP="00B102CC">
      <w:pPr>
        <w:pStyle w:val="PargrafodaLista"/>
        <w:numPr>
          <w:ilvl w:val="0"/>
          <w:numId w:val="11"/>
        </w:numPr>
        <w:ind w:right="4535"/>
        <w:rPr>
          <w:noProof/>
        </w:rPr>
      </w:pPr>
      <w:r w:rsidRPr="00B102CC">
        <w:rPr>
          <w:rFonts w:ascii="Arial" w:hAnsi="Arial" w:cs="Arial"/>
          <w:sz w:val="21"/>
          <w:szCs w:val="21"/>
        </w:rPr>
        <w:t>CHÁ DE CAMOMILA + MULUNGU + PASSIFLORA 3-5 COLHERES DE CADA EM 500ML</w:t>
      </w:r>
      <w:r>
        <w:br/>
      </w:r>
      <w:r w:rsidRPr="00B102CC">
        <w:rPr>
          <w:rFonts w:ascii="Arial" w:hAnsi="Arial" w:cs="Arial"/>
          <w:sz w:val="21"/>
          <w:szCs w:val="21"/>
        </w:rPr>
        <w:t>DE ÁGUA 30/40MIN ANTES DE DORMIR</w:t>
      </w:r>
    </w:p>
    <w:p w14:paraId="6E64CC3C" w14:textId="600A11A3" w:rsidR="00C61A60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475DBF77" w14:textId="5C519B22" w:rsidR="00484901" w:rsidRDefault="00C61A60" w:rsidP="00042B41">
      <w:pPr>
        <w:ind w:left="360" w:right="4535"/>
        <w:rPr>
          <w:lang w:val="pt-BR"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327CBB5A" w14:textId="77777777" w:rsidR="00810158" w:rsidRDefault="00810158" w:rsidP="00042B41">
      <w:pPr>
        <w:ind w:left="360" w:right="4535"/>
        <w:rPr>
          <w:lang w:val="pt-BR"/>
        </w:rPr>
      </w:pPr>
    </w:p>
    <w:p w14:paraId="2FB4A91D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7AFE5EFD" w14:textId="695C14D8" w:rsidR="00810158" w:rsidRDefault="00111657" w:rsidP="00042B41">
      <w:pPr>
        <w:ind w:left="360" w:right="4535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0C989650" wp14:editId="22F5185F">
            <wp:extent cx="5715000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50" t="11157" r="11614" b="5680"/>
                    <a:stretch/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2889" w14:textId="40C884A4" w:rsidR="00810158" w:rsidRDefault="00810158" w:rsidP="00042B41">
      <w:pPr>
        <w:ind w:left="360" w:right="4535"/>
        <w:rPr>
          <w:noProof/>
        </w:rPr>
      </w:pPr>
    </w:p>
    <w:p w14:paraId="0B8F0A7F" w14:textId="77777777" w:rsidR="00810158" w:rsidRDefault="00810158" w:rsidP="00042B41">
      <w:pPr>
        <w:ind w:left="360" w:right="4535"/>
        <w:rPr>
          <w:noProof/>
        </w:rPr>
      </w:pPr>
    </w:p>
    <w:p w14:paraId="789D08B2" w14:textId="77777777" w:rsidR="00810158" w:rsidRDefault="00810158" w:rsidP="00042B41">
      <w:pPr>
        <w:ind w:left="360" w:right="4535"/>
        <w:rPr>
          <w:noProof/>
        </w:rPr>
      </w:pPr>
    </w:p>
    <w:p w14:paraId="6637B736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44874AC1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266B9C88" w14:textId="77777777" w:rsidR="00B102CC" w:rsidRDefault="00B102CC" w:rsidP="00042B41">
      <w:pPr>
        <w:ind w:left="360" w:right="4535"/>
        <w:rPr>
          <w:noProof/>
          <w:lang w:val="pt-BR" w:eastAsia="pt-BR"/>
        </w:rPr>
      </w:pPr>
    </w:p>
    <w:p w14:paraId="3B6391DF" w14:textId="0E695C6B" w:rsidR="00810158" w:rsidRDefault="00B102CC" w:rsidP="00042B41">
      <w:pPr>
        <w:ind w:left="360" w:right="4535"/>
        <w:rPr>
          <w:noProof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B0B3515" wp14:editId="75645DB3">
            <wp:extent cx="1343025" cy="1238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85" t="39300" r="18314" b="27739"/>
                    <a:stretch/>
                  </pic:blipFill>
                  <pic:spPr bwMode="auto">
                    <a:xfrm>
                      <a:off x="0" y="0"/>
                      <a:ext cx="13430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D5C" w14:textId="77777777" w:rsidR="00810158" w:rsidRDefault="00810158" w:rsidP="00042B41">
      <w:pPr>
        <w:ind w:left="360" w:right="4535"/>
        <w:rPr>
          <w:noProof/>
        </w:rPr>
      </w:pPr>
    </w:p>
    <w:p w14:paraId="4BA87DF1" w14:textId="77777777" w:rsidR="00810158" w:rsidRDefault="00810158" w:rsidP="00042B41">
      <w:pPr>
        <w:ind w:left="360" w:right="4535"/>
        <w:rPr>
          <w:noProof/>
        </w:rPr>
      </w:pPr>
    </w:p>
    <w:sectPr w:rsidR="00810158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44F14" w14:textId="77777777" w:rsidR="005A4B9C" w:rsidRDefault="005A4B9C" w:rsidP="00713050">
      <w:pPr>
        <w:spacing w:line="240" w:lineRule="auto"/>
      </w:pPr>
      <w:r>
        <w:separator/>
      </w:r>
    </w:p>
  </w:endnote>
  <w:endnote w:type="continuationSeparator" w:id="0">
    <w:p w14:paraId="597730E4" w14:textId="77777777" w:rsidR="005A4B9C" w:rsidRDefault="005A4B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2BF15" w14:textId="77777777" w:rsidR="005A4B9C" w:rsidRDefault="005A4B9C" w:rsidP="00713050">
      <w:pPr>
        <w:spacing w:line="240" w:lineRule="auto"/>
      </w:pPr>
      <w:r>
        <w:separator/>
      </w:r>
    </w:p>
  </w:footnote>
  <w:footnote w:type="continuationSeparator" w:id="0">
    <w:p w14:paraId="6F848FC8" w14:textId="77777777" w:rsidR="005A4B9C" w:rsidRDefault="005A4B9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5F27"/>
    <w:multiLevelType w:val="hybridMultilevel"/>
    <w:tmpl w:val="F4004680"/>
    <w:lvl w:ilvl="0" w:tplc="4EE0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91382"/>
    <w:rsid w:val="000A07DA"/>
    <w:rsid w:val="000A2BFA"/>
    <w:rsid w:val="000B0619"/>
    <w:rsid w:val="000B61CA"/>
    <w:rsid w:val="000F7610"/>
    <w:rsid w:val="00111657"/>
    <w:rsid w:val="00114DE7"/>
    <w:rsid w:val="00114ED7"/>
    <w:rsid w:val="001300CA"/>
    <w:rsid w:val="00140B0E"/>
    <w:rsid w:val="00181BB1"/>
    <w:rsid w:val="001A5CA9"/>
    <w:rsid w:val="001B2AC1"/>
    <w:rsid w:val="001B403A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4901"/>
    <w:rsid w:val="004A24CC"/>
    <w:rsid w:val="00523479"/>
    <w:rsid w:val="00543DB7"/>
    <w:rsid w:val="005729B0"/>
    <w:rsid w:val="00583E4F"/>
    <w:rsid w:val="005A4B9C"/>
    <w:rsid w:val="005C1C5C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69C1"/>
    <w:rsid w:val="00763832"/>
    <w:rsid w:val="00772919"/>
    <w:rsid w:val="007B3292"/>
    <w:rsid w:val="007D2696"/>
    <w:rsid w:val="007D2FD2"/>
    <w:rsid w:val="007D406E"/>
    <w:rsid w:val="007D6458"/>
    <w:rsid w:val="00810158"/>
    <w:rsid w:val="00811117"/>
    <w:rsid w:val="00823C54"/>
    <w:rsid w:val="00826A10"/>
    <w:rsid w:val="0083304D"/>
    <w:rsid w:val="00841146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85D58"/>
    <w:rsid w:val="009B3C40"/>
    <w:rsid w:val="009F7AD9"/>
    <w:rsid w:val="00A122E2"/>
    <w:rsid w:val="00A20256"/>
    <w:rsid w:val="00A42540"/>
    <w:rsid w:val="00A50939"/>
    <w:rsid w:val="00A5691E"/>
    <w:rsid w:val="00A83413"/>
    <w:rsid w:val="00AA6A40"/>
    <w:rsid w:val="00AA75F6"/>
    <w:rsid w:val="00AC1EEF"/>
    <w:rsid w:val="00AD00FD"/>
    <w:rsid w:val="00AF0A8E"/>
    <w:rsid w:val="00B102CC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C4205"/>
    <w:rsid w:val="00FE03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580431"/>
    <w:rsid w:val="009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8B9AA9-90A4-4F65-B0F8-551A85A0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309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 – emagrecimento E HIPERTENSÃO e insônia</dc:subject>
  <dc:creator/>
  <cp:keywords/>
  <dc:description/>
  <cp:lastModifiedBy/>
  <cp:revision>1</cp:revision>
  <dcterms:created xsi:type="dcterms:W3CDTF">2021-10-07T20:49:00Z</dcterms:created>
  <dcterms:modified xsi:type="dcterms:W3CDTF">2021-10-07T20:49:00Z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