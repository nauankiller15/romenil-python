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5443C1EB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</w:t>
                  </w:r>
                  <w:r w:rsidR="004126D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AA7896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HIPERTENSÃO E </w:t>
                  </w:r>
                  <w:r w:rsidR="00943D78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ansiedade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</w:tblGrid>
            <w:tr w:rsidR="00C31727" w:rsidRPr="00C31727" w14:paraId="21363A26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38BCC9DA" w14:textId="728EBE80" w:rsidR="009533A1" w:rsidRPr="00DD65FE" w:rsidRDefault="009533A1" w:rsidP="009533A1">
                  <w:pPr>
                    <w:pStyle w:val="Ttulo3"/>
                    <w:numPr>
                      <w:ilvl w:val="0"/>
                      <w:numId w:val="11"/>
                    </w:numPr>
                    <w:shd w:val="clear" w:color="auto" w:fill="C5E0B3" w:themeFill="accent6" w:themeFillTint="66"/>
                    <w:rPr>
                      <w:color w:val="000000" w:themeColor="text1"/>
                      <w:lang w:val="pt-BR"/>
                    </w:rPr>
                  </w:pPr>
                  <w:r>
                    <w:rPr>
                      <w:color w:val="000000" w:themeColor="text1"/>
                      <w:lang w:val="pt-BR"/>
                    </w:rPr>
                    <w:t xml:space="preserve">REFEIÇÃO </w:t>
                  </w:r>
                  <w:r w:rsidR="00400BBC">
                    <w:rPr>
                      <w:color w:val="000000" w:themeColor="text1"/>
                      <w:lang w:val="pt-BR"/>
                    </w:rPr>
                    <w:t>1</w:t>
                  </w:r>
                  <w:r>
                    <w:rPr>
                      <w:color w:val="000000" w:themeColor="text1"/>
                      <w:lang w:val="pt-BR"/>
                    </w:rPr>
                    <w:t xml:space="preserve"> </w:t>
                  </w:r>
                </w:p>
                <w:p w14:paraId="3D98786D" w14:textId="77777777" w:rsidR="009533A1" w:rsidRPr="006E10AF" w:rsidRDefault="009533A1" w:rsidP="009533A1">
                  <w:pPr>
                    <w:pStyle w:val="PargrafodaLista"/>
                    <w:rPr>
                      <w:rFonts w:asciiTheme="majorHAnsi" w:eastAsiaTheme="majorEastAsia" w:hAnsiTheme="majorHAnsi" w:cstheme="majorBidi"/>
                      <w:iCs/>
                      <w:caps/>
                      <w:lang w:val="pt-BR"/>
                    </w:rPr>
                  </w:pPr>
                </w:p>
                <w:p w14:paraId="7030C04E" w14:textId="64D5DA21" w:rsidR="009533A1" w:rsidRDefault="00943D78" w:rsidP="009533A1">
                  <w:pPr>
                    <w:pStyle w:val="PargrafodaLista"/>
                    <w:numPr>
                      <w:ilvl w:val="0"/>
                      <w:numId w:val="11"/>
                    </w:numPr>
                    <w:jc w:val="center"/>
                  </w:pPr>
                  <w:r>
                    <w:t>Pão integral (Fatia: 1) ou Aipim Cozido(a) (Grama: 50) ou Cuscuz, de milho, cozido com sal (Grama: 55) ou Batata, doce, cozida (Grama: 80) ou Tapioca de goma (Grama: 20) ou Inhame (cozido) (Grama: 55)</w:t>
                  </w:r>
                </w:p>
                <w:p w14:paraId="194E6BF8" w14:textId="77777777" w:rsidR="009533A1" w:rsidRDefault="009533A1" w:rsidP="009533A1">
                  <w:pPr>
                    <w:pStyle w:val="PargrafodaLista"/>
                  </w:pPr>
                </w:p>
                <w:p w14:paraId="0157EC6A" w14:textId="77777777" w:rsidR="009533A1" w:rsidRPr="00DD65FE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231F95B3" w14:textId="13D883CB" w:rsidR="009533A1" w:rsidRDefault="00943D78" w:rsidP="009533A1">
                  <w:pPr>
                    <w:pStyle w:val="PargrafodaLista"/>
                    <w:numPr>
                      <w:ilvl w:val="0"/>
                      <w:numId w:val="11"/>
                    </w:numPr>
                  </w:pPr>
                  <w:r>
                    <w:t>Ovo de galinha Cozido(a) (Unidade: 2) ou Queijo minas frescal (Grama: 60) ou Peito de galinha ou frango Assado(a) (Grama: 80) ou Carne moída Cozido(a) (Grama: 65)</w:t>
                  </w:r>
                </w:p>
                <w:p w14:paraId="6AE13B58" w14:textId="77777777" w:rsidR="009533A1" w:rsidRDefault="009533A1" w:rsidP="009533A1">
                  <w:pPr>
                    <w:pStyle w:val="PargrafodaLista"/>
                  </w:pPr>
                </w:p>
                <w:p w14:paraId="304075A0" w14:textId="39BE4D96" w:rsidR="009533A1" w:rsidRDefault="009533A1" w:rsidP="009533A1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  <w:r w:rsidRPr="00DD65FE"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  <w:t>com</w:t>
                  </w:r>
                </w:p>
                <w:p w14:paraId="160D8F11" w14:textId="591A737B" w:rsidR="009533A1" w:rsidRPr="00C31727" w:rsidRDefault="00400BBC" w:rsidP="00400BBC">
                  <w:pPr>
                    <w:pStyle w:val="PargrafodaLista"/>
                    <w:numPr>
                      <w:ilvl w:val="0"/>
                      <w:numId w:val="11"/>
                    </w:numPr>
                  </w:pPr>
                  <w:r>
                    <w:t>chocolate amargo (Tablete: 1)</w:t>
                  </w:r>
                </w:p>
              </w:tc>
            </w:tr>
          </w:tbl>
          <w:p w14:paraId="73FDB697" w14:textId="3085B490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</w:t>
            </w:r>
            <w:r w:rsidR="009533A1">
              <w:rPr>
                <w:color w:val="000000" w:themeColor="text1"/>
                <w:lang w:val="pt-BR"/>
              </w:rPr>
              <w:t>3</w:t>
            </w:r>
            <w:r>
              <w:rPr>
                <w:color w:val="000000" w:themeColor="text1"/>
                <w:lang w:val="pt-BR"/>
              </w:rPr>
              <w:t xml:space="preserve"> </w:t>
            </w:r>
          </w:p>
          <w:p w14:paraId="0FE82FBF" w14:textId="77777777" w:rsidR="006E10AF" w:rsidRPr="006E10AF" w:rsidRDefault="006E10AF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D82D59" w14:textId="4A3D0B41" w:rsidR="006E10AF" w:rsidRPr="009533A1" w:rsidRDefault="00943D78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proofErr w:type="spellStart"/>
            <w:r>
              <w:t>Psylium</w:t>
            </w:r>
            <w:proofErr w:type="spellEnd"/>
            <w:r>
              <w:t xml:space="preserve"> (Grama: 10) ou Aveia em flocos finos (Colher de sopa (15g): 1)</w:t>
            </w:r>
          </w:p>
          <w:p w14:paraId="0EBEE969" w14:textId="77777777" w:rsid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lastRenderedPageBreak/>
              <w:t>com</w:t>
            </w:r>
          </w:p>
          <w:p w14:paraId="520B4C3A" w14:textId="77777777" w:rsidR="009533A1" w:rsidRPr="009533A1" w:rsidRDefault="009533A1" w:rsidP="009533A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E17EFB9" w14:textId="050889DB" w:rsidR="009533A1" w:rsidRPr="00400BBC" w:rsidRDefault="00943D78" w:rsidP="00AA789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Banana, prata, crua (Unidade Pequena: 1) ou Maçã (Unidade: 1) </w:t>
            </w:r>
            <w:proofErr w:type="gramStart"/>
            <w:r>
              <w:t>ou Tangerina</w:t>
            </w:r>
            <w:proofErr w:type="gramEnd"/>
            <w:r>
              <w:t xml:space="preserve"> (Grama: 160) ou Mamão, Papaia, cru (Grama: 210) ou Melancia (Grama: 250) ou Goiaba (Grama: 160) ou pera (Unidade: 1)</w:t>
            </w:r>
          </w:p>
          <w:p w14:paraId="32423E0B" w14:textId="77777777" w:rsidR="00400BBC" w:rsidRDefault="00400BBC" w:rsidP="00400BBC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08975FC8" w14:textId="77777777" w:rsidR="00400BBC" w:rsidRPr="00400BBC" w:rsidRDefault="00400BBC" w:rsidP="00400BBC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5D1A2249" w14:textId="77777777" w:rsidR="00400BBC" w:rsidRPr="00DD65FE" w:rsidRDefault="00400BBC" w:rsidP="00400BBC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chá de sene (200ml: 1)</w:t>
            </w:r>
          </w:p>
          <w:p w14:paraId="353C15B9" w14:textId="77777777" w:rsidR="00400BBC" w:rsidRDefault="00400BBC" w:rsidP="00400BBC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4EFC2E66" w14:textId="18736E3C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Salada ou verdura cozida, ou folhas em geral (Escumadeira: 2) 84g</w:t>
            </w:r>
            <w:r w:rsidR="00250042" w:rsidRPr="00250042">
              <w:t xml:space="preserve"> </w:t>
            </w:r>
          </w:p>
          <w:p w14:paraId="28E1D2E7" w14:textId="77777777" w:rsidR="00250042" w:rsidRDefault="00250042" w:rsidP="00250042">
            <w:pPr>
              <w:pStyle w:val="PargrafodaLista"/>
            </w:pPr>
          </w:p>
          <w:p w14:paraId="6F21C2B3" w14:textId="3B8CF00C" w:rsidR="00DC5C63" w:rsidRPr="00DD65FE" w:rsidRDefault="00DC5C63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619A03B" w14:textId="218899A4" w:rsidR="00250042" w:rsidRPr="00250042" w:rsidRDefault="00AA7896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Peito de galinha ou frango Assado(a) (Grama: 150) ou Patinho Assado(a) (Grama: 130) ou Merluza, filé, assado (Grama: 210) ou Carne moída (Grama: 120) ou Salmão, filé, com pele, fresco, grelhado (Grama: 110)</w:t>
            </w:r>
          </w:p>
          <w:p w14:paraId="453BF3AF" w14:textId="62208EF8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266D0FE6" w14:textId="7C2A1DE7" w:rsidR="00250042" w:rsidRPr="00943D78" w:rsidRDefault="00943D78" w:rsidP="00AA7896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Arroz integral (cozido) (Colher de arroz cheia (63g): 2) ou Macarrão, de arroz, cozido (Grama: 90) ou Macarrão Cozido(a) (Grama: 60)</w:t>
            </w:r>
          </w:p>
          <w:p w14:paraId="43D0077F" w14:textId="77777777" w:rsidR="00943D78" w:rsidRPr="00DD65FE" w:rsidRDefault="00943D78" w:rsidP="00943D78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76CA23E5" w14:textId="77777777" w:rsidR="00943D78" w:rsidRPr="00943D78" w:rsidRDefault="00943D78" w:rsidP="00943D7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118992DF" w14:textId="20AC563D" w:rsidR="00943D78" w:rsidRPr="00163DAA" w:rsidRDefault="00943D78" w:rsidP="00AA7896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Feijão, carioca, cozido (Colher De Sopa Cheia: 3) ou Lentilha cozida (grãos) (Colher de sopa (24g): 1)</w:t>
            </w: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3BA6C331" w14:textId="03BDD5E7" w:rsidR="009F55AC" w:rsidRPr="00242B40" w:rsidRDefault="009F55AC" w:rsidP="00250042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</w:p>
    <w:p w14:paraId="1104D644" w14:textId="65F5312C" w:rsidR="006E10AF" w:rsidRPr="00943D78" w:rsidRDefault="00943D78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 xml:space="preserve">Banana, prata, crua (Unidade Pequena: 1) ou Uva </w:t>
      </w:r>
      <w:proofErr w:type="spellStart"/>
      <w:r>
        <w:t>itália</w:t>
      </w:r>
      <w:proofErr w:type="spellEnd"/>
      <w:r>
        <w:t xml:space="preserve"> (</w:t>
      </w:r>
      <w:proofErr w:type="spellStart"/>
      <w:r>
        <w:t>un</w:t>
      </w:r>
      <w:proofErr w:type="spellEnd"/>
      <w:r>
        <w:t xml:space="preserve">: 15) ou Manga (Grama: 130) ou Amora (Unidade: 50) </w:t>
      </w:r>
      <w:proofErr w:type="gramStart"/>
      <w:r>
        <w:t>ou Morango</w:t>
      </w:r>
      <w:proofErr w:type="gramEnd"/>
      <w:r>
        <w:t xml:space="preserve"> (Unidade média (12g): 20) ou Tangerina (Grama: 160) ou Melancia (Grama: 250) ou pera (Unidade: 1)</w:t>
      </w:r>
    </w:p>
    <w:p w14:paraId="78F770B0" w14:textId="77777777" w:rsidR="00943D78" w:rsidRPr="00943D78" w:rsidRDefault="00943D78" w:rsidP="00943D78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23860257" w14:textId="77777777" w:rsidR="00943D78" w:rsidRPr="00DD65FE" w:rsidRDefault="00943D78" w:rsidP="00943D78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A6C54A2" w14:textId="77777777" w:rsidR="00943D78" w:rsidRPr="00943D78" w:rsidRDefault="00943D78" w:rsidP="00943D78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7AB7FA07" w14:textId="77777777" w:rsidR="00943D78" w:rsidRPr="00943D78" w:rsidRDefault="00943D78" w:rsidP="00943D78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DAFC226" w14:textId="6714864A" w:rsidR="00943D78" w:rsidRPr="00943D78" w:rsidRDefault="00943D78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chocolate amargo (Tablete: 1)</w:t>
      </w:r>
    </w:p>
    <w:p w14:paraId="1451852B" w14:textId="77777777" w:rsidR="00943D78" w:rsidRPr="00DD65FE" w:rsidRDefault="00943D78" w:rsidP="00943D78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970B80D" w14:textId="77777777" w:rsidR="00943D78" w:rsidRPr="00943D78" w:rsidRDefault="00943D78" w:rsidP="00943D78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EB3A9F9" w14:textId="77777777" w:rsidR="00943D78" w:rsidRPr="00943D78" w:rsidRDefault="00943D78" w:rsidP="00943D78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6D9C4298" w14:textId="5148F9D8" w:rsidR="00943D78" w:rsidRPr="00AA7896" w:rsidRDefault="00943D78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chá de cavalinha (200ml: 1)</w:t>
      </w:r>
    </w:p>
    <w:p w14:paraId="7AB9EB6E" w14:textId="77777777" w:rsidR="00AA7896" w:rsidRPr="00DD65FE" w:rsidRDefault="00AA7896" w:rsidP="00AA7896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836A02F" w14:textId="77777777" w:rsidR="00250042" w:rsidRPr="00943D78" w:rsidRDefault="00250042" w:rsidP="00943D78">
      <w:pPr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31C1F122" w:rsidR="00163DAA" w:rsidRPr="00163DAA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Salada ou verdura cozida, ou folhas em geral (Escumadeira: 2) 84g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1695F860" w:rsidR="00163DAA" w:rsidRPr="009D4C1D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Peito de galinha ou frango Assado(a) (Grama: 150) ou Patinho Assado(a) (Grama: 130) ou Merluza, filé, assado (Grama: 210) ou Carne moída (Grama: 120) ou Salmão, filé, com pele, fresco, grelhado (Grama: 110)</w:t>
      </w:r>
    </w:p>
    <w:p w14:paraId="752CB9F2" w14:textId="4FE668A2" w:rsidR="009D4C1D" w:rsidRPr="00DD65FE" w:rsidRDefault="009D4C1D" w:rsidP="009D4C1D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2662F2E" w14:textId="77777777" w:rsidR="009D4C1D" w:rsidRPr="009D4C1D" w:rsidRDefault="009D4C1D" w:rsidP="009D4C1D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321EC64" w14:textId="17EFC7A9" w:rsidR="009D4C1D" w:rsidRPr="006E10AF" w:rsidRDefault="00943D78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Pão integral (Fatia: 1) ou Batata doce cozida sem sal (Grama: 60) ou Aipim Cozido(a) (Grama: 55) ou Banana da terra (Grama: 70)</w:t>
      </w:r>
    </w:p>
    <w:p w14:paraId="18C5C844" w14:textId="77777777" w:rsidR="006E10AF" w:rsidRPr="00250042" w:rsidRDefault="006E10AF" w:rsidP="006E10AF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167B93E" w14:textId="77777777" w:rsidR="00250042" w:rsidRPr="00250042" w:rsidRDefault="00250042" w:rsidP="00250042">
      <w:pPr>
        <w:ind w:left="360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01F90169" w14:textId="19D0E7DF" w:rsidR="009F55AC" w:rsidRPr="009D4C1D" w:rsidRDefault="00943D78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>Água (Copo médio (200ml): 1)</w:t>
      </w:r>
    </w:p>
    <w:p w14:paraId="450712A4" w14:textId="5E837F6B" w:rsidR="009D4C1D" w:rsidRPr="009D4C1D" w:rsidRDefault="009D4C1D" w:rsidP="009D4C1D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>com</w:t>
      </w:r>
    </w:p>
    <w:p w14:paraId="42DC25E5" w14:textId="2FCB0F30" w:rsidR="009D4C1D" w:rsidRPr="00943D78" w:rsidRDefault="00943D78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>Chá, erva, camomila, ebulição</w:t>
      </w:r>
    </w:p>
    <w:p w14:paraId="0AA33111" w14:textId="77777777" w:rsidR="00943D78" w:rsidRPr="009D4C1D" w:rsidRDefault="00943D78" w:rsidP="00943D78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C1271C4" w14:textId="77777777" w:rsidR="00943D78" w:rsidRPr="00943D78" w:rsidRDefault="00943D78" w:rsidP="00943D78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67F9C829" w14:textId="31C60E51" w:rsidR="00943D78" w:rsidRPr="009D4C1D" w:rsidRDefault="00943D78" w:rsidP="009533A1">
      <w:pPr>
        <w:pStyle w:val="PargrafodaLista"/>
        <w:numPr>
          <w:ilvl w:val="0"/>
          <w:numId w:val="11"/>
        </w:numPr>
        <w:rPr>
          <w:rFonts w:ascii="Arial Rounded MT Bold" w:hAnsi="Arial Rounded MT Bold"/>
          <w:noProof/>
          <w:sz w:val="40"/>
          <w:szCs w:val="40"/>
        </w:rPr>
      </w:pPr>
      <w:r>
        <w:t>Maracujá (Unidade média (45g): 1)</w:t>
      </w:r>
    </w:p>
    <w:p w14:paraId="0F31EEFB" w14:textId="0007FE7E" w:rsidR="009533A1" w:rsidRDefault="009533A1" w:rsidP="009533A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4DBACD2A" w14:textId="77777777" w:rsidR="00AA7896" w:rsidRDefault="00AA7896" w:rsidP="009533A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209DCA3F" w14:textId="29279142" w:rsidR="00250042" w:rsidRDefault="00C61A60" w:rsidP="00B654E6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</w:t>
      </w:r>
    </w:p>
    <w:p w14:paraId="743A1FB8" w14:textId="77777777" w:rsidR="006E10AF" w:rsidRDefault="006E10AF" w:rsidP="00826A10">
      <w:pPr>
        <w:rPr>
          <w:noProof/>
        </w:rPr>
      </w:pPr>
    </w:p>
    <w:p w14:paraId="018AE332" w14:textId="77777777" w:rsidR="00B654E6" w:rsidRDefault="00B654E6" w:rsidP="00826A10">
      <w:pPr>
        <w:rPr>
          <w:noProof/>
        </w:rPr>
      </w:pPr>
    </w:p>
    <w:p w14:paraId="76D38C4D" w14:textId="77777777" w:rsidR="009533A1" w:rsidRDefault="009533A1" w:rsidP="00826A10">
      <w:pPr>
        <w:rPr>
          <w:noProof/>
        </w:rPr>
      </w:pPr>
    </w:p>
    <w:p w14:paraId="5B560EC2" w14:textId="77777777" w:rsidR="009533A1" w:rsidRDefault="009533A1" w:rsidP="00826A10">
      <w:pPr>
        <w:rPr>
          <w:noProof/>
        </w:rPr>
      </w:pPr>
    </w:p>
    <w:p w14:paraId="200E8B79" w14:textId="77777777" w:rsidR="009D4C1D" w:rsidRDefault="009D4C1D" w:rsidP="00826A10">
      <w:pPr>
        <w:rPr>
          <w:noProof/>
        </w:rPr>
      </w:pPr>
    </w:p>
    <w:p w14:paraId="1B214FF0" w14:textId="77777777" w:rsidR="00AA7896" w:rsidRDefault="00AA7896" w:rsidP="00826A10">
      <w:pPr>
        <w:rPr>
          <w:noProof/>
        </w:rPr>
      </w:pPr>
    </w:p>
    <w:p w14:paraId="2C331C8C" w14:textId="77777777" w:rsidR="00943D78" w:rsidRDefault="00943D78" w:rsidP="00826A10">
      <w:pPr>
        <w:rPr>
          <w:noProof/>
        </w:rPr>
      </w:pPr>
    </w:p>
    <w:p w14:paraId="089007B3" w14:textId="30A7B0B7" w:rsidR="006E10AF" w:rsidRDefault="00943D78" w:rsidP="00826A10">
      <w:pPr>
        <w:rPr>
          <w:noProof/>
        </w:rPr>
      </w:pPr>
      <w:r>
        <w:rPr>
          <w:noProof/>
        </w:rPr>
        <w:drawing>
          <wp:inline distT="0" distB="0" distL="0" distR="0" wp14:anchorId="48761CC7" wp14:editId="0C0ED901">
            <wp:extent cx="14859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871" t="43842" r="15890" b="20932"/>
                    <a:stretch/>
                  </pic:blipFill>
                  <pic:spPr bwMode="auto">
                    <a:xfrm>
                      <a:off x="0" y="0"/>
                      <a:ext cx="14859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DF10A" w14:textId="77777777" w:rsidR="00ED1170" w:rsidRDefault="00ED1170" w:rsidP="00826A10">
      <w:pPr>
        <w:rPr>
          <w:noProof/>
        </w:rPr>
      </w:pPr>
    </w:p>
    <w:p w14:paraId="422B09C7" w14:textId="77777777" w:rsidR="009D4C1D" w:rsidRDefault="009D4C1D" w:rsidP="00826A10">
      <w:pPr>
        <w:rPr>
          <w:noProof/>
        </w:rPr>
      </w:pPr>
    </w:p>
    <w:p w14:paraId="0BE42502" w14:textId="77777777" w:rsidR="00AA7896" w:rsidRDefault="00AA7896" w:rsidP="00826A10">
      <w:pPr>
        <w:rPr>
          <w:noProof/>
        </w:rPr>
      </w:pPr>
    </w:p>
    <w:p w14:paraId="2B6F672E" w14:textId="77777777" w:rsidR="00943D78" w:rsidRDefault="00943D78" w:rsidP="00826A10">
      <w:pPr>
        <w:rPr>
          <w:noProof/>
        </w:rPr>
      </w:pPr>
    </w:p>
    <w:p w14:paraId="50868B83" w14:textId="012960B3" w:rsidR="00974426" w:rsidRDefault="00943D78" w:rsidP="00826A10">
      <w:pPr>
        <w:rPr>
          <w:noProof/>
        </w:rPr>
      </w:pPr>
      <w:r>
        <w:rPr>
          <w:noProof/>
        </w:rPr>
        <w:drawing>
          <wp:inline distT="0" distB="0" distL="0" distR="0" wp14:anchorId="23CD5E10" wp14:editId="16882CBF">
            <wp:extent cx="5295900" cy="2809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09" t="16726" r="18029" b="8514"/>
                    <a:stretch/>
                  </pic:blipFill>
                  <pic:spPr bwMode="auto">
                    <a:xfrm>
                      <a:off x="0" y="0"/>
                      <a:ext cx="52959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2BE1" w14:textId="77777777" w:rsidR="00422CB9" w:rsidRDefault="00422CB9" w:rsidP="00713050">
      <w:pPr>
        <w:spacing w:line="240" w:lineRule="auto"/>
      </w:pPr>
      <w:r>
        <w:separator/>
      </w:r>
    </w:p>
  </w:endnote>
  <w:endnote w:type="continuationSeparator" w:id="0">
    <w:p w14:paraId="08A905AF" w14:textId="77777777" w:rsidR="00422CB9" w:rsidRDefault="00422CB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EFAF7" w14:textId="77777777" w:rsidR="00422CB9" w:rsidRDefault="00422CB9" w:rsidP="00713050">
      <w:pPr>
        <w:spacing w:line="240" w:lineRule="auto"/>
      </w:pPr>
      <w:r>
        <w:separator/>
      </w:r>
    </w:p>
  </w:footnote>
  <w:footnote w:type="continuationSeparator" w:id="0">
    <w:p w14:paraId="2E63AE9F" w14:textId="77777777" w:rsidR="00422CB9" w:rsidRDefault="00422CB9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6EECE57A"/>
    <w:lvl w:ilvl="0" w:tplc="14CC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85"/>
    <w:rsid w:val="00042B41"/>
    <w:rsid w:val="00047DAE"/>
    <w:rsid w:val="00087557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0042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03A3"/>
    <w:rsid w:val="003C5528"/>
    <w:rsid w:val="003D03E5"/>
    <w:rsid w:val="003F5C6B"/>
    <w:rsid w:val="00400BBC"/>
    <w:rsid w:val="004077FB"/>
    <w:rsid w:val="004126D5"/>
    <w:rsid w:val="00422CB9"/>
    <w:rsid w:val="004244FF"/>
    <w:rsid w:val="00424DD9"/>
    <w:rsid w:val="004305E4"/>
    <w:rsid w:val="00441B70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6E10AF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A6F3E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14CBB"/>
    <w:rsid w:val="009243E7"/>
    <w:rsid w:val="009366CC"/>
    <w:rsid w:val="00943D78"/>
    <w:rsid w:val="00946485"/>
    <w:rsid w:val="009533A1"/>
    <w:rsid w:val="00972B19"/>
    <w:rsid w:val="00974426"/>
    <w:rsid w:val="00985D58"/>
    <w:rsid w:val="00995FF0"/>
    <w:rsid w:val="009B3C40"/>
    <w:rsid w:val="009D4C1D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4074"/>
    <w:rsid w:val="00AA6A40"/>
    <w:rsid w:val="00AA75F6"/>
    <w:rsid w:val="00AA7896"/>
    <w:rsid w:val="00AC1EEF"/>
    <w:rsid w:val="00AD00FD"/>
    <w:rsid w:val="00AF0A8E"/>
    <w:rsid w:val="00B27019"/>
    <w:rsid w:val="00B5664D"/>
    <w:rsid w:val="00B56BC2"/>
    <w:rsid w:val="00B654E6"/>
    <w:rsid w:val="00B668C6"/>
    <w:rsid w:val="00B76A83"/>
    <w:rsid w:val="00BA5B40"/>
    <w:rsid w:val="00BB7511"/>
    <w:rsid w:val="00BD0206"/>
    <w:rsid w:val="00C2098A"/>
    <w:rsid w:val="00C31727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60A7C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67BB8"/>
    <w:rsid w:val="00E73F85"/>
    <w:rsid w:val="00E86C2B"/>
    <w:rsid w:val="00E938B7"/>
    <w:rsid w:val="00EB2D52"/>
    <w:rsid w:val="00ED1170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1"/>
    <w:rsid w:val="002B04AB"/>
    <w:rsid w:val="002D585E"/>
    <w:rsid w:val="00421250"/>
    <w:rsid w:val="004B1272"/>
    <w:rsid w:val="00580431"/>
    <w:rsid w:val="00893AF7"/>
    <w:rsid w:val="008D36D5"/>
    <w:rsid w:val="00A87B7B"/>
    <w:rsid w:val="00D61D13"/>
    <w:rsid w:val="00D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2A0DC2-8604-4054-B0F8-CEF307F7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5</Pages>
  <Words>355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2021-07-24T01:24:00Z</dcterms:created>
  <dcterms:modified xsi:type="dcterms:W3CDTF">2021-07-24T01:24:00Z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