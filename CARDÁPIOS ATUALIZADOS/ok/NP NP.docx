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6CAC77B3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8F70F8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EMAGRECIMENTO SEM PATOLOGIA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2F78F20F" w:rsidR="002C2CDD" w:rsidRPr="00DD65FE" w:rsidRDefault="009533A1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desjejum shot </w:t>
            </w:r>
          </w:p>
          <w:p w14:paraId="45E7BD34" w14:textId="5151FFB6" w:rsidR="00CA3C26" w:rsidRPr="00C31727" w:rsidRDefault="00CA3C26" w:rsidP="00CA3C26">
            <w:pPr>
              <w:pStyle w:val="PargrafodaLista"/>
              <w:jc w:val="center"/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2"/>
            </w:tblGrid>
            <w:tr w:rsidR="00C31727" w:rsidRPr="00C31727" w14:paraId="6C562D49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  <w:hideMark/>
                </w:tcPr>
                <w:p w14:paraId="098FCA72" w14:textId="49FB80B9" w:rsidR="00C31727" w:rsidRPr="00C31727" w:rsidRDefault="008F70F8" w:rsidP="00C31727">
                  <w:pPr>
                    <w:pStyle w:val="PargrafodaLista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Chá verde 400ml</w:t>
                  </w:r>
                </w:p>
              </w:tc>
            </w:tr>
            <w:tr w:rsidR="00C31727" w:rsidRPr="00C31727" w14:paraId="5854DB5B" w14:textId="77777777" w:rsidTr="00C31727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1BCE6712" w14:textId="4DEAEFCE" w:rsidR="00C31727" w:rsidRPr="00C31727" w:rsidRDefault="00C31727" w:rsidP="00C31727">
                  <w:pPr>
                    <w:pStyle w:val="PargrafodaLista"/>
                    <w:jc w:val="center"/>
                    <w:rPr>
                      <w:rFonts w:asciiTheme="majorHAnsi" w:eastAsiaTheme="majorEastAsia" w:hAnsiTheme="majorHAnsi" w:cstheme="majorBidi"/>
                      <w:iCs/>
                      <w:caps/>
                      <w:sz w:val="56"/>
                      <w:szCs w:val="56"/>
                      <w:lang w:val="pt-BR"/>
                    </w:rPr>
                  </w:pPr>
                </w:p>
              </w:tc>
            </w:tr>
            <w:tr w:rsidR="00C31727" w:rsidRPr="00C31727" w14:paraId="400FCA8A" w14:textId="77777777" w:rsidTr="008F70F8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41143A5D" w14:textId="7373AB91" w:rsidR="009533A1" w:rsidRPr="00C31727" w:rsidRDefault="009533A1" w:rsidP="00C31727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1D16CE6E" w14:textId="77777777" w:rsidTr="008F70F8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38D9F849" w14:textId="1F864000" w:rsidR="009533A1" w:rsidRPr="00C31727" w:rsidRDefault="009533A1" w:rsidP="009533A1">
                  <w:pPr>
                    <w:spacing w:line="240" w:lineRule="auto"/>
                  </w:pPr>
                </w:p>
              </w:tc>
            </w:tr>
            <w:tr w:rsidR="00C31727" w:rsidRPr="00C31727" w14:paraId="2B642C32" w14:textId="77777777" w:rsidTr="008F70F8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0EFA177F" w14:textId="25A40D33" w:rsidR="009533A1" w:rsidRPr="00C31727" w:rsidRDefault="009533A1" w:rsidP="009533A1">
                  <w:pPr>
                    <w:spacing w:line="240" w:lineRule="auto"/>
                  </w:pPr>
                </w:p>
              </w:tc>
            </w:tr>
            <w:tr w:rsidR="00C31727" w:rsidRPr="00C31727" w14:paraId="4B7657A7" w14:textId="77777777" w:rsidTr="008F70F8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3D003176" w14:textId="1B34A5D0" w:rsidR="009533A1" w:rsidRPr="00C31727" w:rsidRDefault="009533A1" w:rsidP="009533A1">
                  <w:pPr>
                    <w:pStyle w:val="PargrafodaLista"/>
                    <w:spacing w:line="240" w:lineRule="auto"/>
                  </w:pPr>
                </w:p>
              </w:tc>
            </w:tr>
            <w:tr w:rsidR="00C31727" w:rsidRPr="00C31727" w14:paraId="21363A26" w14:textId="77777777" w:rsidTr="008F70F8">
              <w:trPr>
                <w:tblCellSpacing w:w="15" w:type="dxa"/>
              </w:trPr>
              <w:tc>
                <w:tcPr>
                  <w:tcW w:w="3842" w:type="dxa"/>
                  <w:vAlign w:val="center"/>
                </w:tcPr>
                <w:p w14:paraId="160D8F11" w14:textId="0DBEC6E7" w:rsidR="009533A1" w:rsidRPr="00C31727" w:rsidRDefault="009533A1" w:rsidP="009533A1">
                  <w:pPr>
                    <w:pStyle w:val="PargrafodaLista"/>
                  </w:pPr>
                </w:p>
              </w:tc>
            </w:tr>
          </w:tbl>
          <w:p w14:paraId="73FDB697" w14:textId="2DE1B28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</w:t>
            </w:r>
            <w:r w:rsidR="00DA75FE">
              <w:rPr>
                <w:color w:val="000000" w:themeColor="text1"/>
                <w:lang w:val="pt-BR"/>
              </w:rPr>
              <w:t>1</w:t>
            </w:r>
            <w:r>
              <w:rPr>
                <w:color w:val="000000" w:themeColor="text1"/>
                <w:lang w:val="pt-BR"/>
              </w:rPr>
              <w:t xml:space="preserve"> </w:t>
            </w:r>
          </w:p>
          <w:p w14:paraId="0FE82FBF" w14:textId="77777777" w:rsidR="006E10AF" w:rsidRPr="006E10AF" w:rsidRDefault="006E10AF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241F74F" w14:textId="77777777" w:rsidR="008F70F8" w:rsidRPr="008F70F8" w:rsidRDefault="008F70F8" w:rsidP="008F70F8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70F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Pão integral (Fatia: 1) ou Aipim Cozido(a) (Grama: 50) ou Cuscuz, de milho, cozido com sal (Grama: 55) ou Batata, doce, cozida (Grama: 80) ou Tapioca de goma (Grama: 20) ou Inhame (cozido) (Grama: 55)</w:t>
            </w:r>
          </w:p>
          <w:p w14:paraId="45D82D59" w14:textId="48EFB5B9" w:rsidR="006E10AF" w:rsidRPr="009533A1" w:rsidRDefault="006E10AF" w:rsidP="008F70F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EBEE969" w14:textId="77777777" w:rsid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520B4C3A" w14:textId="77777777" w:rsidR="009533A1" w:rsidRPr="009533A1" w:rsidRDefault="009533A1" w:rsidP="009533A1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244026A7" w14:textId="4FA101ED" w:rsidR="008F70F8" w:rsidRDefault="008F70F8" w:rsidP="008F70F8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8F70F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Ovo de galinha Cozido(a) (Unidade: 2) ou Queijo minas frescal (Grama: 60) ou Peito de galinha ou frango Assado(a) (Grama: 80) ou Carne moída Cozido(a) (Grama: 65) ou Atum em conserva (Grama: 70)</w:t>
            </w:r>
          </w:p>
          <w:p w14:paraId="4EB6D854" w14:textId="77777777" w:rsidR="00597E07" w:rsidRPr="00DD65FE" w:rsidRDefault="00597E07" w:rsidP="00597E07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 xml:space="preserve">REFEIÇÃO 2 </w:t>
            </w:r>
          </w:p>
          <w:p w14:paraId="5795F431" w14:textId="77777777" w:rsidR="00597E07" w:rsidRPr="006E10AF" w:rsidRDefault="00597E07" w:rsidP="00597E07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1C762604" w14:textId="77777777" w:rsidR="00597E07" w:rsidRPr="00597E07" w:rsidRDefault="00597E07" w:rsidP="00597E07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Granola (Colher de sopa (13g): 1) ou Linhaça, semente (Colher De Chá: 3) ou Aveia em flocos finos - Quaker® (Colher de sopa (15g): 1) ou </w:t>
            </w:r>
            <w:proofErr w:type="spellStart"/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Psylium</w:t>
            </w:r>
            <w:proofErr w:type="spellEnd"/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(Grama: 10) ou Semente de chia (Colher de sopa: 5)</w:t>
            </w:r>
          </w:p>
          <w:p w14:paraId="796D860B" w14:textId="77777777" w:rsidR="00597E07" w:rsidRPr="00597E07" w:rsidRDefault="00597E07" w:rsidP="00597E07">
            <w:pPr>
              <w:pStyle w:val="PargrafodaLista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14:paraId="79BC5D69" w14:textId="77777777" w:rsidR="00597E07" w:rsidRDefault="00597E07" w:rsidP="00597E0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4A588A71" w14:textId="77777777" w:rsidR="00597E07" w:rsidRPr="009533A1" w:rsidRDefault="00597E07" w:rsidP="00597E07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DF02423" w14:textId="77777777" w:rsidR="00597E07" w:rsidRPr="00597E07" w:rsidRDefault="00597E07" w:rsidP="00597E07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Banana, prata, crua (Unidade Pequena: 1) ou Maçã (Unidade: 1) ou Mamão, Papaia, cru (Grama: 210) ou pera (Unidade: 1) ou Abacate (Grama: 55) ou Tangerina (Grama: 160) ou Uva </w:t>
            </w:r>
            <w:proofErr w:type="spellStart"/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itália</w:t>
            </w:r>
            <w:proofErr w:type="spellEnd"/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(</w:t>
            </w:r>
            <w:proofErr w:type="spellStart"/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un</w:t>
            </w:r>
            <w:proofErr w:type="spellEnd"/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: 15) ou Morango (Unidade média (12g): 20) ou Abacaxi (Grama: 170) ou Goiaba (Grama: 160) ou Melancia (Grama: 250) ou Kiwi (Grama: 145) ou Manga (Grama: 130) ou Amora (Unidade: 50)</w:t>
            </w:r>
          </w:p>
          <w:p w14:paraId="6ED3CEF1" w14:textId="6678CFD4" w:rsidR="00597E07" w:rsidRPr="00597E07" w:rsidRDefault="00597E07" w:rsidP="00597E07">
            <w:pPr>
              <w:pStyle w:val="PargrafodaLista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18736E3C" w:rsidR="00250042" w:rsidRPr="00250042" w:rsidRDefault="006E10AF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t>Salada ou verdura cozida, ou folhas em geral (Escumadeira: 2) 84g</w:t>
            </w:r>
            <w:r w:rsidR="00250042" w:rsidRPr="00250042">
              <w:t xml:space="preserve">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6F21C2B3" w14:textId="3B8CF00C" w:rsidR="00DC5C63" w:rsidRPr="00DD65FE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64DFA8E3" w14:textId="77777777" w:rsidR="00597E07" w:rsidRPr="00597E07" w:rsidRDefault="00597E07" w:rsidP="00597E07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Peito de galinha ou frango Assado(a) (Grama: 150) ou Patinho Assado(a) (Grama: 130) ou Merluza, filé, assado (Grama: 210) ou Carne moída (Grama: 120) ou Salmão, filé, com pele, fresco, grelhado (Grama: 110)</w:t>
            </w: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0BF8422C" w14:textId="77777777" w:rsidR="00597E07" w:rsidRPr="00597E07" w:rsidRDefault="00597E07" w:rsidP="00597E07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597E07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Feijão, carioca, cozido (Colher De Sopa Cheia: 4) ou Grão de bico (cozido) (Colher de sopa (24g): 2)</w:t>
            </w:r>
          </w:p>
          <w:p w14:paraId="2E2A29F9" w14:textId="4253AEAF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9C4CE47" w14:textId="77777777" w:rsidR="00E73F85" w:rsidRPr="00E73F85" w:rsidRDefault="00E73F85" w:rsidP="00E73F85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8180623" w14:textId="77777777" w:rsidR="00DA75FE" w:rsidRPr="00DA75FE" w:rsidRDefault="00DA75FE" w:rsidP="00DA75F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A75FE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Arroz integral (cozido) (Colher de arroz cheia (63g): 4) ou Lentilha cozida (grãos) (Colher de sopa (24g): 7) ou Macarrão </w:t>
            </w:r>
            <w:r w:rsidRPr="00DA75FE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lastRenderedPageBreak/>
              <w:t>(cozido) (Colher de servir (56g): 2) ou Macarrão, de arroz, cozido (Grama: 180)</w:t>
            </w:r>
          </w:p>
          <w:p w14:paraId="422995B8" w14:textId="0E9A50A8" w:rsidR="009533A1" w:rsidRPr="009533A1" w:rsidRDefault="009533A1" w:rsidP="009533A1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3F83367A" w14:textId="706B790B" w:rsidR="00DA75FE" w:rsidRPr="00DA75FE" w:rsidRDefault="00DA75FE" w:rsidP="00DA75F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A75FE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Tangerina (Unidade: 1) ou Kiwi (Unidade: 1) ou Laranja (Unidade: </w:t>
            </w:r>
            <w:r w:rsidRPr="00DA75FE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</w:t>
            </w:r>
            <w:r w:rsidRPr="00DA75FE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)</w:t>
            </w:r>
          </w:p>
          <w:p w14:paraId="118992DF" w14:textId="01B8A9B5" w:rsidR="00250042" w:rsidRPr="00163DAA" w:rsidRDefault="00250042" w:rsidP="006E10AF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0F3D554D" w14:textId="3F8DAAB4" w:rsidR="00250042" w:rsidRPr="00250042" w:rsidRDefault="009533A1" w:rsidP="00250042">
      <w:pPr>
        <w:pStyle w:val="PargrafodaLista"/>
        <w:numPr>
          <w:ilvl w:val="0"/>
          <w:numId w:val="11"/>
        </w:numPr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 xml:space="preserve">Granola (Colher de sopa (13g): 1) ou Linhaça, semente (Colher De Chá: 3) ou Aveia em flocos finos - </w:t>
      </w:r>
      <w:proofErr w:type="spellStart"/>
      <w:r>
        <w:t>Quaker</w:t>
      </w:r>
      <w:proofErr w:type="spellEnd"/>
      <w:r>
        <w:t xml:space="preserve">® (Colher de sopa (15g): 1) ou </w:t>
      </w:r>
      <w:proofErr w:type="spellStart"/>
      <w:r>
        <w:t>Psylium</w:t>
      </w:r>
      <w:proofErr w:type="spellEnd"/>
      <w:r>
        <w:t xml:space="preserve"> (Grama: 10) ou Semente de chia (Colher de sopa: 5)</w:t>
      </w:r>
    </w:p>
    <w:p w14:paraId="3BA6C331" w14:textId="3EFE347A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104D644" w14:textId="5FABA8EA" w:rsidR="006E10AF" w:rsidRPr="009533A1" w:rsidRDefault="009533A1" w:rsidP="00C84DB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Iogurte desnatado (Copo Americano: 1)</w:t>
      </w:r>
    </w:p>
    <w:p w14:paraId="4836A02F" w14:textId="77777777" w:rsidR="00250042" w:rsidRPr="009F55AC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31C1F122" w:rsidR="00163DAA" w:rsidRPr="00163DAA" w:rsidRDefault="009533A1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>
        <w:t>Salada ou verdura cozida, ou folhas em geral (Escumadeira: 2) 84g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15E11F3F" w14:textId="4D55B0DD" w:rsid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Peito de galinha ou frango Assado(a) (Grama: 150) ou Patinho Assado(a) (Grama: 130) ou Merluza, filé, assado (Grama: 210) ou Carne moída (Grama: 120) ou Salmão, filé, com pele, fresco, grelhado (Grama: 110)</w:t>
      </w:r>
    </w:p>
    <w:p w14:paraId="1C1EBF05" w14:textId="77777777" w:rsidR="00DA75FE" w:rsidRPr="00DD65FE" w:rsidRDefault="00DA75FE" w:rsidP="00DA75FE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0576153" w14:textId="6292DDC8" w:rsid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Batata doce cozida sem sal (Grama: 70) ou Cuscuz, de milho, cozido com sal (Grama: 50) ou Inhame (cozido) (Grama: 60) ou Pão integral (Fatia: 1)</w:t>
      </w:r>
    </w:p>
    <w:p w14:paraId="0FCA89D5" w14:textId="77777777" w:rsidR="00DA75FE" w:rsidRPr="00DD65FE" w:rsidRDefault="00DA75FE" w:rsidP="00DA75FE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071BEE60" w14:textId="68165757" w:rsid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Brócolis (Grama: 50)</w:t>
      </w:r>
    </w:p>
    <w:p w14:paraId="6E978F14" w14:textId="77777777" w:rsidR="00DA75FE" w:rsidRPr="00DD65FE" w:rsidRDefault="00DA75FE" w:rsidP="00DA75FE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2670E9E" w14:textId="77777777" w:rsidR="00DA75FE" w:rsidRP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chocolate amargo (Tablete: 1)</w:t>
      </w:r>
    </w:p>
    <w:p w14:paraId="400330FE" w14:textId="77777777" w:rsidR="00DA75FE" w:rsidRPr="00DA75FE" w:rsidRDefault="00DA75FE" w:rsidP="00DA75FE">
      <w:pPr>
        <w:pStyle w:val="Pargrafoda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8C5C844" w14:textId="77777777" w:rsidR="006E10AF" w:rsidRPr="00250042" w:rsidRDefault="006E10AF" w:rsidP="006E10AF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E38D0CB" w14:textId="446C9C9C" w:rsid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Clara de ovo de galinha (Unidade (34g): 1)</w:t>
      </w:r>
    </w:p>
    <w:p w14:paraId="255D957F" w14:textId="123CE4C8" w:rsidR="00DA75FE" w:rsidRDefault="00DA75FE" w:rsidP="00DA75FE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634A55B" w14:textId="6A4BFA44" w:rsid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Banana, prata, crua (Unidade Pequena: 1) ou Maçã (Unidade: 1) ou pera (Unidade: 1) ou Mamão papaia (Grama: 210) ou Morango (Unidade média (12g): 25) ou Amora (Unidade: 50)</w:t>
      </w:r>
    </w:p>
    <w:p w14:paraId="7FCCF02B" w14:textId="77777777" w:rsidR="00DA75FE" w:rsidRPr="00DA75FE" w:rsidRDefault="00DA75FE" w:rsidP="00DA75FE">
      <w:pPr>
        <w:pStyle w:val="Pargrafoda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95FA858" w14:textId="77777777" w:rsidR="00DA75FE" w:rsidRPr="00DA75FE" w:rsidRDefault="00DA75FE" w:rsidP="00DA75FE">
      <w:pPr>
        <w:pStyle w:val="Pargrafoda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75FE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chá de cavalinha (200ml: 1)</w:t>
      </w:r>
    </w:p>
    <w:p w14:paraId="4521969C" w14:textId="77777777" w:rsidR="00DA75FE" w:rsidRPr="00DD65FE" w:rsidRDefault="00DA75FE" w:rsidP="00DA75FE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</w:p>
    <w:p w14:paraId="15C0ED55" w14:textId="77777777" w:rsidR="00DA75FE" w:rsidRPr="00DA75FE" w:rsidRDefault="00DA75FE" w:rsidP="00DA75FE">
      <w:pPr>
        <w:pStyle w:val="Pargrafoda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F31EEFB" w14:textId="77777777" w:rsidR="009533A1" w:rsidRDefault="009533A1" w:rsidP="009533A1">
      <w:pPr>
        <w:pStyle w:val="PargrafodaLista"/>
        <w:rPr>
          <w:rFonts w:ascii="Arial Rounded MT Bold" w:hAnsi="Arial Rounded MT Bold"/>
          <w:noProof/>
          <w:sz w:val="40"/>
          <w:szCs w:val="40"/>
        </w:rPr>
      </w:pPr>
    </w:p>
    <w:p w14:paraId="209DCA3F" w14:textId="29279142" w:rsidR="00250042" w:rsidRDefault="00C61A60" w:rsidP="00B654E6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</w:t>
      </w:r>
    </w:p>
    <w:p w14:paraId="438A5923" w14:textId="77777777" w:rsidR="00DA75FE" w:rsidRDefault="00DA75FE" w:rsidP="00826A10">
      <w:pPr>
        <w:rPr>
          <w:noProof/>
        </w:rPr>
      </w:pPr>
    </w:p>
    <w:p w14:paraId="50868B83" w14:textId="17CE4DB8" w:rsidR="00974426" w:rsidRDefault="00DA75FE" w:rsidP="00826A10">
      <w:pPr>
        <w:rPr>
          <w:noProof/>
        </w:rPr>
      </w:pPr>
      <w:r>
        <w:rPr>
          <w:noProof/>
        </w:rPr>
        <w:drawing>
          <wp:inline distT="0" distB="0" distL="0" distR="0" wp14:anchorId="3C75E450" wp14:editId="684F5FB4">
            <wp:extent cx="1752600" cy="164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290" t="42828" r="7480" b="13330"/>
                    <a:stretch/>
                  </pic:blipFill>
                  <pic:spPr bwMode="auto"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53EC4" wp14:editId="641EB46E">
            <wp:extent cx="5248275" cy="2971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3" t="13432" r="18457" b="7502"/>
                    <a:stretch/>
                  </pic:blipFill>
                  <pic:spPr bwMode="auto">
                    <a:xfrm>
                      <a:off x="0" y="0"/>
                      <a:ext cx="5248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A458" w14:textId="77777777" w:rsidR="00967518" w:rsidRDefault="00967518" w:rsidP="00713050">
      <w:pPr>
        <w:spacing w:line="240" w:lineRule="auto"/>
      </w:pPr>
      <w:r>
        <w:separator/>
      </w:r>
    </w:p>
  </w:endnote>
  <w:endnote w:type="continuationSeparator" w:id="0">
    <w:p w14:paraId="5D8C740B" w14:textId="77777777" w:rsidR="00967518" w:rsidRDefault="0096751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49AD" w14:textId="77777777" w:rsidR="00967518" w:rsidRDefault="00967518" w:rsidP="00713050">
      <w:pPr>
        <w:spacing w:line="240" w:lineRule="auto"/>
      </w:pPr>
      <w:r>
        <w:separator/>
      </w:r>
    </w:p>
  </w:footnote>
  <w:footnote w:type="continuationSeparator" w:id="0">
    <w:p w14:paraId="14372A42" w14:textId="77777777" w:rsidR="00967518" w:rsidRDefault="0096751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E84A168A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85"/>
    <w:rsid w:val="00042B41"/>
    <w:rsid w:val="00047DAE"/>
    <w:rsid w:val="00087557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E4F"/>
    <w:rsid w:val="00597E07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6E10AF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A6F3E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8F70F8"/>
    <w:rsid w:val="00906BEE"/>
    <w:rsid w:val="00914CBB"/>
    <w:rsid w:val="009243E7"/>
    <w:rsid w:val="009366CC"/>
    <w:rsid w:val="00946485"/>
    <w:rsid w:val="009533A1"/>
    <w:rsid w:val="00967518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54E6"/>
    <w:rsid w:val="00B668C6"/>
    <w:rsid w:val="00B76A83"/>
    <w:rsid w:val="00BA5B40"/>
    <w:rsid w:val="00BB7511"/>
    <w:rsid w:val="00BD0206"/>
    <w:rsid w:val="00C2098A"/>
    <w:rsid w:val="00C31727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A75FE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67BB8"/>
    <w:rsid w:val="00E73F85"/>
    <w:rsid w:val="00E86C2B"/>
    <w:rsid w:val="00E938B7"/>
    <w:rsid w:val="00EB2D52"/>
    <w:rsid w:val="00ED1170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1"/>
    <w:rsid w:val="002B04AB"/>
    <w:rsid w:val="002D585E"/>
    <w:rsid w:val="00421250"/>
    <w:rsid w:val="004B4B7F"/>
    <w:rsid w:val="00580431"/>
    <w:rsid w:val="00893AF7"/>
    <w:rsid w:val="008D36D5"/>
    <w:rsid w:val="00A87B7B"/>
    <w:rsid w:val="00D61D13"/>
    <w:rsid w:val="00D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A0DC2-8604-4054-B0F8-CEF307F7CA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5</Pages>
  <Words>450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2021-10-19T16:21:00Z</dcterms:created>
  <dcterms:modified xsi:type="dcterms:W3CDTF">2021-10-19T16:21:00Z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