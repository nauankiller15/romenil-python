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090BD96D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ODELO </w:t>
                  </w:r>
                  <w:r w:rsidR="005F30F4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DIABETES</w:t>
                  </w: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0D0A6E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E METABOLISMO LENTO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3AC4F77D" w:rsidR="002C2CDD" w:rsidRPr="00DD65FE" w:rsidRDefault="000D0A6E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dESJEJUM ( shot) </w:t>
            </w:r>
            <w:r w:rsidR="0024123C">
              <w:rPr>
                <w:color w:val="000000" w:themeColor="text1"/>
                <w:lang w:val="pt-BR"/>
              </w:rPr>
              <w:t>- Energético</w:t>
            </w:r>
            <w:bookmarkStart w:id="0" w:name="_GoBack"/>
            <w:bookmarkEnd w:id="0"/>
          </w:p>
          <w:p w14:paraId="7DCA0A53" w14:textId="309B1A95" w:rsidR="00E938B7" w:rsidRPr="00163DAA" w:rsidRDefault="000D0A6E" w:rsidP="00CA3C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 xml:space="preserve">Curcuma ( 2 colheres de chá cheios) </w:t>
            </w:r>
          </w:p>
          <w:p w14:paraId="3E795F47" w14:textId="77777777" w:rsidR="00163DAA" w:rsidRDefault="00163DAA" w:rsidP="00163DAA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5E7BD34" w14:textId="77777777" w:rsidR="00CA3C26" w:rsidRDefault="00CA3C26" w:rsidP="00CA3C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6886A4E6" w14:textId="7D301E33" w:rsidR="00163DAA" w:rsidRDefault="000D0A6E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>GENGIBRE EM PÓ ( 2 COLHERES DE CHÁ)</w:t>
            </w:r>
          </w:p>
          <w:p w14:paraId="01D667E2" w14:textId="77777777" w:rsidR="00D36413" w:rsidRDefault="00D36413" w:rsidP="00D3641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70518133" w14:textId="77777777" w:rsidR="00D36413" w:rsidRDefault="00D36413" w:rsidP="00D36413">
            <w:p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38C7308D" w14:textId="62ACB606" w:rsidR="00D36413" w:rsidRPr="005F30F4" w:rsidRDefault="000D0A6E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 xml:space="preserve">Pimenta Caiena ( meia colher de chá ) </w:t>
            </w:r>
          </w:p>
          <w:p w14:paraId="4D64D0F7" w14:textId="2FB180E7" w:rsidR="005F30F4" w:rsidRDefault="005F30F4" w:rsidP="005F30F4">
            <w:pPr>
              <w:pStyle w:val="PargrafodaLista"/>
              <w:rPr>
                <w:rFonts w:ascii="Rockwell" w:eastAsia="Times New Roman" w:hAnsi="Rockwell" w:cs="Times New Roman"/>
                <w:lang w:eastAsia="pt-BR"/>
              </w:rPr>
            </w:pPr>
          </w:p>
          <w:p w14:paraId="50637BA6" w14:textId="77777777" w:rsidR="005F30F4" w:rsidRDefault="005F30F4" w:rsidP="005F30F4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5C7D43C4" w14:textId="77777777" w:rsidR="005F30F4" w:rsidRPr="005F30F4" w:rsidRDefault="005F30F4" w:rsidP="005F30F4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311DFD57" w14:textId="036105C6" w:rsidR="005F30F4" w:rsidRPr="005F30F4" w:rsidRDefault="000D0A6E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>Água morna ( 200ml)</w:t>
            </w:r>
          </w:p>
          <w:p w14:paraId="72621FB2" w14:textId="77777777" w:rsidR="00974426" w:rsidRDefault="00974426" w:rsidP="00974426">
            <w:pPr>
              <w:rPr>
                <w:lang w:val="pt-BR"/>
              </w:rPr>
            </w:pPr>
          </w:p>
          <w:p w14:paraId="73FDB697" w14:textId="46A954DF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REFEIÇÃO 2 </w:t>
            </w:r>
            <w:r w:rsidR="000D0A6E">
              <w:rPr>
                <w:color w:val="000000" w:themeColor="text1"/>
                <w:lang w:val="pt-BR"/>
              </w:rPr>
              <w:t>(Café da manhã</w:t>
            </w:r>
          </w:p>
          <w:p w14:paraId="3C2CB37C" w14:textId="68FEC83C" w:rsidR="00974426" w:rsidRDefault="00163DAA" w:rsidP="009744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 xml:space="preserve"> </w:t>
            </w:r>
            <w:r w:rsidR="005F30F4" w:rsidRPr="008E6024">
              <w:rPr>
                <w:rFonts w:ascii="Rockwell" w:eastAsia="Times New Roman" w:hAnsi="Rockwell" w:cs="Times New Roman"/>
                <w:lang w:eastAsia="pt-BR"/>
              </w:rPr>
              <w:t>Maçã (Unidade: 1)</w:t>
            </w:r>
            <w:r w:rsidR="000D0A6E">
              <w:rPr>
                <w:rFonts w:ascii="Rockwell" w:eastAsia="Times New Roman" w:hAnsi="Rockwell" w:cs="Times New Roman"/>
                <w:lang w:eastAsia="pt-BR"/>
              </w:rPr>
              <w:t xml:space="preserve"> Ou Pera ( 1 und ) Ou Banana ( 1 und) </w:t>
            </w:r>
          </w:p>
          <w:p w14:paraId="53F9F1DB" w14:textId="77777777" w:rsidR="008659F1" w:rsidRDefault="008659F1" w:rsidP="009744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6CB56CC4" w14:textId="3A4D6B0B" w:rsidR="00163DAA" w:rsidRPr="00163DAA" w:rsidRDefault="00974426" w:rsidP="00163DAA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 </w:t>
            </w:r>
          </w:p>
          <w:p w14:paraId="2E5AF47D" w14:textId="6929CF84" w:rsidR="00974426" w:rsidRPr="000D0A6E" w:rsidRDefault="005F30F4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8E6024">
              <w:rPr>
                <w:rFonts w:ascii="Rockwell" w:eastAsia="Times New Roman" w:hAnsi="Rockwell" w:cs="Times New Roman"/>
                <w:lang w:eastAsia="pt-BR"/>
              </w:rPr>
              <w:t>Chá de canela</w:t>
            </w:r>
            <w:r>
              <w:rPr>
                <w:rFonts w:ascii="Rockwell" w:eastAsia="Times New Roman" w:hAnsi="Rockwell" w:cs="Times New Roman"/>
                <w:lang w:eastAsia="pt-BR"/>
              </w:rPr>
              <w:t xml:space="preserve"> </w:t>
            </w:r>
            <w:r w:rsidRPr="008E6024">
              <w:rPr>
                <w:rFonts w:ascii="Rockwell" w:eastAsia="Times New Roman" w:hAnsi="Rockwell" w:cs="Times New Roman"/>
                <w:lang w:eastAsia="pt-BR"/>
              </w:rPr>
              <w:t>+ gengibre ( 200ml)</w:t>
            </w:r>
          </w:p>
          <w:p w14:paraId="040AF95C" w14:textId="55D404C0" w:rsidR="000D0A6E" w:rsidRPr="000D0A6E" w:rsidRDefault="000D0A6E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 xml:space="preserve">  Batata doce ( 70g) Ou aipim ( 60 g) Ou Inhame ( 70g)                                          </w:t>
            </w:r>
          </w:p>
          <w:p w14:paraId="28661EA7" w14:textId="53C69544" w:rsidR="000D0A6E" w:rsidRPr="000D0A6E" w:rsidRDefault="000D0A6E" w:rsidP="005F30F4">
            <w:pPr>
              <w:pStyle w:val="PargrafodaLista"/>
              <w:numPr>
                <w:ilvl w:val="0"/>
                <w:numId w:val="11"/>
              </w:numPr>
              <w:rPr>
                <w:rFonts w:ascii="Franklin Gothic Heavy" w:eastAsiaTheme="majorEastAsia" w:hAnsi="Franklin Gothic Heavy" w:cstheme="majorBidi"/>
                <w:iCs/>
                <w:caps/>
                <w:sz w:val="52"/>
                <w:szCs w:val="52"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 xml:space="preserve">                                                  </w:t>
            </w:r>
            <w:r w:rsidRPr="000D0A6E">
              <w:rPr>
                <w:rFonts w:ascii="Franklin Gothic Heavy" w:eastAsia="Times New Roman" w:hAnsi="Franklin Gothic Heavy" w:cs="Times New Roman"/>
                <w:sz w:val="52"/>
                <w:szCs w:val="52"/>
                <w:lang w:eastAsia="pt-BR"/>
              </w:rPr>
              <w:t>Com</w:t>
            </w:r>
          </w:p>
          <w:p w14:paraId="045945C5" w14:textId="25A7D907" w:rsidR="000D0A6E" w:rsidRDefault="000D0A6E" w:rsidP="000D0A6E">
            <w:pPr>
              <w:pStyle w:val="PargrafodaLista"/>
              <w:ind w:left="360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/>
                <w:lang w:eastAsia="pt-BR"/>
              </w:rPr>
              <w:t xml:space="preserve">      Ovos de galinha ( mexidos ou cozidos ) -3 unds</w:t>
            </w:r>
          </w:p>
          <w:p w14:paraId="333DA02F" w14:textId="4C1226AD" w:rsidR="000D0A6E" w:rsidRPr="000D0A6E" w:rsidRDefault="000D0A6E" w:rsidP="000D0A6E">
            <w:pPr>
              <w:pStyle w:val="PargrafodaLista"/>
              <w:ind w:left="360"/>
              <w:rPr>
                <w:rFonts w:eastAsiaTheme="majorEastAsia" w:cstheme="majorBidi"/>
                <w:iCs/>
                <w:caps/>
                <w:lang w:val="pt-BR"/>
              </w:rPr>
            </w:pPr>
            <w:r>
              <w:rPr>
                <w:rFonts w:eastAsia="Times New Roman" w:cs="Times New Roman"/>
                <w:lang w:eastAsia="pt-BR"/>
              </w:rPr>
              <w:t xml:space="preserve">       Queijo ( minas ou cotagge) – 1 fatia </w:t>
            </w: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lastRenderedPageBreak/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1B461864" w14:textId="191DF4DA" w:rsidR="00741125" w:rsidRPr="00DC5C63" w:rsidRDefault="00163DAA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Salada ou verdura cozida, ou folhas em geral (</w:t>
            </w:r>
            <w:r w:rsidR="00251A9B">
              <w:t>Á VONTADE )</w:t>
            </w:r>
            <w:r w:rsidR="00DC5C63"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  <w:p w14:paraId="6F21C2B3" w14:textId="77777777" w:rsidR="00DC5C63" w:rsidRPr="00DD65FE" w:rsidRDefault="00DC5C63" w:rsidP="00DC5C6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74F40A56" w14:textId="306FB46B" w:rsidR="00163DAA" w:rsidRPr="00163DAA" w:rsidRDefault="000D0A6E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 xml:space="preserve">Peito de frango ( 100g) Ou </w:t>
            </w:r>
            <w:r w:rsidR="00395D45">
              <w:rPr>
                <w:rFonts w:ascii="Rockwell" w:eastAsia="Times New Roman" w:hAnsi="Rockwell" w:cs="Times New Roman"/>
                <w:lang w:eastAsia="pt-BR"/>
              </w:rPr>
              <w:t>Peixe ( Tilápia ou merluza ) -130g</w:t>
            </w:r>
          </w:p>
          <w:p w14:paraId="118992DF" w14:textId="4AB5AC4E" w:rsidR="00DC5C63" w:rsidRPr="00163DAA" w:rsidRDefault="00DC5C63" w:rsidP="00163DAA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6621D9A0" w14:textId="352326AD" w:rsidR="009F55AC" w:rsidRPr="008E3E62" w:rsidRDefault="005F30F4" w:rsidP="005F30F4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Iogurte desnatado</w:t>
      </w:r>
      <w:r w:rsidR="00395D45">
        <w:rPr>
          <w:rFonts w:ascii="Rockwell" w:eastAsia="Times New Roman" w:hAnsi="Rockwell" w:cs="Times New Roman"/>
          <w:lang w:eastAsia="pt-BR"/>
        </w:rPr>
        <w:t xml:space="preserve"> ( baixa gordura) </w:t>
      </w:r>
      <w:r w:rsidRPr="008E6024">
        <w:rPr>
          <w:rFonts w:ascii="Rockwell" w:eastAsia="Times New Roman" w:hAnsi="Rockwell" w:cs="Times New Roman"/>
          <w:lang w:eastAsia="pt-BR"/>
        </w:rPr>
        <w:t xml:space="preserve"> (Copo Americano: 1)</w:t>
      </w:r>
      <w:r w:rsidR="009F55AC" w:rsidRPr="008E3E62">
        <w:rPr>
          <w:rFonts w:asciiTheme="majorHAnsi" w:eastAsiaTheme="majorEastAsia" w:hAnsiTheme="majorHAnsi" w:cstheme="majorBidi"/>
          <w:iCs/>
          <w:caps/>
          <w:lang w:val="pt-BR"/>
        </w:rPr>
        <w:t xml:space="preserve"> </w:t>
      </w:r>
    </w:p>
    <w:p w14:paraId="3BA6C331" w14:textId="67270DDE" w:rsidR="009F55AC" w:rsidRPr="00242B40" w:rsidRDefault="009F55AC" w:rsidP="009F55AC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 xml:space="preserve"> </w:t>
      </w:r>
    </w:p>
    <w:p w14:paraId="448D2944" w14:textId="77777777" w:rsidR="00251A9B" w:rsidRPr="009F55AC" w:rsidRDefault="00251A9B" w:rsidP="00251A9B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Granola (Colher de sopa (13g): 1) ou Linhaça, semente (Colher De Chá: 3) ou Aveia em flocos finos - Quaker® (Colher de sopa (15g): 1) ou Semente de chia (Colher de sopa: 5) ou Psylium (Grama: 10) ou Semente de chia (Colher de sopa: 5)</w:t>
      </w: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4E20F045" w:rsidR="00163DAA" w:rsidRPr="00163DAA" w:rsidRDefault="00251A9B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Ovo de galinha (3 Unidade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7F33D223" w:rsidR="00163DAA" w:rsidRPr="00251A9B" w:rsidRDefault="00251A9B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Tomate (2 Colher de sopa cheia em cubos (15g)</w:t>
      </w:r>
      <w:r>
        <w:rPr>
          <w:rFonts w:ascii="Rockwell" w:eastAsia="Times New Roman" w:hAnsi="Rockwell" w:cs="Times New Roman"/>
          <w:lang w:eastAsia="pt-BR"/>
        </w:rPr>
        <w:t xml:space="preserve">, </w:t>
      </w:r>
      <w:r w:rsidRPr="008E6024">
        <w:rPr>
          <w:rFonts w:ascii="Rockwell" w:eastAsia="Times New Roman" w:hAnsi="Rockwell" w:cs="Times New Roman"/>
          <w:lang w:eastAsia="pt-BR"/>
        </w:rPr>
        <w:t>Orégano seco (1 Colher de café (037g</w:t>
      </w:r>
      <w:r>
        <w:rPr>
          <w:rFonts w:ascii="Rockwell" w:eastAsia="Times New Roman" w:hAnsi="Rockwell" w:cs="Times New Roman"/>
          <w:lang w:eastAsia="pt-BR"/>
        </w:rPr>
        <w:t xml:space="preserve">), </w:t>
      </w:r>
      <w:bookmarkStart w:id="1" w:name="_Hlk77529754"/>
      <w:r w:rsidRPr="008E6024">
        <w:rPr>
          <w:rFonts w:ascii="Rockwell" w:eastAsia="Times New Roman" w:hAnsi="Rockwell" w:cs="Times New Roman"/>
          <w:lang w:eastAsia="pt-BR"/>
        </w:rPr>
        <w:t>Orégano seco (1 Colher de café (037g</w:t>
      </w:r>
      <w:bookmarkEnd w:id="1"/>
      <w:r>
        <w:rPr>
          <w:rFonts w:ascii="Rockwell" w:eastAsia="Times New Roman" w:hAnsi="Rockwell" w:cs="Times New Roman"/>
          <w:lang w:eastAsia="pt-BR"/>
        </w:rPr>
        <w:t xml:space="preserve">) , </w:t>
      </w:r>
      <w:r w:rsidRPr="008E6024">
        <w:rPr>
          <w:rFonts w:ascii="Rockwell" w:eastAsia="Times New Roman" w:hAnsi="Rockwell" w:cs="Times New Roman"/>
          <w:lang w:eastAsia="pt-BR"/>
        </w:rPr>
        <w:t>Manjericão fresco (5 folhas (3g)</w:t>
      </w: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6CC468E6" w14:textId="77777777" w:rsidR="00251A9B" w:rsidRPr="00DD65FE" w:rsidRDefault="00251A9B" w:rsidP="00251A9B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D69391F" w14:textId="77777777" w:rsidR="00251A9B" w:rsidRPr="00251A9B" w:rsidRDefault="00251A9B" w:rsidP="00251A9B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6109E699" w14:textId="53E0714B" w:rsidR="00251A9B" w:rsidRPr="00BB7511" w:rsidRDefault="00251A9B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Queijo minas frescal (Fatia (30g): 1)</w:t>
      </w: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53B9BCEF" w14:textId="01030990" w:rsidR="00BB7511" w:rsidRPr="00BB7511" w:rsidRDefault="00251A9B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Leite de vaca desnatado (Copo Americano: 1</w:t>
      </w:r>
    </w:p>
    <w:p w14:paraId="2868A51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F8428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2E635F2E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6D9105C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32C087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6309970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927652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3B6EFA6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4A1B82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146BA3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1F90169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475DBF77" w14:textId="7372461F" w:rsidR="00484901" w:rsidRDefault="00C61A60" w:rsidP="00042B41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17662164" w14:textId="77777777" w:rsidR="00462498" w:rsidRDefault="00462498" w:rsidP="00826A10">
      <w:pPr>
        <w:rPr>
          <w:noProof/>
          <w:lang w:val="pt-BR" w:eastAsia="pt-BR"/>
        </w:rPr>
      </w:pPr>
    </w:p>
    <w:p w14:paraId="63676F0C" w14:textId="77777777" w:rsidR="009F55AC" w:rsidRDefault="009F55AC" w:rsidP="00826A10">
      <w:pPr>
        <w:rPr>
          <w:noProof/>
        </w:rPr>
      </w:pPr>
    </w:p>
    <w:p w14:paraId="50868B83" w14:textId="7E091B02" w:rsidR="00974426" w:rsidRDefault="00974426" w:rsidP="00826A10">
      <w:pPr>
        <w:rPr>
          <w:noProof/>
        </w:rPr>
      </w:pPr>
    </w:p>
    <w:p w14:paraId="0FE088E3" w14:textId="33F02A82" w:rsidR="00163DAA" w:rsidRDefault="00163DAA" w:rsidP="00826A10">
      <w:pPr>
        <w:rPr>
          <w:noProof/>
        </w:rPr>
      </w:pPr>
    </w:p>
    <w:p w14:paraId="0E1F54C1" w14:textId="208F79A4" w:rsidR="00163DAA" w:rsidRDefault="00163DAA" w:rsidP="00826A10">
      <w:pPr>
        <w:rPr>
          <w:noProof/>
        </w:rPr>
      </w:pPr>
    </w:p>
    <w:p w14:paraId="1F9B7FFD" w14:textId="7433C574" w:rsidR="00163DAA" w:rsidRDefault="00395D45" w:rsidP="00826A10">
      <w:pPr>
        <w:rPr>
          <w:noProof/>
        </w:rPr>
      </w:pPr>
      <w:r w:rsidRPr="00395D45">
        <w:rPr>
          <w:noProof/>
          <w:lang w:val="pt-BR" w:eastAsia="pt-BR"/>
        </w:rPr>
        <w:drawing>
          <wp:inline distT="0" distB="0" distL="0" distR="0" wp14:anchorId="1AE582B8" wp14:editId="4CF633E2">
            <wp:extent cx="4171950" cy="2504636"/>
            <wp:effectExtent l="0" t="0" r="0" b="0"/>
            <wp:docPr id="3" name="Imagem 3" descr="C:\Users\User\Desktop\DIETAS LANÇAMENTO\DIABETES 2 E MARCAÇÕES - CONSTIPAÇÃO E METABOLISMO LENTO\diabetes e metabolis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ETAS LANÇAMENTO\DIABETES 2 E MARCAÇÕES - CONSTIPAÇÃO E METABOLISMO LENTO\diabetes e metabolism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902" cy="25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DAA" w:rsidSect="00B56BC2"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81D36" w14:textId="77777777" w:rsidR="00C4759A" w:rsidRDefault="00C4759A" w:rsidP="00713050">
      <w:pPr>
        <w:spacing w:line="240" w:lineRule="auto"/>
      </w:pPr>
      <w:r>
        <w:separator/>
      </w:r>
    </w:p>
  </w:endnote>
  <w:endnote w:type="continuationSeparator" w:id="0">
    <w:p w14:paraId="3F64246B" w14:textId="77777777" w:rsidR="00C4759A" w:rsidRDefault="00C4759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7106C" w14:textId="77777777" w:rsidR="00C4759A" w:rsidRDefault="00C4759A" w:rsidP="00713050">
      <w:pPr>
        <w:spacing w:line="240" w:lineRule="auto"/>
      </w:pPr>
      <w:r>
        <w:separator/>
      </w:r>
    </w:p>
  </w:footnote>
  <w:footnote w:type="continuationSeparator" w:id="0">
    <w:p w14:paraId="69364EF2" w14:textId="77777777" w:rsidR="00C4759A" w:rsidRDefault="00C4759A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5CFCA2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42B41"/>
    <w:rsid w:val="00047DAE"/>
    <w:rsid w:val="00091382"/>
    <w:rsid w:val="000A07DA"/>
    <w:rsid w:val="000A2BFA"/>
    <w:rsid w:val="000B0619"/>
    <w:rsid w:val="000B61CA"/>
    <w:rsid w:val="000D0A6E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4123C"/>
    <w:rsid w:val="00242B40"/>
    <w:rsid w:val="0024540F"/>
    <w:rsid w:val="00251A9B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95D45"/>
    <w:rsid w:val="003C5528"/>
    <w:rsid w:val="003D03E5"/>
    <w:rsid w:val="003F5C6B"/>
    <w:rsid w:val="004077FB"/>
    <w:rsid w:val="004244FF"/>
    <w:rsid w:val="00424DD9"/>
    <w:rsid w:val="004305E4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CFF"/>
    <w:rsid w:val="00583E4F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243E7"/>
    <w:rsid w:val="009366CC"/>
    <w:rsid w:val="00946485"/>
    <w:rsid w:val="00972B19"/>
    <w:rsid w:val="00974426"/>
    <w:rsid w:val="00985D58"/>
    <w:rsid w:val="00995FF0"/>
    <w:rsid w:val="009B3C40"/>
    <w:rsid w:val="009F55AC"/>
    <w:rsid w:val="009F7AD9"/>
    <w:rsid w:val="00A122E2"/>
    <w:rsid w:val="00A20256"/>
    <w:rsid w:val="00A31C13"/>
    <w:rsid w:val="00A42540"/>
    <w:rsid w:val="00A50939"/>
    <w:rsid w:val="00A5691E"/>
    <w:rsid w:val="00A5775B"/>
    <w:rsid w:val="00A83413"/>
    <w:rsid w:val="00AA6A40"/>
    <w:rsid w:val="00AA75F6"/>
    <w:rsid w:val="00AC1EEF"/>
    <w:rsid w:val="00AD00FD"/>
    <w:rsid w:val="00AF0A8E"/>
    <w:rsid w:val="00AF339F"/>
    <w:rsid w:val="00B27019"/>
    <w:rsid w:val="00B5664D"/>
    <w:rsid w:val="00B56BC2"/>
    <w:rsid w:val="00B668C6"/>
    <w:rsid w:val="00B76A83"/>
    <w:rsid w:val="00BA5B40"/>
    <w:rsid w:val="00BB7511"/>
    <w:rsid w:val="00BD0206"/>
    <w:rsid w:val="00BF2D61"/>
    <w:rsid w:val="00C2098A"/>
    <w:rsid w:val="00C4759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72FE1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86C2B"/>
    <w:rsid w:val="00E938B7"/>
    <w:rsid w:val="00EB2D52"/>
    <w:rsid w:val="00ED5307"/>
    <w:rsid w:val="00EF7CC9"/>
    <w:rsid w:val="00F207C0"/>
    <w:rsid w:val="00F20AE5"/>
    <w:rsid w:val="00F2573F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B04AB"/>
    <w:rsid w:val="002D585E"/>
    <w:rsid w:val="00421250"/>
    <w:rsid w:val="004E19EB"/>
    <w:rsid w:val="00580431"/>
    <w:rsid w:val="008D36D5"/>
    <w:rsid w:val="00D44BCA"/>
    <w:rsid w:val="00D61D13"/>
    <w:rsid w:val="00D84E68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DC2F51-B626-4A30-93E2-AB8B108E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3</Pages>
  <Words>230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2021-07-18T22:57:00Z</dcterms:created>
  <dcterms:modified xsi:type="dcterms:W3CDTF">2021-07-24T00:19:00Z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