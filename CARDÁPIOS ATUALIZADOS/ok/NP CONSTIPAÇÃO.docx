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54583D84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ODELO CONSTIPAÇÃO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7BE18300" w:rsidR="002C2CDD" w:rsidRPr="00DD65FE" w:rsidRDefault="00DD65FE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DD65FE">
              <w:rPr>
                <w:color w:val="000000" w:themeColor="text1"/>
                <w:lang w:val="pt-BR"/>
              </w:rPr>
              <w:t xml:space="preserve">CAFÉ DA MANHÃ </w:t>
            </w:r>
            <w:r w:rsidR="00047DAE">
              <w:rPr>
                <w:color w:val="000000" w:themeColor="text1"/>
                <w:lang w:val="pt-BR"/>
              </w:rPr>
              <w:t>07</w:t>
            </w:r>
            <w:r w:rsidR="00CA3C26">
              <w:rPr>
                <w:color w:val="000000" w:themeColor="text1"/>
                <w:lang w:val="pt-BR"/>
              </w:rPr>
              <w:t>:</w:t>
            </w:r>
            <w:r w:rsidR="00974426">
              <w:rPr>
                <w:color w:val="000000" w:themeColor="text1"/>
                <w:lang w:val="pt-BR"/>
              </w:rPr>
              <w:t>00</w:t>
            </w:r>
          </w:p>
          <w:p w14:paraId="2D9277B9" w14:textId="0F8EB223" w:rsidR="00CA3C26" w:rsidRDefault="008659F1" w:rsidP="00CA3C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50</w:t>
            </w:r>
            <w:r w:rsidR="00CA3C26" w:rsidRPr="00CA3C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gramas de banana-da-terra, cozida</w:t>
            </w:r>
          </w:p>
          <w:p w14:paraId="70549452" w14:textId="3FF30E98" w:rsidR="00F30334" w:rsidRDefault="00F30334" w:rsidP="00CA3C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1 xicara de café com 1 colher de chá de óleo de coco</w:t>
            </w:r>
          </w:p>
          <w:p w14:paraId="6A83C2AB" w14:textId="0512B01A" w:rsidR="00F30334" w:rsidRDefault="00F30334" w:rsidP="00CA3C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1 fatia de mamão</w:t>
            </w:r>
          </w:p>
          <w:p w14:paraId="45E7BD34" w14:textId="0F8F8284" w:rsidR="00CA3C26" w:rsidRPr="00F30334" w:rsidRDefault="00CA3C26" w:rsidP="00187D3A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F30334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com </w:t>
            </w:r>
          </w:p>
          <w:p w14:paraId="525F71E4" w14:textId="4D0CDA36" w:rsidR="00CA3C26" w:rsidRDefault="008659F1" w:rsidP="00CA3C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1</w:t>
            </w:r>
            <w:r w:rsidR="00CA3C26" w:rsidRPr="00CA3C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unidades grandes de ovo, galinha, inteiro, cozido, mexido (</w:t>
            </w: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61</w:t>
            </w:r>
            <w:r w:rsidR="00CA3C26" w:rsidRPr="00CA3C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g)</w:t>
            </w:r>
            <w:r w:rsidR="00CA3C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ou</w:t>
            </w:r>
          </w:p>
          <w:p w14:paraId="011C1872" w14:textId="344258B2" w:rsid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1D667E2" w14:textId="77777777" w:rsidR="00D36413" w:rsidRDefault="00D36413" w:rsidP="00D3641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70518133" w14:textId="77777777" w:rsid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C9E5E8C" w14:textId="77777777" w:rsidR="00D36413" w:rsidRPr="009F55AC" w:rsidRDefault="00D36413" w:rsidP="00D3641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cHÁ DE sene em infusão com 200ml de água</w:t>
            </w:r>
          </w:p>
          <w:p w14:paraId="38C7308D" w14:textId="77777777" w:rsidR="00D36413" w:rsidRP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72621FB2" w14:textId="77777777" w:rsidR="00974426" w:rsidRDefault="00974426" w:rsidP="00974426">
            <w:pPr>
              <w:rPr>
                <w:lang w:val="pt-BR"/>
              </w:rPr>
            </w:pPr>
          </w:p>
          <w:p w14:paraId="73FDB697" w14:textId="0700942D" w:rsidR="00974426" w:rsidRPr="00DD65FE" w:rsidRDefault="00974426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lanche</w:t>
            </w:r>
            <w:r w:rsidRPr="00DD65FE">
              <w:rPr>
                <w:color w:val="000000" w:themeColor="text1"/>
                <w:lang w:val="pt-BR"/>
              </w:rPr>
              <w:t xml:space="preserve"> DA MANHÃ </w:t>
            </w:r>
            <w:r w:rsidR="00047DAE">
              <w:rPr>
                <w:color w:val="000000" w:themeColor="text1"/>
                <w:lang w:val="pt-BR"/>
              </w:rPr>
              <w:t>10</w:t>
            </w:r>
            <w:r>
              <w:rPr>
                <w:color w:val="000000" w:themeColor="text1"/>
                <w:lang w:val="pt-BR"/>
              </w:rPr>
              <w:t>:00</w:t>
            </w:r>
          </w:p>
          <w:p w14:paraId="3C2CB37C" w14:textId="4E5DE618" w:rsidR="00974426" w:rsidRDefault="001725EB" w:rsidP="009744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1</w:t>
            </w:r>
            <w:r w:rsidR="00974426" w:rsidRPr="00CA3C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  <w:r w:rsidR="008659F1" w:rsidRPr="008659F1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colher de sobremesa rasa de PSYLLIUM</w:t>
            </w:r>
          </w:p>
          <w:p w14:paraId="53F9F1DB" w14:textId="77777777" w:rsidR="008659F1" w:rsidRDefault="008659F1" w:rsidP="009744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20EB265D" w14:textId="0350F5FF" w:rsidR="00974426" w:rsidRPr="00242B40" w:rsidRDefault="00974426" w:rsidP="009744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 </w:t>
            </w:r>
          </w:p>
          <w:p w14:paraId="6CB56CC4" w14:textId="00070EF7" w:rsidR="00974426" w:rsidRDefault="001725EB" w:rsidP="009744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1</w:t>
            </w:r>
            <w:r w:rsidR="00974426" w:rsidRPr="00CA3C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fatias de mamão Papaia cru (</w:t>
            </w: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170</w:t>
            </w:r>
            <w:r w:rsidR="00974426" w:rsidRPr="00CA3C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g)</w:t>
            </w:r>
            <w:r w:rsidR="009744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ou </w:t>
            </w:r>
          </w:p>
          <w:p w14:paraId="071A97BD" w14:textId="00ACA639" w:rsidR="00974426" w:rsidRDefault="001725EB" w:rsidP="009744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1</w:t>
            </w:r>
            <w:r w:rsidR="00F30334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unidade</w:t>
            </w:r>
            <w:r w:rsidR="00974426" w:rsidRPr="00CA3C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média de pera, cru (</w:t>
            </w: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178</w:t>
            </w:r>
            <w:r w:rsidR="00974426" w:rsidRPr="00CA3C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g)</w:t>
            </w:r>
            <w:r w:rsidR="00974426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ou</w:t>
            </w:r>
          </w:p>
          <w:p w14:paraId="2E5AF47D" w14:textId="77777777" w:rsidR="00974426" w:rsidRPr="00CA3C26" w:rsidRDefault="00974426" w:rsidP="00974426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2E767595" w14:textId="6B2A7BA2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lastRenderedPageBreak/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  <w:r>
              <w:rPr>
                <w:color w:val="000000" w:themeColor="text1"/>
                <w:lang w:val="pt-BR"/>
              </w:rPr>
              <w:t>12</w:t>
            </w:r>
            <w:r w:rsidR="008E3E62" w:rsidRPr="00DC5C63">
              <w:rPr>
                <w:color w:val="000000" w:themeColor="text1"/>
                <w:lang w:val="pt-BR"/>
              </w:rPr>
              <w:t>:</w:t>
            </w:r>
            <w:r w:rsidR="00E938B7">
              <w:rPr>
                <w:color w:val="000000" w:themeColor="text1"/>
                <w:lang w:val="pt-BR"/>
              </w:rPr>
              <w:t>00</w:t>
            </w:r>
          </w:p>
          <w:p w14:paraId="1B461864" w14:textId="21AC822B" w:rsidR="00741125" w:rsidRPr="00DC5C63" w:rsidRDefault="00F30334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2 salada de </w:t>
            </w:r>
            <w:proofErr w:type="gramStart"/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>legumes( Brocollis</w:t>
            </w:r>
            <w:proofErr w:type="gramEnd"/>
            <w: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/ cenoura/ beterraba )- cerca de 200gramas </w:t>
            </w:r>
          </w:p>
          <w:p w14:paraId="6F21C2B3" w14:textId="77777777" w:rsidR="00DC5C63" w:rsidRPr="00DD65FE" w:rsidRDefault="00DC5C63" w:rsidP="00DC5C6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6572C238" w14:textId="1005B4AB" w:rsidR="00DC5C63" w:rsidRPr="00DC5C63" w:rsidRDefault="00DC5C63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150 gramas de peito </w:t>
            </w:r>
            <w:r w:rsidR="00F30334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de frango, sem pele, grelhado </w:t>
            </w:r>
            <w:r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  <w:p w14:paraId="118992DF" w14:textId="7A719BA2" w:rsidR="00DC5C63" w:rsidRPr="00FB0C48" w:rsidRDefault="00DC5C63" w:rsidP="00F30334">
            <w:pPr>
              <w:pStyle w:val="PargrafodaLista"/>
              <w:rPr>
                <w:lang w:val="pt-BR"/>
              </w:rPr>
            </w:pPr>
          </w:p>
        </w:tc>
      </w:tr>
    </w:tbl>
    <w:p w14:paraId="46080114" w14:textId="45F0BF04" w:rsidR="00DC5C63" w:rsidRDefault="00CA3C26" w:rsidP="00F30334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lang w:val="pt-BR"/>
        </w:rPr>
      </w:pPr>
      <w:r w:rsidRPr="00CA3C26">
        <w:rPr>
          <w:rFonts w:asciiTheme="majorHAnsi" w:eastAsiaTheme="majorEastAsia" w:hAnsiTheme="majorHAnsi" w:cstheme="majorBidi"/>
          <w:iCs/>
          <w:caps/>
          <w:lang w:val="pt-BR"/>
        </w:rPr>
        <w:lastRenderedPageBreak/>
        <w:t>)</w:t>
      </w:r>
    </w:p>
    <w:p w14:paraId="641AE772" w14:textId="38B765E6" w:rsidR="00DC5C63" w:rsidRDefault="00DC5C63" w:rsidP="00DC5C63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                                           </w:t>
      </w: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3DE5976" w14:textId="77777777" w:rsidR="00DC5C63" w:rsidRPr="00DC5C63" w:rsidRDefault="00DC5C63" w:rsidP="00DC5C63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326B6C66" w14:textId="1E63F86E" w:rsidR="00A5691E" w:rsidRDefault="00F30334" w:rsidP="00F30334">
      <w:pPr>
        <w:pStyle w:val="PargrafodaLista"/>
        <w:numPr>
          <w:ilvl w:val="0"/>
          <w:numId w:val="11"/>
        </w:numPr>
        <w:jc w:val="right"/>
        <w:rPr>
          <w:lang w:val="pt-BR"/>
        </w:rPr>
      </w:pPr>
      <w:r>
        <w:rPr>
          <w:rFonts w:asciiTheme="majorHAnsi" w:eastAsiaTheme="majorEastAsia" w:hAnsiTheme="majorHAnsi" w:cstheme="majorBidi"/>
          <w:iCs/>
          <w:caps/>
          <w:lang w:val="pt-BR"/>
        </w:rPr>
        <w:t xml:space="preserve">SALADA DE FOLHAS A VONTADE </w:t>
      </w:r>
      <w:proofErr w:type="gramStart"/>
      <w:r>
        <w:rPr>
          <w:rFonts w:asciiTheme="majorHAnsi" w:eastAsiaTheme="majorEastAsia" w:hAnsiTheme="majorHAnsi" w:cstheme="majorBidi"/>
          <w:iCs/>
          <w:caps/>
          <w:lang w:val="pt-BR"/>
        </w:rPr>
        <w:t>( ALFACE</w:t>
      </w:r>
      <w:proofErr w:type="gramEnd"/>
      <w:r>
        <w:rPr>
          <w:rFonts w:asciiTheme="majorHAnsi" w:eastAsiaTheme="majorEastAsia" w:hAnsiTheme="majorHAnsi" w:cstheme="majorBidi"/>
          <w:iCs/>
          <w:caps/>
          <w:lang w:val="pt-BR"/>
        </w:rPr>
        <w:t xml:space="preserve"> / COUVE / ACELGA )</w:t>
      </w:r>
    </w:p>
    <w:p w14:paraId="17B5C954" w14:textId="33F94D1F" w:rsidR="00A5691E" w:rsidRDefault="00A5691E" w:rsidP="00826A10">
      <w:pPr>
        <w:rPr>
          <w:lang w:val="pt-BR"/>
        </w:rPr>
      </w:pPr>
    </w:p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0D5F638E" w:rsidR="009F55AC" w:rsidRPr="005D226B" w:rsidRDefault="009F55AC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 w:rsidRPr="00DC5C63">
        <w:rPr>
          <w:color w:val="000000" w:themeColor="text1"/>
          <w:lang w:val="pt-BR"/>
        </w:rPr>
        <w:t xml:space="preserve">LANCHE DA </w:t>
      </w:r>
      <w:proofErr w:type="gramStart"/>
      <w:r w:rsidRPr="00DC5C63">
        <w:rPr>
          <w:color w:val="000000" w:themeColor="text1"/>
          <w:lang w:val="pt-BR"/>
        </w:rPr>
        <w:t>TARDE</w:t>
      </w:r>
      <w:r>
        <w:rPr>
          <w:color w:val="000000" w:themeColor="text1"/>
          <w:lang w:val="pt-BR"/>
        </w:rPr>
        <w:t xml:space="preserve">  </w:t>
      </w:r>
      <w:r w:rsidR="00047DAE">
        <w:rPr>
          <w:color w:val="000000" w:themeColor="text1"/>
          <w:lang w:val="pt-BR"/>
        </w:rPr>
        <w:t>16</w:t>
      </w:r>
      <w:r>
        <w:rPr>
          <w:color w:val="000000" w:themeColor="text1"/>
          <w:lang w:val="pt-BR"/>
        </w:rPr>
        <w:t>:00</w:t>
      </w:r>
      <w:proofErr w:type="gramEnd"/>
      <w:r>
        <w:rPr>
          <w:color w:val="000000" w:themeColor="text1"/>
          <w:lang w:val="pt-BR"/>
        </w:rPr>
        <w:t xml:space="preserve">                          </w:t>
      </w:r>
    </w:p>
    <w:p w14:paraId="1F2C54FE" w14:textId="34B7DCC6" w:rsidR="009F55AC" w:rsidRDefault="001725EB" w:rsidP="009F55AC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Theme="majorHAnsi" w:eastAsiaTheme="majorEastAsia" w:hAnsiTheme="majorHAnsi" w:cstheme="majorBidi"/>
          <w:iCs/>
          <w:caps/>
          <w:lang w:val="pt-BR"/>
        </w:rPr>
        <w:t>1</w:t>
      </w:r>
      <w:r w:rsidR="009F55AC" w:rsidRPr="00CA3C26">
        <w:rPr>
          <w:rFonts w:asciiTheme="majorHAnsi" w:eastAsiaTheme="majorEastAsia" w:hAnsiTheme="majorHAnsi" w:cstheme="majorBidi"/>
          <w:iCs/>
          <w:caps/>
          <w:lang w:val="pt-BR"/>
        </w:rPr>
        <w:t xml:space="preserve"> colheres de sobremesa rasas de aveia em flocos crua (</w:t>
      </w:r>
      <w:r>
        <w:rPr>
          <w:rFonts w:asciiTheme="majorHAnsi" w:eastAsiaTheme="majorEastAsia" w:hAnsiTheme="majorHAnsi" w:cstheme="majorBidi"/>
          <w:iCs/>
          <w:caps/>
          <w:lang w:val="pt-BR"/>
        </w:rPr>
        <w:t>5</w:t>
      </w:r>
      <w:r w:rsidR="009F55AC" w:rsidRPr="00CA3C26">
        <w:rPr>
          <w:rFonts w:asciiTheme="majorHAnsi" w:eastAsiaTheme="majorEastAsia" w:hAnsiTheme="majorHAnsi" w:cstheme="majorBidi"/>
          <w:iCs/>
          <w:caps/>
          <w:lang w:val="pt-BR"/>
        </w:rPr>
        <w:t xml:space="preserve"> g)</w:t>
      </w:r>
      <w:r w:rsidR="009F55AC">
        <w:rPr>
          <w:rFonts w:asciiTheme="majorHAnsi" w:eastAsiaTheme="majorEastAsia" w:hAnsiTheme="majorHAnsi" w:cstheme="majorBidi"/>
          <w:iCs/>
          <w:caps/>
          <w:lang w:val="pt-BR"/>
        </w:rPr>
        <w:t xml:space="preserve"> ou</w:t>
      </w:r>
    </w:p>
    <w:p w14:paraId="6621D9A0" w14:textId="5B93BA41" w:rsidR="009F55AC" w:rsidRPr="008E3E62" w:rsidRDefault="001725EB" w:rsidP="009F55AC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Theme="majorHAnsi" w:eastAsiaTheme="majorEastAsia" w:hAnsiTheme="majorHAnsi" w:cstheme="majorBidi"/>
          <w:iCs/>
          <w:caps/>
          <w:lang w:val="pt-BR"/>
        </w:rPr>
        <w:t>1</w:t>
      </w:r>
      <w:r w:rsidR="009F55AC" w:rsidRPr="00CA3C26">
        <w:rPr>
          <w:rFonts w:asciiTheme="majorHAnsi" w:eastAsiaTheme="majorEastAsia" w:hAnsiTheme="majorHAnsi" w:cstheme="majorBidi"/>
          <w:iCs/>
          <w:caps/>
          <w:lang w:val="pt-BR"/>
        </w:rPr>
        <w:t xml:space="preserve"> colheres de sopa de semente de linhaça (</w:t>
      </w:r>
      <w:r>
        <w:rPr>
          <w:rFonts w:asciiTheme="majorHAnsi" w:eastAsiaTheme="majorEastAsia" w:hAnsiTheme="majorHAnsi" w:cstheme="majorBidi"/>
          <w:iCs/>
          <w:caps/>
          <w:lang w:val="pt-BR"/>
        </w:rPr>
        <w:t>10</w:t>
      </w:r>
      <w:r w:rsidR="009F55AC" w:rsidRPr="00CA3C26">
        <w:rPr>
          <w:rFonts w:asciiTheme="majorHAnsi" w:eastAsiaTheme="majorEastAsia" w:hAnsiTheme="majorHAnsi" w:cstheme="majorBidi"/>
          <w:iCs/>
          <w:caps/>
          <w:lang w:val="pt-BR"/>
        </w:rPr>
        <w:t xml:space="preserve"> g)</w:t>
      </w:r>
      <w:r w:rsidR="009F55AC" w:rsidRPr="008E3E62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3BA6C331" w14:textId="77777777" w:rsidR="009F55AC" w:rsidRPr="00242B40" w:rsidRDefault="009F55AC" w:rsidP="009F55AC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 </w:t>
      </w:r>
    </w:p>
    <w:p w14:paraId="0A1EBC24" w14:textId="77777777" w:rsidR="009F55AC" w:rsidRDefault="009F55AC" w:rsidP="009F55AC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CA3C26">
        <w:rPr>
          <w:rFonts w:asciiTheme="majorHAnsi" w:eastAsiaTheme="majorEastAsia" w:hAnsiTheme="majorHAnsi" w:cstheme="majorBidi"/>
          <w:iCs/>
          <w:caps/>
          <w:lang w:val="pt-BR"/>
        </w:rPr>
        <w:t>20 unidades grandes de morango (400 g)</w:t>
      </w:r>
      <w:r>
        <w:rPr>
          <w:rFonts w:asciiTheme="majorHAnsi" w:eastAsiaTheme="majorEastAsia" w:hAnsiTheme="majorHAnsi" w:cstheme="majorBidi"/>
          <w:iCs/>
          <w:caps/>
          <w:lang w:val="pt-BR"/>
        </w:rPr>
        <w:t xml:space="preserve"> ou</w:t>
      </w:r>
    </w:p>
    <w:p w14:paraId="09715365" w14:textId="77777777" w:rsidR="009F55AC" w:rsidRDefault="009F55AC" w:rsidP="009F55AC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CA3C26">
        <w:rPr>
          <w:rFonts w:asciiTheme="majorHAnsi" w:eastAsiaTheme="majorEastAsia" w:hAnsiTheme="majorHAnsi" w:cstheme="majorBidi"/>
          <w:iCs/>
          <w:caps/>
          <w:lang w:val="pt-BR"/>
        </w:rPr>
        <w:t>1 unidade média de goiaba (170 g)</w:t>
      </w:r>
      <w:r>
        <w:rPr>
          <w:rFonts w:asciiTheme="majorHAnsi" w:eastAsiaTheme="majorEastAsia" w:hAnsiTheme="majorHAnsi" w:cstheme="majorBidi"/>
          <w:iCs/>
          <w:caps/>
          <w:lang w:val="pt-BR"/>
        </w:rPr>
        <w:t xml:space="preserve"> ou</w:t>
      </w:r>
    </w:p>
    <w:p w14:paraId="31E97D2C" w14:textId="77777777" w:rsidR="009F55AC" w:rsidRDefault="009F55AC" w:rsidP="009F55AC">
      <w:pPr>
        <w:ind w:right="4535"/>
        <w:rPr>
          <w:lang w:val="pt-BR"/>
        </w:rPr>
      </w:pP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1CDB0EBA" w:rsidR="005D226B" w:rsidRPr="005D226B" w:rsidRDefault="00A5691E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janta</w:t>
      </w:r>
      <w:r w:rsidR="00974426">
        <w:rPr>
          <w:color w:val="000000" w:themeColor="text1"/>
          <w:lang w:val="pt-BR"/>
        </w:rPr>
        <w:t>r</w:t>
      </w:r>
      <w:r>
        <w:rPr>
          <w:color w:val="000000" w:themeColor="text1"/>
          <w:lang w:val="pt-BR"/>
        </w:rPr>
        <w:t xml:space="preserve"> </w:t>
      </w:r>
      <w:r w:rsidR="00047DAE">
        <w:rPr>
          <w:color w:val="000000" w:themeColor="text1"/>
          <w:lang w:val="pt-BR"/>
        </w:rPr>
        <w:t>19</w:t>
      </w:r>
      <w:r>
        <w:rPr>
          <w:color w:val="000000" w:themeColor="text1"/>
          <w:lang w:val="pt-BR"/>
        </w:rPr>
        <w:t>:</w:t>
      </w:r>
      <w:r w:rsidR="00047DAE">
        <w:rPr>
          <w:color w:val="000000" w:themeColor="text1"/>
          <w:lang w:val="pt-BR"/>
        </w:rPr>
        <w:t>30</w:t>
      </w:r>
      <w:r>
        <w:rPr>
          <w:color w:val="000000" w:themeColor="text1"/>
          <w:lang w:val="pt-BR"/>
        </w:rPr>
        <w:t xml:space="preserve"> </w:t>
      </w:r>
    </w:p>
    <w:p w14:paraId="58E2FFC8" w14:textId="1B9CA747" w:rsidR="005D226B" w:rsidRPr="005D226B" w:rsidRDefault="005D226B" w:rsidP="00F30334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47F5382" w14:textId="3DA94260" w:rsidR="005D226B" w:rsidRPr="005D226B" w:rsidRDefault="008659F1" w:rsidP="005D226B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Theme="majorHAnsi" w:eastAsiaTheme="majorEastAsia" w:hAnsiTheme="majorHAnsi" w:cstheme="majorBidi"/>
          <w:iCs/>
          <w:caps/>
          <w:lang w:val="pt-BR"/>
        </w:rPr>
        <w:t>35</w:t>
      </w:r>
      <w:r w:rsidR="005D226B" w:rsidRPr="005D226B">
        <w:rPr>
          <w:rFonts w:asciiTheme="majorHAnsi" w:eastAsiaTheme="majorEastAsia" w:hAnsiTheme="majorHAnsi" w:cstheme="majorBidi"/>
          <w:iCs/>
          <w:caps/>
          <w:lang w:val="pt-BR"/>
        </w:rPr>
        <w:t xml:space="preserve"> grama</w:t>
      </w:r>
      <w:r w:rsidR="00F30334">
        <w:rPr>
          <w:rFonts w:asciiTheme="majorHAnsi" w:eastAsiaTheme="majorEastAsia" w:hAnsiTheme="majorHAnsi" w:cstheme="majorBidi"/>
          <w:iCs/>
          <w:caps/>
          <w:lang w:val="pt-BR"/>
        </w:rPr>
        <w:t xml:space="preserve">s de banana-da-terra, cozida </w:t>
      </w:r>
    </w:p>
    <w:p w14:paraId="6EFB4034" w14:textId="77777777" w:rsidR="005D226B" w:rsidRPr="00DD65FE" w:rsidRDefault="005D226B" w:rsidP="005D226B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5580415E" w:rsidR="005D226B" w:rsidRPr="00BB7511" w:rsidRDefault="008659F1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Theme="majorHAnsi" w:eastAsiaTheme="majorEastAsia" w:hAnsiTheme="majorHAnsi" w:cstheme="majorBidi"/>
          <w:iCs/>
          <w:caps/>
          <w:lang w:val="pt-BR"/>
        </w:rPr>
        <w:t>110</w:t>
      </w:r>
      <w:r w:rsidR="005D226B" w:rsidRPr="00BB7511">
        <w:rPr>
          <w:rFonts w:asciiTheme="majorHAnsi" w:eastAsiaTheme="majorEastAsia" w:hAnsiTheme="majorHAnsi" w:cstheme="majorBidi"/>
          <w:iCs/>
          <w:caps/>
          <w:lang w:val="pt-BR"/>
        </w:rPr>
        <w:t xml:space="preserve"> gramas de peito de frango, sem pele, cozido</w:t>
      </w:r>
      <w:r w:rsidR="00F30334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7E52F67F" w:rsidR="00BB7511" w:rsidRPr="005D226B" w:rsidRDefault="00BB7511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CEIA </w:t>
      </w:r>
      <w:r w:rsidR="001B6586">
        <w:rPr>
          <w:color w:val="000000" w:themeColor="text1"/>
          <w:lang w:val="pt-BR"/>
        </w:rPr>
        <w:t>21</w:t>
      </w:r>
      <w:r>
        <w:rPr>
          <w:color w:val="000000" w:themeColor="text1"/>
          <w:lang w:val="pt-BR"/>
        </w:rPr>
        <w:t>:00</w:t>
      </w:r>
    </w:p>
    <w:p w14:paraId="53B9BCEF" w14:textId="63FF639E" w:rsidR="00BB7511" w:rsidRPr="00BB7511" w:rsidRDefault="001725EB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Theme="majorHAnsi" w:eastAsiaTheme="majorEastAsia" w:hAnsiTheme="majorHAnsi" w:cstheme="majorBidi"/>
          <w:iCs/>
          <w:caps/>
          <w:lang w:val="pt-BR"/>
        </w:rPr>
        <w:t>1</w:t>
      </w:r>
      <w:r w:rsidR="00BB7511" w:rsidRPr="00BB7511">
        <w:rPr>
          <w:rFonts w:asciiTheme="majorHAnsi" w:eastAsiaTheme="majorEastAsia" w:hAnsiTheme="majorHAnsi" w:cstheme="majorBidi"/>
          <w:iCs/>
          <w:caps/>
          <w:lang w:val="pt-BR"/>
        </w:rPr>
        <w:t xml:space="preserve"> fatia de mamão Papaia cru (170 g) OU</w:t>
      </w:r>
    </w:p>
    <w:p w14:paraId="2F8A62F0" w14:textId="77777777" w:rsidR="00BB7511" w:rsidRPr="00DD65FE" w:rsidRDefault="00BB7511" w:rsidP="00BB7511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>com</w:t>
      </w:r>
    </w:p>
    <w:p w14:paraId="08A15018" w14:textId="77777777" w:rsidR="00BB7511" w:rsidRDefault="00BB7511" w:rsidP="005D226B">
      <w:pPr>
        <w:ind w:right="4535"/>
        <w:rPr>
          <w:noProof/>
        </w:rPr>
      </w:pPr>
    </w:p>
    <w:p w14:paraId="47B1006D" w14:textId="2AFAD276" w:rsidR="00BB7511" w:rsidRDefault="001725EB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Theme="majorHAnsi" w:eastAsiaTheme="majorEastAsia" w:hAnsiTheme="majorHAnsi" w:cstheme="majorBidi"/>
          <w:iCs/>
          <w:caps/>
          <w:lang w:val="pt-BR"/>
        </w:rPr>
        <w:t>1</w:t>
      </w:r>
      <w:r w:rsidR="00BB7511" w:rsidRPr="00BB7511">
        <w:rPr>
          <w:rFonts w:asciiTheme="majorHAnsi" w:eastAsiaTheme="majorEastAsia" w:hAnsiTheme="majorHAnsi" w:cstheme="majorBidi"/>
          <w:iCs/>
          <w:caps/>
          <w:lang w:val="pt-BR"/>
        </w:rPr>
        <w:t xml:space="preserve"> colheres de sobremesa rasas de aveia em flocos crua (</w:t>
      </w:r>
      <w:r w:rsidR="00484901">
        <w:rPr>
          <w:rFonts w:asciiTheme="majorHAnsi" w:eastAsiaTheme="majorEastAsia" w:hAnsiTheme="majorHAnsi" w:cstheme="majorBidi"/>
          <w:iCs/>
          <w:caps/>
          <w:lang w:val="pt-BR"/>
        </w:rPr>
        <w:t>10</w:t>
      </w:r>
      <w:r w:rsidR="00BB7511" w:rsidRPr="00BB7511">
        <w:rPr>
          <w:rFonts w:asciiTheme="majorHAnsi" w:eastAsiaTheme="majorEastAsia" w:hAnsiTheme="majorHAnsi" w:cstheme="majorBidi"/>
          <w:iCs/>
          <w:caps/>
          <w:lang w:val="pt-BR"/>
        </w:rPr>
        <w:t xml:space="preserve"> g)</w:t>
      </w:r>
    </w:p>
    <w:p w14:paraId="23951BBC" w14:textId="4E83737E" w:rsidR="00995FF0" w:rsidRPr="00995FF0" w:rsidRDefault="00995FF0" w:rsidP="00995FF0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54501BF" w14:textId="757A466F" w:rsidR="009F55AC" w:rsidRPr="009F55AC" w:rsidRDefault="00F30334" w:rsidP="009F55AC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Theme="majorHAnsi" w:eastAsiaTheme="majorEastAsia" w:hAnsiTheme="majorHAnsi" w:cstheme="majorBidi"/>
          <w:iCs/>
          <w:caps/>
          <w:lang w:val="pt-BR"/>
        </w:rPr>
        <w:t xml:space="preserve">GLUTAMINA </w:t>
      </w:r>
      <w:proofErr w:type="gramStart"/>
      <w:r>
        <w:rPr>
          <w:rFonts w:asciiTheme="majorHAnsi" w:eastAsiaTheme="majorEastAsia" w:hAnsiTheme="majorHAnsi" w:cstheme="majorBidi"/>
          <w:iCs/>
          <w:caps/>
          <w:lang w:val="pt-BR"/>
        </w:rPr>
        <w:t>( 1</w:t>
      </w:r>
      <w:proofErr w:type="gramEnd"/>
      <w:r>
        <w:rPr>
          <w:rFonts w:asciiTheme="majorHAnsi" w:eastAsiaTheme="majorEastAsia" w:hAnsiTheme="majorHAnsi" w:cstheme="majorBidi"/>
          <w:iCs/>
          <w:caps/>
          <w:lang w:val="pt-BR"/>
        </w:rPr>
        <w:t xml:space="preserve"> COLHER DE SOPA ) – mARCAS – Vitafor/ max titaniuM</w:t>
      </w:r>
    </w:p>
    <w:p w14:paraId="6E64CC3C" w14:textId="600A11A3" w:rsidR="00C61A60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7D538C2E" w14:textId="77777777" w:rsidR="00C61A60" w:rsidRPr="00BB7511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627B4700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868A51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F8428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E635F2E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6D9105C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32C087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6309970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927652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3B6EFA6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4A1B82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146BA3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1F90169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475DBF77" w14:textId="7372461F" w:rsidR="00484901" w:rsidRDefault="00C61A60" w:rsidP="00042B41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17662164" w14:textId="77777777" w:rsidR="00462498" w:rsidRDefault="00462498" w:rsidP="00826A10">
      <w:pPr>
        <w:rPr>
          <w:noProof/>
          <w:lang w:val="pt-BR" w:eastAsia="pt-BR"/>
        </w:rPr>
      </w:pPr>
    </w:p>
    <w:p w14:paraId="63676F0C" w14:textId="77777777" w:rsidR="009F55AC" w:rsidRDefault="009F55AC" w:rsidP="00826A10">
      <w:pPr>
        <w:rPr>
          <w:noProof/>
        </w:rPr>
      </w:pPr>
    </w:p>
    <w:p w14:paraId="50868B83" w14:textId="77777777" w:rsidR="00974426" w:rsidRDefault="00974426" w:rsidP="00826A10">
      <w:pPr>
        <w:rPr>
          <w:noProof/>
        </w:rPr>
      </w:pPr>
      <w:bookmarkStart w:id="0" w:name="_GoBack"/>
      <w:bookmarkEnd w:id="0"/>
    </w:p>
    <w:sectPr w:rsidR="00974426" w:rsidSect="00B56BC2">
      <w:footerReference w:type="first" r:id="rId11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335C1" w14:textId="77777777" w:rsidR="001C2539" w:rsidRDefault="001C2539" w:rsidP="00713050">
      <w:pPr>
        <w:spacing w:line="240" w:lineRule="auto"/>
      </w:pPr>
      <w:r>
        <w:separator/>
      </w:r>
    </w:p>
  </w:endnote>
  <w:endnote w:type="continuationSeparator" w:id="0">
    <w:p w14:paraId="76DCE008" w14:textId="77777777" w:rsidR="001C2539" w:rsidRDefault="001C253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27680" w14:textId="77777777" w:rsidR="001C2539" w:rsidRDefault="001C2539" w:rsidP="00713050">
      <w:pPr>
        <w:spacing w:line="240" w:lineRule="auto"/>
      </w:pPr>
      <w:r>
        <w:separator/>
      </w:r>
    </w:p>
  </w:footnote>
  <w:footnote w:type="continuationSeparator" w:id="0">
    <w:p w14:paraId="451EFD82" w14:textId="77777777" w:rsidR="001C2539" w:rsidRDefault="001C2539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47E45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47DAE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32D99"/>
    <w:rsid w:val="00140B0E"/>
    <w:rsid w:val="001642CF"/>
    <w:rsid w:val="001725EB"/>
    <w:rsid w:val="00181BB1"/>
    <w:rsid w:val="001A5CA9"/>
    <w:rsid w:val="001B2AC1"/>
    <w:rsid w:val="001B403A"/>
    <w:rsid w:val="001B6586"/>
    <w:rsid w:val="001C2539"/>
    <w:rsid w:val="001F4583"/>
    <w:rsid w:val="00217980"/>
    <w:rsid w:val="00242B40"/>
    <w:rsid w:val="0024540F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244FF"/>
    <w:rsid w:val="00424DD9"/>
    <w:rsid w:val="004305E4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E4F"/>
    <w:rsid w:val="005B05C1"/>
    <w:rsid w:val="005D226B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6A40"/>
    <w:rsid w:val="00AA75F6"/>
    <w:rsid w:val="00AC1EEF"/>
    <w:rsid w:val="00AD00FD"/>
    <w:rsid w:val="00AF0A8E"/>
    <w:rsid w:val="00B27019"/>
    <w:rsid w:val="00B5664D"/>
    <w:rsid w:val="00B56BC2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938B7"/>
    <w:rsid w:val="00EB2D52"/>
    <w:rsid w:val="00EF7CC9"/>
    <w:rsid w:val="00F207C0"/>
    <w:rsid w:val="00F20AE5"/>
    <w:rsid w:val="00F2573F"/>
    <w:rsid w:val="00F30334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412BA3"/>
    <w:rsid w:val="00421250"/>
    <w:rsid w:val="00580431"/>
    <w:rsid w:val="008B0D72"/>
    <w:rsid w:val="008D36D5"/>
    <w:rsid w:val="00D61D13"/>
    <w:rsid w:val="00D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AB510-A008-4242-A60F-40918E12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3</Pages>
  <Words>207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2021-07-15T23:16:00Z</dcterms:created>
  <dcterms:modified xsi:type="dcterms:W3CDTF">2021-07-22T01:49:00Z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