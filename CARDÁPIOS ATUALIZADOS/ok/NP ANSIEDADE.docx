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1F02184D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E10AF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ANSIEDADE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7A0F240B" w:rsidR="002C2CDD" w:rsidRPr="00DD65FE" w:rsidRDefault="00163DAA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CAFÉ DA MANHÃ </w:t>
            </w:r>
          </w:p>
          <w:p w14:paraId="25613674" w14:textId="7A511745" w:rsidR="00AA4074" w:rsidRDefault="00042E11" w:rsidP="00914CBB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Mingau de aveia ( 30 g de aveia  ) </w:t>
            </w:r>
          </w:p>
          <w:p w14:paraId="45E7BD34" w14:textId="77777777" w:rsidR="00CA3C26" w:rsidRDefault="00CA3C26" w:rsidP="00CA3C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34A4504E" w14:textId="6F756B4D" w:rsidR="00E73F85" w:rsidRPr="00D60A7C" w:rsidRDefault="00042E11" w:rsidP="00D60A7C">
            <w:pPr>
              <w:pStyle w:val="PargrafodaLista"/>
              <w:numPr>
                <w:ilvl w:val="0"/>
                <w:numId w:val="11"/>
              </w:numPr>
            </w:pPr>
            <w:r>
              <w:t>Yogurt desnatado – 100ml</w:t>
            </w:r>
            <w:r w:rsidR="006E10AF">
              <w:t>)</w:t>
            </w:r>
          </w:p>
          <w:p w14:paraId="73FDB697" w14:textId="62C5D4CE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2 </w:t>
            </w:r>
          </w:p>
          <w:p w14:paraId="53F9F1DB" w14:textId="73A4AF5B" w:rsidR="008659F1" w:rsidRPr="006E10AF" w:rsidRDefault="006E10AF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Granola (Colher de sopa (13g): 1) ou Linhaça, semente (Colher De Chá: 3) ou Aveia em flocos finos - Quaker® (Colher de sopa (15g): 1) ou Psylium (Grama: 10) ou Semente de chia (Colher de sopa: 5)</w:t>
            </w:r>
          </w:p>
          <w:p w14:paraId="597C6543" w14:textId="76649DF3" w:rsidR="006E10AF" w:rsidRDefault="006E10AF" w:rsidP="006E10AF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0FE82FBF" w14:textId="77777777" w:rsidR="006E10AF" w:rsidRPr="006E10AF" w:rsidRDefault="006E10AF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D82D59" w14:textId="326C1F5C" w:rsidR="006E10AF" w:rsidRDefault="006E10AF" w:rsidP="00042E1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28E1D2E7" w14:textId="4CCB5BC8" w:rsidR="00250042" w:rsidRDefault="00042E11" w:rsidP="00394439">
            <w:pPr>
              <w:pStyle w:val="PargrafodaLista"/>
              <w:numPr>
                <w:ilvl w:val="0"/>
                <w:numId w:val="11"/>
              </w:numPr>
              <w:jc w:val="center"/>
            </w:pPr>
            <w:r>
              <w:t xml:space="preserve">SALADA DE FOLHAS A VONTADE </w:t>
            </w:r>
          </w:p>
          <w:p w14:paraId="6F21C2B3" w14:textId="3B8CF00C" w:rsidR="00DC5C63" w:rsidRPr="00DD65FE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619A03B" w14:textId="30A6931D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Peito de galinha ou frango Assado(a) (Grama: 200) ou Patinho Assado(a) (Grama: 175) ou Carne moída (Grama: 160) ou Salmão, filé, com pele, fresco, grelhado (Grama: 150) ou Merluza, filé, assado (Grama: 280)</w:t>
            </w:r>
            <w:r w:rsidR="00250042" w:rsidRPr="00250042">
              <w:t xml:space="preserve"> </w:t>
            </w:r>
          </w:p>
          <w:p w14:paraId="453BF3AF" w14:textId="62208EF8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F61594D" w14:textId="23E4124A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lastRenderedPageBreak/>
              <w:t>Feijão, carioca, cozido (Colher De Sopa Cheia: 3) ou Lentilha cozida (grãos) (Colher de sopa (24g): 1)</w:t>
            </w:r>
          </w:p>
          <w:p w14:paraId="2E2A29F9" w14:textId="14B0640E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19C4CE47" w14:textId="2A6577C6" w:rsidR="00E73F85" w:rsidRPr="00E73F85" w:rsidRDefault="00E73F85" w:rsidP="00E73F85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118992DF" w14:textId="01B8A9B5" w:rsidR="00250042" w:rsidRPr="00163DAA" w:rsidRDefault="00250042" w:rsidP="00042E11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0F3D554D" w14:textId="456CDA91" w:rsidR="00250042" w:rsidRPr="00250042" w:rsidRDefault="006E10AF" w:rsidP="00250042">
      <w:pPr>
        <w:pStyle w:val="PargrafodaLista"/>
        <w:numPr>
          <w:ilvl w:val="0"/>
          <w:numId w:val="11"/>
        </w:numPr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Banana, prata, crua (Unidade Pequena: 1) ou Uva itália (un: 15) ou Amora (Unidade: 50) ou Tangerina (Grama: 160) ou Abacaxi (Grama: 170)</w:t>
      </w:r>
    </w:p>
    <w:p w14:paraId="3BA6C331" w14:textId="3EFE347A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48D2944" w14:textId="7094A181" w:rsidR="00251A9B" w:rsidRPr="006E10AF" w:rsidRDefault="006E10AF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chocolate amargo (Tablete: 1)</w:t>
      </w:r>
    </w:p>
    <w:p w14:paraId="019CA0AF" w14:textId="77777777" w:rsidR="006E10AF" w:rsidRPr="00242B40" w:rsidRDefault="006E10AF" w:rsidP="006E10AF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104D644" w14:textId="77777777" w:rsidR="006E10AF" w:rsidRPr="006E10AF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7B2CCE33" w14:textId="244DAFF7" w:rsidR="006E10AF" w:rsidRPr="00250042" w:rsidRDefault="006E10AF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 xml:space="preserve">chá de </w:t>
      </w:r>
      <w:r w:rsidR="00042E11">
        <w:t>Carqueja</w:t>
      </w:r>
      <w:r>
        <w:t xml:space="preserve"> (200ml: 1)</w:t>
      </w:r>
    </w:p>
    <w:p w14:paraId="4836A02F" w14:textId="77777777" w:rsidR="00250042" w:rsidRPr="009F55AC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0A08EA48" w:rsidR="00163DAA" w:rsidRPr="00163DAA" w:rsidRDefault="00042E1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 xml:space="preserve">Pão integral (Fatia: 2) Ou </w:t>
      </w:r>
      <w:r w:rsidR="006E10AF">
        <w:t>Banana (</w:t>
      </w:r>
      <w:r>
        <w:t xml:space="preserve">da terra </w:t>
      </w:r>
      <w:r w:rsidR="006E10AF">
        <w:t>.) Cozido(a) (Grama: 140)</w:t>
      </w:r>
      <w:r>
        <w:t xml:space="preserve"> Ou Sopa de abobora ( 150g de abobora ) 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60F4574B" w:rsidR="00163DAA" w:rsidRPr="006E10AF" w:rsidRDefault="006E10AF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Ovo de galinha Cozido(a) (Unidade: 2) ou Atum em conserva (Grama: 70) ou Queijo minas frescal (Grama: 60) ou Peito de galinha ou frango Assado(a) (Grama: 80) ou Carne moída Cozido(a) (Grama: 65) ou Salmão, filé, com pele, fresco, grelhado (Grama: 60) ou Merluza (cozida) (Grama: 130) ou Patinho Assado(a) (Grama: 70)</w:t>
      </w:r>
    </w:p>
    <w:p w14:paraId="18C5C844" w14:textId="77777777" w:rsidR="006E10AF" w:rsidRPr="00250042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03F3FF5" w14:textId="77777777" w:rsidR="00250042" w:rsidRPr="00250042" w:rsidRDefault="00250042" w:rsidP="00A776E9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250042">
        <w:t>Água (Copo médio (200ml): 1)</w:t>
      </w:r>
    </w:p>
    <w:p w14:paraId="047156E8" w14:textId="253869CA" w:rsidR="00AA4074" w:rsidRPr="00250042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250042">
        <w:lastRenderedPageBreak/>
        <w:t xml:space="preserve"> </w:t>
      </w:r>
      <w:r w:rsidR="00AA4074" w:rsidRPr="00250042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22482476" w14:textId="77777777" w:rsidR="00AA4074" w:rsidRPr="00AA4074" w:rsidRDefault="00AA4074" w:rsidP="00AA4074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2868A514" w14:textId="1CC0A7D8" w:rsidR="009F55AC" w:rsidRPr="00250042" w:rsidRDefault="00250042" w:rsidP="00250042">
      <w:pPr>
        <w:pStyle w:val="PargrafodaLista"/>
        <w:numPr>
          <w:ilvl w:val="0"/>
          <w:numId w:val="11"/>
        </w:numPr>
        <w:ind w:right="4535"/>
        <w:rPr>
          <w:rFonts w:ascii="Arial Rounded MT Bold" w:hAnsi="Arial Rounded MT Bold"/>
          <w:noProof/>
          <w:sz w:val="40"/>
          <w:szCs w:val="40"/>
        </w:rPr>
      </w:pPr>
      <w:r w:rsidRPr="00250042">
        <w:t>Chá, erva, camomila, ebulição (Grama: 2)</w:t>
      </w:r>
    </w:p>
    <w:p w14:paraId="25F3BDFF" w14:textId="12CC9FC7" w:rsidR="00250042" w:rsidRPr="00250042" w:rsidRDefault="00250042" w:rsidP="00250042">
      <w:pPr>
        <w:pStyle w:val="PargrafodaLista"/>
        <w:ind w:right="4535"/>
        <w:rPr>
          <w:rFonts w:ascii="Arial Rounded MT Bold" w:hAnsi="Arial Rounded MT Bold"/>
          <w:noProof/>
          <w:sz w:val="40"/>
          <w:szCs w:val="40"/>
        </w:rPr>
      </w:pPr>
      <w:r w:rsidRPr="00250042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5ED883A5" w14:textId="6AD8BA13" w:rsidR="00250042" w:rsidRPr="00250042" w:rsidRDefault="00250042" w:rsidP="00250042">
      <w:pPr>
        <w:pStyle w:val="PargrafodaLista"/>
        <w:numPr>
          <w:ilvl w:val="0"/>
          <w:numId w:val="11"/>
        </w:numPr>
        <w:ind w:right="4535"/>
      </w:pPr>
      <w:r w:rsidRPr="00250042">
        <w:t>Maracujá (Unidade média (45g): 1</w:t>
      </w: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27019E0B" w:rsidR="009F55AC" w:rsidRPr="00250042" w:rsidRDefault="00250042" w:rsidP="00250042">
      <w:pPr>
        <w:pStyle w:val="PargrafodaLista"/>
        <w:numPr>
          <w:ilvl w:val="0"/>
          <w:numId w:val="11"/>
        </w:numPr>
        <w:ind w:right="4535"/>
      </w:pPr>
      <w:r w:rsidRPr="00250042">
        <w:t>Obs: Prepare o chá, despejando água fervida sobre a camomila. Deixe tampado por cerca de dez minutos e coe. Bata no liquidificador com a polpa do maracujá, o mel (ou agave) e gelo à vontade. Sirva em seguida.</w:t>
      </w: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715CEE14" w14:textId="77777777" w:rsidR="00AA4074" w:rsidRDefault="00AA4074" w:rsidP="00826A10">
      <w:pPr>
        <w:rPr>
          <w:noProof/>
        </w:rPr>
      </w:pPr>
    </w:p>
    <w:p w14:paraId="63676F0C" w14:textId="4F1A5B5A" w:rsidR="009F55AC" w:rsidRDefault="00441B70" w:rsidP="00826A10">
      <w:pPr>
        <w:rPr>
          <w:noProof/>
        </w:rPr>
      </w:pPr>
      <w:r>
        <w:rPr>
          <w:noProof/>
        </w:rPr>
        <w:t xml:space="preserve">  </w:t>
      </w:r>
    </w:p>
    <w:p w14:paraId="53537DB7" w14:textId="77777777" w:rsidR="00AA4074" w:rsidRDefault="00AA4074" w:rsidP="00826A10">
      <w:pPr>
        <w:rPr>
          <w:noProof/>
        </w:rPr>
      </w:pPr>
    </w:p>
    <w:p w14:paraId="209DCA3F" w14:textId="77777777" w:rsidR="00250042" w:rsidRDefault="00250042" w:rsidP="00826A10">
      <w:pPr>
        <w:rPr>
          <w:noProof/>
        </w:rPr>
      </w:pPr>
    </w:p>
    <w:p w14:paraId="743A1FB8" w14:textId="77777777" w:rsidR="006E10AF" w:rsidRDefault="006E10AF" w:rsidP="00826A10">
      <w:pPr>
        <w:rPr>
          <w:noProof/>
        </w:rPr>
      </w:pPr>
    </w:p>
    <w:p w14:paraId="043804DD" w14:textId="74DFCB2E" w:rsidR="00AA4074" w:rsidRDefault="006E10AF" w:rsidP="00826A1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3D630126" wp14:editId="00997C08">
            <wp:extent cx="4272116" cy="2095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436" t="39281" r="10188" b="21439"/>
                    <a:stretch/>
                  </pic:blipFill>
                  <pic:spPr bwMode="auto">
                    <a:xfrm>
                      <a:off x="0" y="0"/>
                      <a:ext cx="4278867" cy="209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828EEF" w14:textId="3575F04A" w:rsidR="006E10AF" w:rsidRDefault="006E10AF" w:rsidP="00826A10">
      <w:pPr>
        <w:rPr>
          <w:noProof/>
        </w:rPr>
      </w:pPr>
    </w:p>
    <w:p w14:paraId="2E825F7A" w14:textId="77777777" w:rsidR="006E10AF" w:rsidRDefault="006E10AF" w:rsidP="00826A10">
      <w:pPr>
        <w:rPr>
          <w:noProof/>
        </w:rPr>
      </w:pPr>
    </w:p>
    <w:p w14:paraId="089007B3" w14:textId="1DD9258D" w:rsidR="006E10AF" w:rsidRDefault="006E10AF" w:rsidP="00826A1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6D56DE9C" wp14:editId="7D2C0C19">
            <wp:extent cx="5076825" cy="30194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36" t="13684" r="20880" b="5980"/>
                    <a:stretch/>
                  </pic:blipFill>
                  <pic:spPr bwMode="auto"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8B83" w14:textId="7E091B02" w:rsidR="00974426" w:rsidRDefault="00974426" w:rsidP="00826A10">
      <w:pPr>
        <w:rPr>
          <w:noProof/>
        </w:rPr>
      </w:pP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9D14D" w14:textId="77777777" w:rsidR="00E315A7" w:rsidRDefault="00E315A7" w:rsidP="00713050">
      <w:pPr>
        <w:spacing w:line="240" w:lineRule="auto"/>
      </w:pPr>
      <w:r>
        <w:separator/>
      </w:r>
    </w:p>
  </w:endnote>
  <w:endnote w:type="continuationSeparator" w:id="0">
    <w:p w14:paraId="4905654A" w14:textId="77777777" w:rsidR="00E315A7" w:rsidRDefault="00E315A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71CE5" w14:textId="77777777" w:rsidR="00E315A7" w:rsidRDefault="00E315A7" w:rsidP="00713050">
      <w:pPr>
        <w:spacing w:line="240" w:lineRule="auto"/>
      </w:pPr>
      <w:r>
        <w:separator/>
      </w:r>
    </w:p>
  </w:footnote>
  <w:footnote w:type="continuationSeparator" w:id="0">
    <w:p w14:paraId="4DA5B233" w14:textId="77777777" w:rsidR="00E315A7" w:rsidRDefault="00E315A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98C8C07C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2E11"/>
    <w:rsid w:val="00047DAE"/>
    <w:rsid w:val="00091382"/>
    <w:rsid w:val="000A07DA"/>
    <w:rsid w:val="000A2BFA"/>
    <w:rsid w:val="000B0619"/>
    <w:rsid w:val="000B61CA"/>
    <w:rsid w:val="000F26A2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0042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126D5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6E10AF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14CBB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C1EEF"/>
    <w:rsid w:val="00AD00FD"/>
    <w:rsid w:val="00AF0A8E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315A7"/>
    <w:rsid w:val="00E41DD1"/>
    <w:rsid w:val="00E57630"/>
    <w:rsid w:val="00E60581"/>
    <w:rsid w:val="00E73F85"/>
    <w:rsid w:val="00E86C2B"/>
    <w:rsid w:val="00E938B7"/>
    <w:rsid w:val="00EB2D52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00509D"/>
    <w:rsid w:val="000A2C19"/>
    <w:rsid w:val="002B04AB"/>
    <w:rsid w:val="002D585E"/>
    <w:rsid w:val="00421250"/>
    <w:rsid w:val="00580431"/>
    <w:rsid w:val="008D36D5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341E9B-B91B-41E6-9EFE-12858836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283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2021-07-20T00:03:00Z</dcterms:created>
  <dcterms:modified xsi:type="dcterms:W3CDTF">2021-07-22T01:27:00Z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