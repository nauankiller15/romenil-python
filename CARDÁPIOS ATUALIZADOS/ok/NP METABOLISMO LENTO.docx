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37B22746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ODELO</w:t>
                  </w:r>
                  <w:r w:rsidR="004126D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E67BB8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METABOLISMO LENTO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40BC7FF4" w:rsidR="002C2CDD" w:rsidRPr="00DD65FE" w:rsidRDefault="009533A1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desjejum shot metabolismo</w:t>
            </w:r>
            <w:r w:rsidR="00163DAA">
              <w:rPr>
                <w:color w:val="000000" w:themeColor="text1"/>
                <w:lang w:val="pt-BR"/>
              </w:rPr>
              <w:t xml:space="preserve"> </w:t>
            </w:r>
          </w:p>
          <w:p w14:paraId="45E7BD34" w14:textId="5151FFB6" w:rsidR="00CA3C26" w:rsidRPr="00C31727" w:rsidRDefault="00CA3C26" w:rsidP="00CA3C26">
            <w:pPr>
              <w:pStyle w:val="PargrafodaLista"/>
              <w:jc w:val="center"/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2"/>
            </w:tblGrid>
            <w:tr w:rsidR="00C31727" w:rsidRPr="00C31727" w14:paraId="6C562D49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098FCA72" w14:textId="77777777" w:rsidR="00C31727" w:rsidRPr="00C31727" w:rsidRDefault="00C31727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>Limão espremido (Unidade: 1)</w:t>
                  </w:r>
                </w:p>
              </w:tc>
            </w:tr>
            <w:tr w:rsidR="00C31727" w:rsidRPr="00C31727" w14:paraId="5854DB5B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</w:tcPr>
                <w:p w14:paraId="1BCE6712" w14:textId="5435780A" w:rsidR="00C31727" w:rsidRPr="00C31727" w:rsidRDefault="00C31727" w:rsidP="00C31727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</w:tc>
            </w:tr>
            <w:tr w:rsidR="00C31727" w:rsidRPr="00C31727" w14:paraId="400FCA8A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31E1CC53" w14:textId="77777777" w:rsidR="00C31727" w:rsidRDefault="00C31727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 xml:space="preserve">Gengibre (Colher de chá </w:t>
                  </w:r>
                </w:p>
                <w:p w14:paraId="3789C4D3" w14:textId="77777777" w:rsidR="00C31727" w:rsidRDefault="00C31727" w:rsidP="00C31727">
                  <w:pPr>
                    <w:pStyle w:val="PargrafodaLista"/>
                    <w:spacing w:line="240" w:lineRule="auto"/>
                  </w:pPr>
                  <w:r w:rsidRPr="00C31727">
                    <w:t>ralado (5g): 1)</w:t>
                  </w:r>
                </w:p>
                <w:p w14:paraId="3B50A2E7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41143A5D" w14:textId="7373AB91" w:rsidR="009533A1" w:rsidRPr="00C31727" w:rsidRDefault="009533A1" w:rsidP="00C31727">
                  <w:pPr>
                    <w:pStyle w:val="PargrafodaLista"/>
                    <w:spacing w:line="240" w:lineRule="auto"/>
                  </w:pPr>
                </w:p>
              </w:tc>
            </w:tr>
            <w:tr w:rsidR="00C31727" w:rsidRPr="00C31727" w14:paraId="1D16CE6E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7C520FCC" w14:textId="5C21D214" w:rsidR="00C31727" w:rsidRDefault="009533A1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>Própolis</w:t>
                  </w:r>
                  <w:r w:rsidR="00C31727" w:rsidRPr="00C31727">
                    <w:t xml:space="preserve"> (gotas: 15)</w:t>
                  </w:r>
                </w:p>
                <w:p w14:paraId="7334F01B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38D9F849" w14:textId="1F864000" w:rsidR="009533A1" w:rsidRPr="00C31727" w:rsidRDefault="009533A1" w:rsidP="009533A1">
                  <w:pPr>
                    <w:spacing w:line="240" w:lineRule="auto"/>
                  </w:pPr>
                </w:p>
              </w:tc>
            </w:tr>
            <w:tr w:rsidR="00C31727" w:rsidRPr="00C31727" w14:paraId="2B642C32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5E48B065" w14:textId="77777777" w:rsidR="009533A1" w:rsidRDefault="00C31727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 xml:space="preserve">Cúrcuma (Colher de chá </w:t>
                  </w:r>
                </w:p>
                <w:p w14:paraId="219B36B2" w14:textId="77777777" w:rsidR="00C31727" w:rsidRDefault="00C31727" w:rsidP="009533A1">
                  <w:pPr>
                    <w:pStyle w:val="PargrafodaLista"/>
                    <w:spacing w:line="240" w:lineRule="auto"/>
                  </w:pPr>
                  <w:r w:rsidRPr="00C31727">
                    <w:t>(2,05g): 1)</w:t>
                  </w:r>
                </w:p>
                <w:p w14:paraId="5A8E03FC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0EFA177F" w14:textId="25A40D33" w:rsidR="009533A1" w:rsidRPr="00C31727" w:rsidRDefault="009533A1" w:rsidP="009533A1">
                  <w:pPr>
                    <w:spacing w:line="240" w:lineRule="auto"/>
                  </w:pPr>
                </w:p>
              </w:tc>
            </w:tr>
            <w:tr w:rsidR="00C31727" w:rsidRPr="00C31727" w14:paraId="4B7657A7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4DC9D25C" w14:textId="77777777" w:rsidR="00C31727" w:rsidRDefault="00C31727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>Pimenta caiena (Pitada (0,70g): 1)</w:t>
                  </w:r>
                </w:p>
                <w:p w14:paraId="5297FD4B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3D003176" w14:textId="1B34A5D0" w:rsidR="009533A1" w:rsidRPr="00C31727" w:rsidRDefault="009533A1" w:rsidP="009533A1">
                  <w:pPr>
                    <w:pStyle w:val="PargrafodaLista"/>
                    <w:spacing w:line="240" w:lineRule="auto"/>
                  </w:pPr>
                </w:p>
              </w:tc>
            </w:tr>
            <w:tr w:rsidR="00C31727" w:rsidRPr="00C31727" w14:paraId="21363A26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5565DFAF" w14:textId="77777777" w:rsidR="00C31727" w:rsidRDefault="00C31727" w:rsidP="009533A1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>Água (Copo médio (200ml): 1)</w:t>
                  </w:r>
                </w:p>
                <w:p w14:paraId="6891B43F" w14:textId="7EAABD28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77279E70" w14:textId="45F63914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11F8A0FD" w14:textId="0A44D2E5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0D5B4B86" w14:textId="77777777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38BCC9DA" w14:textId="77777777" w:rsidR="009533A1" w:rsidRPr="00DD65FE" w:rsidRDefault="009533A1" w:rsidP="009533A1">
                  <w:pPr>
                    <w:pStyle w:val="Ttulo3"/>
                    <w:numPr>
                      <w:ilvl w:val="0"/>
                      <w:numId w:val="11"/>
                    </w:numPr>
                    <w:shd w:val="clear" w:color="auto" w:fill="C5E0B3" w:themeFill="accent6" w:themeFillTint="66"/>
                    <w:rPr>
                      <w:color w:val="000000" w:themeColor="text1"/>
                      <w:lang w:val="pt-BR"/>
                    </w:rPr>
                  </w:pPr>
                  <w:r>
                    <w:rPr>
                      <w:color w:val="000000" w:themeColor="text1"/>
                      <w:lang w:val="pt-BR"/>
                    </w:rPr>
                    <w:lastRenderedPageBreak/>
                    <w:t xml:space="preserve">REFEIÇÃO 2 </w:t>
                  </w:r>
                </w:p>
                <w:p w14:paraId="3D98786D" w14:textId="77777777" w:rsidR="009533A1" w:rsidRPr="006E10AF" w:rsidRDefault="009533A1" w:rsidP="009533A1">
                  <w:pPr>
                    <w:pStyle w:val="PargrafodaLista"/>
                    <w:rPr>
                      <w:rFonts w:asciiTheme="majorHAnsi" w:eastAsiaTheme="majorEastAsia" w:hAnsiTheme="majorHAnsi" w:cstheme="majorBidi"/>
                      <w:iCs/>
                      <w:caps/>
                      <w:lang w:val="pt-BR"/>
                    </w:rPr>
                  </w:pPr>
                </w:p>
                <w:p w14:paraId="7030C04E" w14:textId="7C3001F2" w:rsidR="009533A1" w:rsidRDefault="009533A1" w:rsidP="009533A1">
                  <w:pPr>
                    <w:pStyle w:val="PargrafodaLista"/>
                    <w:numPr>
                      <w:ilvl w:val="0"/>
                      <w:numId w:val="11"/>
                    </w:numPr>
                    <w:jc w:val="center"/>
                  </w:pPr>
                  <w:r>
                    <w:t xml:space="preserve"> Batata, doce, cozida (Grama: 80) ou Inhame (cozido) (Grama: 55) ou Aipim Cozido(a) (Grama: 50) ou </w:t>
                  </w:r>
                </w:p>
                <w:p w14:paraId="194E6BF8" w14:textId="77777777" w:rsidR="009533A1" w:rsidRDefault="009533A1" w:rsidP="009533A1">
                  <w:pPr>
                    <w:pStyle w:val="PargrafodaLista"/>
                  </w:pPr>
                </w:p>
                <w:p w14:paraId="0157EC6A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231F95B3" w14:textId="77777777" w:rsidR="009533A1" w:rsidRDefault="009533A1" w:rsidP="009533A1">
                  <w:pPr>
                    <w:pStyle w:val="PargrafodaLista"/>
                    <w:numPr>
                      <w:ilvl w:val="0"/>
                      <w:numId w:val="11"/>
                    </w:numPr>
                  </w:pPr>
                  <w:r>
                    <w:t>Ovo de galinha Cozido(a) (Unidade: 2) ou Queijo minas frescal (Grama: 60) ou Peito de galinha ou frango Assado(a) (Grama: 80) ou Carne moída Cozido(a) (Grama: 65) ou Atum em conserva (Grama: 70)</w:t>
                  </w:r>
                </w:p>
                <w:p w14:paraId="6AE13B58" w14:textId="77777777" w:rsidR="009533A1" w:rsidRDefault="009533A1" w:rsidP="009533A1">
                  <w:pPr>
                    <w:pStyle w:val="PargrafodaLista"/>
                  </w:pPr>
                </w:p>
                <w:p w14:paraId="304075A0" w14:textId="146CC0C5" w:rsidR="009533A1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2B2C11D8" w14:textId="6802BD71" w:rsidR="009533A1" w:rsidRPr="00DD65FE" w:rsidRDefault="009533A1" w:rsidP="009533A1">
                  <w:pPr>
                    <w:pStyle w:val="PargrafodaLista"/>
                    <w:numPr>
                      <w:ilvl w:val="0"/>
                      <w:numId w:val="11"/>
                    </w:numPr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>
                    <w:t>Chá verde (Copo pequeno cheio (165ml): 1)</w:t>
                  </w:r>
                </w:p>
                <w:p w14:paraId="160D8F11" w14:textId="0DBEC6E7" w:rsidR="009533A1" w:rsidRPr="00C31727" w:rsidRDefault="009533A1" w:rsidP="009533A1">
                  <w:pPr>
                    <w:pStyle w:val="PargrafodaLista"/>
                  </w:pPr>
                </w:p>
              </w:tc>
            </w:tr>
          </w:tbl>
          <w:p w14:paraId="73FDB697" w14:textId="3085B490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lastRenderedPageBreak/>
              <w:t xml:space="preserve">REFEIÇÃO </w:t>
            </w:r>
            <w:r w:rsidR="009533A1">
              <w:rPr>
                <w:color w:val="000000" w:themeColor="text1"/>
                <w:lang w:val="pt-BR"/>
              </w:rPr>
              <w:t>3</w:t>
            </w:r>
            <w:r>
              <w:rPr>
                <w:color w:val="000000" w:themeColor="text1"/>
                <w:lang w:val="pt-BR"/>
              </w:rPr>
              <w:t xml:space="preserve"> </w:t>
            </w:r>
          </w:p>
          <w:p w14:paraId="0FE82FBF" w14:textId="77777777" w:rsidR="006E10AF" w:rsidRPr="006E10AF" w:rsidRDefault="006E10AF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D82D59" w14:textId="1BCE1C05" w:rsidR="006E10AF" w:rsidRPr="009533A1" w:rsidRDefault="009533A1" w:rsidP="00E73F85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Banana, prata, crua (Unidade Pequena: 1) ou Maçã (Unidade: 1)</w:t>
            </w:r>
          </w:p>
          <w:p w14:paraId="0EBEE969" w14:textId="77777777" w:rsid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520B4C3A" w14:textId="77777777" w:rsidR="009533A1" w:rsidRPr="009533A1" w:rsidRDefault="009533A1" w:rsidP="009533A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D15A297" w14:textId="24D92FC3" w:rsidR="009533A1" w:rsidRDefault="009533A1" w:rsidP="009533A1">
            <w:pPr>
              <w:pStyle w:val="PargrafodaLista"/>
              <w:numPr>
                <w:ilvl w:val="0"/>
                <w:numId w:val="11"/>
              </w:numPr>
            </w:pPr>
            <w:r>
              <w:t>Clara de ovo de galinha (Unidade (34g): 2)</w:t>
            </w:r>
          </w:p>
          <w:p w14:paraId="02E960F6" w14:textId="2620DD6D" w:rsidR="009533A1" w:rsidRP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0E17EFB9" w14:textId="2A716C03" w:rsidR="009533A1" w:rsidRDefault="009533A1" w:rsidP="009533A1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Castanha de caju (Unidade: 6) ou Castanha do Pará sem sal (Unidade (4g): 3)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lastRenderedPageBreak/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4EFC2E66" w14:textId="18736E3C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Salada ou verdura cozida, ou folhas em geral (Escumadeira: 2) 84g</w:t>
            </w:r>
            <w:r w:rsidR="00250042" w:rsidRPr="00250042">
              <w:t xml:space="preserve"> </w:t>
            </w:r>
          </w:p>
          <w:p w14:paraId="28E1D2E7" w14:textId="77777777" w:rsidR="00250042" w:rsidRDefault="00250042" w:rsidP="00250042">
            <w:pPr>
              <w:pStyle w:val="PargrafodaLista"/>
            </w:pPr>
          </w:p>
          <w:p w14:paraId="6F21C2B3" w14:textId="3B8CF00C" w:rsidR="00DC5C63" w:rsidRPr="00DD65FE" w:rsidRDefault="00DC5C63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619A03B" w14:textId="30A6931D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Peito de galinha ou frango Assado(a) (Grama: 200) ou Patinho Assado(a) (Grama: 175) ou Carne moída (Grama: 160) ou Salmão, filé, com pele, fresco, grelhado (Grama: 150) ou Merluza, filé, assado (Grama: 280)</w:t>
            </w:r>
            <w:r w:rsidR="00250042" w:rsidRPr="00250042">
              <w:t xml:space="preserve"> </w:t>
            </w:r>
          </w:p>
          <w:p w14:paraId="453BF3AF" w14:textId="62208EF8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F61594D" w14:textId="23E4124A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Feijão, carioca, cozido (Colher De Sopa Cheia: 3) ou Lentilha cozida (grãos) (Colher de sopa (24g): 1)</w:t>
            </w:r>
          </w:p>
          <w:p w14:paraId="2E2A29F9" w14:textId="4253AEAF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9C4CE47" w14:textId="77777777" w:rsidR="00E73F85" w:rsidRPr="00E73F85" w:rsidRDefault="00E73F85" w:rsidP="00E73F85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F5B7611" w14:textId="58C2BF16" w:rsidR="00250042" w:rsidRPr="009533A1" w:rsidRDefault="006E10AF" w:rsidP="00250042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Arroz integral (cozido) (Colher de arroz cheia (63g): 2) ou Macarrão Cozido(a) (Grama: 60) ou Macarrão, de arroz, cozido (Grama: 90)</w:t>
            </w:r>
          </w:p>
          <w:p w14:paraId="422995B8" w14:textId="0E9A50A8" w:rsidR="009533A1" w:rsidRP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0B9A7564" w14:textId="71D01AD3" w:rsidR="009533A1" w:rsidRPr="00250042" w:rsidRDefault="009533A1" w:rsidP="009533A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Tangerina (Unidade: 1)</w:t>
            </w:r>
          </w:p>
          <w:p w14:paraId="118992DF" w14:textId="01B8A9B5" w:rsidR="00250042" w:rsidRPr="00163DAA" w:rsidRDefault="00250042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0F3D554D" w14:textId="3F8DAAB4" w:rsidR="00250042" w:rsidRPr="00250042" w:rsidRDefault="009533A1" w:rsidP="00250042">
      <w:pPr>
        <w:pStyle w:val="PargrafodaLista"/>
        <w:numPr>
          <w:ilvl w:val="0"/>
          <w:numId w:val="11"/>
        </w:numPr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Granola (Colher de sopa (13g): 1) ou Linhaça, semente (Colher De Chá: 3) ou Aveia em flocos finos - Quaker® (Colher de sopa (15g): 1) ou Psylium (Grama: 10) ou Semente de chia (Colher de sopa: 5)</w:t>
      </w:r>
    </w:p>
    <w:p w14:paraId="3BA6C331" w14:textId="3EFE347A" w:rsidR="009F55AC" w:rsidRPr="00242B40" w:rsidRDefault="009F55AC" w:rsidP="00250042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104D644" w14:textId="5FABA8EA" w:rsidR="006E10AF" w:rsidRPr="009533A1" w:rsidRDefault="009533A1" w:rsidP="00C84DB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Iogurte desnatado (Copo Americano: 1)</w:t>
      </w:r>
    </w:p>
    <w:p w14:paraId="4836A02F" w14:textId="3E7A6884" w:rsidR="00250042" w:rsidRPr="009F55AC" w:rsidRDefault="00A74EB9" w:rsidP="00250042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Theme="majorHAnsi" w:eastAsiaTheme="majorEastAsia" w:hAnsiTheme="majorHAnsi" w:cstheme="majorBidi"/>
          <w:iCs/>
          <w:caps/>
          <w:lang w:val="pt-BR"/>
        </w:rPr>
        <w:t xml:space="preserve">OMEGA 3 </w:t>
      </w:r>
      <w:proofErr w:type="gramStart"/>
      <w:r>
        <w:rPr>
          <w:rFonts w:asciiTheme="majorHAnsi" w:eastAsiaTheme="majorEastAsia" w:hAnsiTheme="majorHAnsi" w:cstheme="majorBidi"/>
          <w:iCs/>
          <w:caps/>
          <w:lang w:val="pt-BR"/>
        </w:rPr>
        <w:t>( 1</w:t>
      </w:r>
      <w:proofErr w:type="gramEnd"/>
      <w:r>
        <w:rPr>
          <w:rFonts w:asciiTheme="majorHAnsi" w:eastAsiaTheme="majorEastAsia" w:hAnsiTheme="majorHAnsi" w:cstheme="majorBidi"/>
          <w:iCs/>
          <w:caps/>
          <w:lang w:val="pt-BR"/>
        </w:rPr>
        <w:t xml:space="preserve"> COMPRIMIDO)</w:t>
      </w:r>
      <w:bookmarkStart w:id="0" w:name="_GoBack"/>
      <w:bookmarkEnd w:id="0"/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31C1F122" w:rsidR="00163DAA" w:rsidRPr="00163DAA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Salada ou verdura cozida, ou folhas em geral (Escumadeira: 2) 84g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0B329BE6" w:rsidR="00163DAA" w:rsidRPr="006E10AF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Peito de galinha ou frango Assado(a) (Grama: 150) ou Patinho Assado(a) (Grama: 130) ou Merluza, filé, assado (Grama: 210) ou Carne moída (Grama: 120) ou Salmão, filé, com pele, fresco, grelhado (Grama: 110)</w:t>
      </w:r>
    </w:p>
    <w:p w14:paraId="18C5C844" w14:textId="77777777" w:rsidR="006E10AF" w:rsidRPr="00250042" w:rsidRDefault="006E10AF" w:rsidP="006E10AF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3167B93E" w14:textId="77777777" w:rsidR="00250042" w:rsidRPr="00250042" w:rsidRDefault="00250042" w:rsidP="00250042">
      <w:pPr>
        <w:ind w:left="360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01F90169" w14:textId="2838340F" w:rsidR="009F55AC" w:rsidRPr="009533A1" w:rsidRDefault="009533A1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>CHÁ DE CAMOMILA + MULUNGU + PASSIFLORA 3-5 COLHERES DE CADA EM 500ML DE ÁGUA 30/40MIN ANTES DE DORMIR</w:t>
      </w:r>
    </w:p>
    <w:p w14:paraId="0F31EEFB" w14:textId="77777777" w:rsidR="009533A1" w:rsidRDefault="009533A1" w:rsidP="009533A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209DCA3F" w14:textId="29279142" w:rsidR="00250042" w:rsidRDefault="00C61A60" w:rsidP="00B654E6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</w:t>
      </w:r>
    </w:p>
    <w:p w14:paraId="743A1FB8" w14:textId="77777777" w:rsidR="006E10AF" w:rsidRDefault="006E10AF" w:rsidP="00826A10">
      <w:pPr>
        <w:rPr>
          <w:noProof/>
        </w:rPr>
      </w:pPr>
    </w:p>
    <w:p w14:paraId="018AE332" w14:textId="77777777" w:rsidR="00B654E6" w:rsidRDefault="00B654E6" w:rsidP="00826A10">
      <w:pPr>
        <w:rPr>
          <w:noProof/>
        </w:rPr>
      </w:pPr>
    </w:p>
    <w:p w14:paraId="76D38C4D" w14:textId="77777777" w:rsidR="009533A1" w:rsidRDefault="009533A1" w:rsidP="00826A10">
      <w:pPr>
        <w:rPr>
          <w:noProof/>
        </w:rPr>
      </w:pPr>
    </w:p>
    <w:p w14:paraId="5B560EC2" w14:textId="77777777" w:rsidR="009533A1" w:rsidRDefault="009533A1" w:rsidP="00826A10">
      <w:pPr>
        <w:rPr>
          <w:noProof/>
        </w:rPr>
      </w:pPr>
    </w:p>
    <w:p w14:paraId="089007B3" w14:textId="64C7AD73" w:rsidR="006E10AF" w:rsidRDefault="009533A1" w:rsidP="00826A1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68140ED3" wp14:editId="4EBA8686">
            <wp:extent cx="1857375" cy="1657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575" t="20274" r="5626" b="35631"/>
                    <a:stretch/>
                  </pic:blipFill>
                  <pic:spPr bwMode="auto">
                    <a:xfrm>
                      <a:off x="0" y="0"/>
                      <a:ext cx="18573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DF10A" w14:textId="77777777" w:rsidR="00ED1170" w:rsidRDefault="00ED1170" w:rsidP="00826A10">
      <w:pPr>
        <w:rPr>
          <w:noProof/>
        </w:rPr>
      </w:pPr>
    </w:p>
    <w:p w14:paraId="50868B83" w14:textId="1B1D7714" w:rsidR="00974426" w:rsidRDefault="009533A1" w:rsidP="00826A10">
      <w:pPr>
        <w:rPr>
          <w:noProof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53E4B47" wp14:editId="576F1111">
            <wp:extent cx="512445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21" t="13432" r="19882" b="5981"/>
                    <a:stretch/>
                  </pic:blipFill>
                  <pic:spPr bwMode="auto">
                    <a:xfrm>
                      <a:off x="0" y="0"/>
                      <a:ext cx="51244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08747" w14:textId="77777777" w:rsidR="0076563F" w:rsidRDefault="0076563F" w:rsidP="00713050">
      <w:pPr>
        <w:spacing w:line="240" w:lineRule="auto"/>
      </w:pPr>
      <w:r>
        <w:separator/>
      </w:r>
    </w:p>
  </w:endnote>
  <w:endnote w:type="continuationSeparator" w:id="0">
    <w:p w14:paraId="05DE12A2" w14:textId="77777777" w:rsidR="0076563F" w:rsidRDefault="0076563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FF14D" w14:textId="77777777" w:rsidR="0076563F" w:rsidRDefault="0076563F" w:rsidP="00713050">
      <w:pPr>
        <w:spacing w:line="240" w:lineRule="auto"/>
      </w:pPr>
      <w:r>
        <w:separator/>
      </w:r>
    </w:p>
  </w:footnote>
  <w:footnote w:type="continuationSeparator" w:id="0">
    <w:p w14:paraId="7FA80B25" w14:textId="77777777" w:rsidR="0076563F" w:rsidRDefault="0076563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6EECE57A"/>
    <w:lvl w:ilvl="0" w:tplc="14CC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47DAE"/>
    <w:rsid w:val="00087557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0042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126D5"/>
    <w:rsid w:val="004244FF"/>
    <w:rsid w:val="00424DD9"/>
    <w:rsid w:val="004305E4"/>
    <w:rsid w:val="00441B70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6E10AF"/>
    <w:rsid w:val="00703FC9"/>
    <w:rsid w:val="00713050"/>
    <w:rsid w:val="00741125"/>
    <w:rsid w:val="00746F7F"/>
    <w:rsid w:val="00755CD5"/>
    <w:rsid w:val="007569C1"/>
    <w:rsid w:val="00763832"/>
    <w:rsid w:val="0076563F"/>
    <w:rsid w:val="007709C3"/>
    <w:rsid w:val="00772919"/>
    <w:rsid w:val="007A6F3E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14CBB"/>
    <w:rsid w:val="009243E7"/>
    <w:rsid w:val="009366CC"/>
    <w:rsid w:val="00946485"/>
    <w:rsid w:val="009533A1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42540"/>
    <w:rsid w:val="00A50939"/>
    <w:rsid w:val="00A5691E"/>
    <w:rsid w:val="00A5775B"/>
    <w:rsid w:val="00A74EB9"/>
    <w:rsid w:val="00A83413"/>
    <w:rsid w:val="00AA4074"/>
    <w:rsid w:val="00AA6A40"/>
    <w:rsid w:val="00AA75F6"/>
    <w:rsid w:val="00AC1EEF"/>
    <w:rsid w:val="00AD00FD"/>
    <w:rsid w:val="00AF0A8E"/>
    <w:rsid w:val="00B27019"/>
    <w:rsid w:val="00B5664D"/>
    <w:rsid w:val="00B56BC2"/>
    <w:rsid w:val="00B654E6"/>
    <w:rsid w:val="00B668C6"/>
    <w:rsid w:val="00B76A83"/>
    <w:rsid w:val="00BA5B40"/>
    <w:rsid w:val="00BB7511"/>
    <w:rsid w:val="00BD0206"/>
    <w:rsid w:val="00C2098A"/>
    <w:rsid w:val="00C31727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60A7C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67BB8"/>
    <w:rsid w:val="00E73F85"/>
    <w:rsid w:val="00E86C2B"/>
    <w:rsid w:val="00E938B7"/>
    <w:rsid w:val="00EB2D52"/>
    <w:rsid w:val="00ED1170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421250"/>
    <w:rsid w:val="00580431"/>
    <w:rsid w:val="007D7171"/>
    <w:rsid w:val="00893AF7"/>
    <w:rsid w:val="008D36D5"/>
    <w:rsid w:val="00A87B7B"/>
    <w:rsid w:val="00D61D13"/>
    <w:rsid w:val="00D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419504-FCE7-49F0-A5BD-0E75C6C0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5</Pages>
  <Words>345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2021-07-22T21:28:00Z</dcterms:created>
  <dcterms:modified xsi:type="dcterms:W3CDTF">2021-07-23T00:19:00Z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