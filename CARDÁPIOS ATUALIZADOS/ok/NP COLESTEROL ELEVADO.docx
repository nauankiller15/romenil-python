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0"/>
        <w:gridCol w:w="6738"/>
      </w:tblGrid>
      <w:tr w:rsidR="002C2CDD" w:rsidRPr="00FB0C48" w14:paraId="65D44243" w14:textId="77777777" w:rsidTr="005D226B">
        <w:tc>
          <w:tcPr>
            <w:tcW w:w="3780" w:type="dxa"/>
            <w:tcMar>
              <w:top w:w="504" w:type="dxa"/>
              <w:right w:w="720" w:type="dxa"/>
            </w:tcMar>
          </w:tcPr>
          <w:p w14:paraId="79CA7B2C" w14:textId="3AC2973D" w:rsidR="00946485" w:rsidRDefault="00946485" w:rsidP="00523479">
            <w:pPr>
              <w:pStyle w:val="Iniciais"/>
              <w:rPr>
                <w:sz w:val="32"/>
                <w:szCs w:val="32"/>
                <w:lang w:val="pt-BR"/>
              </w:rPr>
            </w:pPr>
          </w:p>
          <w:p w14:paraId="247041EF" w14:textId="1381A634" w:rsidR="00741125" w:rsidRPr="00DD65FE" w:rsidRDefault="00946485" w:rsidP="00DD65FE">
            <w:pPr>
              <w:pStyle w:val="Iniciais"/>
              <w:rPr>
                <w:color w:val="auto"/>
                <w:sz w:val="32"/>
                <w:szCs w:val="32"/>
                <w:lang w:val="pt-BR"/>
              </w:rPr>
            </w:pPr>
            <w:r w:rsidRPr="00946485">
              <w:rPr>
                <w:color w:val="auto"/>
                <w:sz w:val="32"/>
                <w:szCs w:val="32"/>
                <w:lang w:val="pt-BR"/>
              </w:rPr>
              <w:t>pLANEJAMENTO ALIMENTAR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0CF0CC69" w14:textId="77777777" w:rsidTr="00946485">
              <w:trPr>
                <w:trHeight w:hRule="exact" w:val="1912"/>
              </w:trPr>
              <w:tc>
                <w:tcPr>
                  <w:tcW w:w="6055" w:type="dxa"/>
                  <w:vAlign w:val="center"/>
                </w:tcPr>
                <w:p w14:paraId="62731DA3" w14:textId="0707AB8E" w:rsidR="00650A2A" w:rsidRDefault="00D72FE1" w:rsidP="00E41DD1">
                  <w:pPr>
                    <w:pStyle w:val="Ttulo2"/>
                    <w:jc w:val="center"/>
                    <w:outlineLvl w:val="1"/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</w:pP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m</w:t>
                  </w:r>
                  <w:r w:rsidR="008659F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ODELO</w:t>
                  </w:r>
                  <w:r w:rsidR="004126D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COLESTEROL ELEVADO</w:t>
                  </w: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2E41DD" w:rsidRPr="002E41DD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650A2A" w:rsidRP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946485" w:rsidRPr="00946485">
                    <w:rPr>
                      <w:noProof/>
                      <w:color w:val="D5DCE4" w:themeColor="text2" w:themeTint="33"/>
                      <w:lang w:val="pt-BR" w:eastAsia="pt-B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3C8673CB" wp14:editId="2524F4BD">
                            <wp:simplePos x="0" y="0"/>
                            <wp:positionH relativeFrom="column">
                              <wp:posOffset>-2389505</wp:posOffset>
                            </wp:positionH>
                            <wp:positionV relativeFrom="paragraph">
                              <wp:posOffset>-462280</wp:posOffset>
                            </wp:positionV>
                            <wp:extent cx="6665595" cy="1810385"/>
                            <wp:effectExtent l="0" t="0" r="20955" b="18415"/>
                            <wp:wrapNone/>
                            <wp:docPr id="5" name="Grupo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665595" cy="1810385"/>
                                      <a:chOff x="0" y="0"/>
                                      <a:chExt cx="6665965" cy="1810512"/>
                                    </a:xfrm>
                                    <a:solidFill>
                                      <a:schemeClr val="accent6"/>
                                    </a:solidFill>
                                  </wpg:grpSpPr>
                                  <wps:wsp>
                                    <wps:cNvPr id="43" name="Retângulo vermelho"/>
                                    <wps:cNvSpPr/>
                                    <wps:spPr>
                                      <a:xfrm>
                                        <a:off x="1133475" y="419100"/>
                                        <a:ext cx="5532490" cy="1005911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Círculo vermelho"/>
                                    <wps:cNvSpPr/>
                                    <wps:spPr>
                                      <a:xfrm>
                                        <a:off x="0" y="0"/>
                                        <a:ext cx="1810506" cy="1810512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Círculo branco"/>
                                    <wps:cNvSpPr/>
                                    <wps:spPr>
                                      <a:xfrm>
                                        <a:off x="57150" y="57150"/>
                                        <a:ext cx="1704477" cy="17044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group w14:anchorId="0416B185" id="Grupo 1" o:spid="_x0000_s1026" style="position:absolute;margin-left:-188.15pt;margin-top:-36.4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">
      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" adj="626" filled="f" strokecolor="black [3213]" strokeweight="1pt">
                              <v:stroke joinstyle="miter"/>
                            </v:shape>
      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 w:rsid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</w:p>
                <w:p w14:paraId="2E6FAA9B" w14:textId="5C2D7196" w:rsidR="00906BEE" w:rsidRPr="00946485" w:rsidRDefault="00946485" w:rsidP="003F5C6B">
                  <w:pPr>
                    <w:pStyle w:val="Ttulo2"/>
                    <w:outlineLvl w:val="1"/>
                    <w:rPr>
                      <w:color w:val="E7E6E6" w:themeColor="background2"/>
                      <w:lang w:val="pt-BR"/>
                    </w:rPr>
                  </w:pPr>
                  <w:r w:rsidRPr="0094648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sdt>
                    <w:sdtPr>
                      <w:rPr>
                        <w:color w:val="D5DCE4" w:themeColor="text2" w:themeTint="33"/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47C5B05195B645908F2CF614B1FBA0A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A0026">
                        <w:rPr>
                          <w:color w:val="D5DCE4" w:themeColor="text2" w:themeTint="33"/>
                          <w:lang w:val="pt-BR"/>
                        </w:rPr>
                        <w:t>.</w:t>
                      </w:r>
                    </w:sdtContent>
                  </w:sdt>
                </w:p>
              </w:tc>
            </w:tr>
          </w:tbl>
          <w:p w14:paraId="0CDE9DCB" w14:textId="7A0F240B" w:rsidR="002C2CDD" w:rsidRPr="00DD65FE" w:rsidRDefault="00163DAA" w:rsidP="00DD65FE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CAFÉ DA MANHÃ </w:t>
            </w:r>
          </w:p>
          <w:p w14:paraId="25613674" w14:textId="1F866D57" w:rsidR="00AA4074" w:rsidRDefault="00914CBB" w:rsidP="00914CBB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 w:rsidRPr="00914CBB">
              <w:t xml:space="preserve">Leite de vaca, desnatado, UHT (1 Copo Cheio (200ml)) </w:t>
            </w:r>
          </w:p>
          <w:p w14:paraId="45E7BD34" w14:textId="77777777" w:rsidR="00CA3C26" w:rsidRDefault="00CA3C26" w:rsidP="00CA3C26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34A4504E" w14:textId="48D462BE" w:rsidR="00E73F85" w:rsidRPr="00D60A7C" w:rsidRDefault="00D60A7C" w:rsidP="00D60A7C">
            <w:pPr>
              <w:pStyle w:val="PargrafodaLista"/>
              <w:numPr>
                <w:ilvl w:val="0"/>
                <w:numId w:val="11"/>
              </w:numPr>
            </w:pPr>
            <w:r w:rsidRPr="00D60A7C">
              <w:t>Banana (1 Unidade média (75g)</w:t>
            </w:r>
            <w:r w:rsidR="0022147E">
              <w:t xml:space="preserve"> Ou </w:t>
            </w:r>
          </w:p>
          <w:p w14:paraId="55DD1C7A" w14:textId="1CBC49FD" w:rsidR="00E73F85" w:rsidRDefault="00E73F85" w:rsidP="00E73F85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7E6F2CCC" w14:textId="68274236" w:rsidR="00D60A7C" w:rsidRPr="00D60A7C" w:rsidRDefault="00D60A7C" w:rsidP="00D60A7C">
            <w:pPr>
              <w:pStyle w:val="PargrafodaLista"/>
              <w:numPr>
                <w:ilvl w:val="0"/>
                <w:numId w:val="11"/>
              </w:numPr>
            </w:pPr>
            <w:r w:rsidRPr="00D60A7C">
              <w:t>Aveia em flocos (3 Colher De Sopa)</w:t>
            </w:r>
            <w:r w:rsidR="0022147E">
              <w:t xml:space="preserve"> Ou Semente de chia ( 2 colheres de sopa) </w:t>
            </w:r>
          </w:p>
          <w:p w14:paraId="70518133" w14:textId="77777777" w:rsidR="00D36413" w:rsidRDefault="00D36413" w:rsidP="00D36413">
            <w:p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0C545CAA" w14:textId="2F8E0846" w:rsidR="00D60A7C" w:rsidRDefault="00D60A7C" w:rsidP="00D60A7C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76E03B72" w14:textId="37F95C36" w:rsidR="00D60A7C" w:rsidRDefault="00D60A7C" w:rsidP="00D60A7C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60A7C">
              <w:t>Clara de ovo de galinha (Unidade (34g): 5) Ou Atum ( 100g</w:t>
            </w:r>
            <w:r>
              <w:t>)</w:t>
            </w:r>
          </w:p>
          <w:p w14:paraId="1B73AEE4" w14:textId="06383B1B" w:rsidR="00D60A7C" w:rsidRDefault="00D60A7C" w:rsidP="00D60A7C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4D64D0F7" w14:textId="7B89ACCF" w:rsidR="005F30F4" w:rsidRDefault="00D60A7C" w:rsidP="00D60A7C">
            <w:pPr>
              <w:pStyle w:val="PargrafodaLista"/>
              <w:numPr>
                <w:ilvl w:val="0"/>
                <w:numId w:val="11"/>
              </w:numPr>
              <w:jc w:val="center"/>
            </w:pPr>
            <w:r w:rsidRPr="00D60A7C">
              <w:t>Maçã (1 Unidade)</w:t>
            </w:r>
          </w:p>
          <w:p w14:paraId="6BB782F9" w14:textId="7A287B5F" w:rsidR="00D60A7C" w:rsidRDefault="00D60A7C" w:rsidP="00D60A7C">
            <w:pPr>
              <w:pStyle w:val="PargrafodaLista"/>
              <w:jc w:val="center"/>
            </w:pPr>
          </w:p>
          <w:p w14:paraId="7E11E185" w14:textId="1F598AB8" w:rsidR="00D60A7C" w:rsidRPr="00E73F85" w:rsidRDefault="00D60A7C" w:rsidP="00D60A7C">
            <w:pPr>
              <w:pStyle w:val="PargrafodaLista"/>
              <w:jc w:val="center"/>
              <w:rPr>
                <w:rFonts w:ascii="Rockwell" w:eastAsia="Times New Roman" w:hAnsi="Rockwell" w:cs="Times New Roman"/>
                <w:lang w:eastAsia="pt-BR"/>
              </w:rPr>
            </w:pPr>
            <w:r w:rsidRPr="00D60A7C">
              <w:rPr>
                <w:rFonts w:ascii="Rockwell" w:eastAsia="Times New Roman" w:hAnsi="Rockwell" w:cs="Times New Roman"/>
                <w:lang w:eastAsia="pt-BR"/>
              </w:rPr>
              <w:t>Obs: Leite + Banana + Aveia = Batida de Banan</w:t>
            </w:r>
            <w:r w:rsidR="0022147E">
              <w:rPr>
                <w:rFonts w:ascii="Rockwell" w:eastAsia="Times New Roman" w:hAnsi="Rockwell" w:cs="Times New Roman"/>
                <w:lang w:eastAsia="pt-BR"/>
              </w:rPr>
              <w:t>a</w:t>
            </w:r>
          </w:p>
          <w:p w14:paraId="73FDB697" w14:textId="62C5D4CE" w:rsidR="00974426" w:rsidRPr="00DD65FE" w:rsidRDefault="00163DAA" w:rsidP="00974426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REFEIÇÃO 2 </w:t>
            </w:r>
          </w:p>
          <w:p w14:paraId="53F9F1DB" w14:textId="7EAE41EB" w:rsidR="008659F1" w:rsidRDefault="00250042" w:rsidP="00E73F85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 w:rsidRPr="00250042">
              <w:t>Melão (1 Fatia média (90g)</w:t>
            </w:r>
            <w:r w:rsidR="0022147E">
              <w:t xml:space="preserve"> Ou Melancia ( 1 fatia) Ou Tangerina ( 1 und ) Ou Kiwi ( 1 und) </w:t>
            </w:r>
          </w:p>
          <w:p w14:paraId="2E767595" w14:textId="5DACA063" w:rsidR="002C2CDD" w:rsidRPr="00DC5C63" w:rsidRDefault="00974426" w:rsidP="00DC5C63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lastRenderedPageBreak/>
              <w:t>almoço</w:t>
            </w:r>
            <w:r w:rsidR="008E3E62" w:rsidRPr="00DC5C63">
              <w:rPr>
                <w:color w:val="000000" w:themeColor="text1"/>
                <w:lang w:val="pt-BR"/>
              </w:rPr>
              <w:t xml:space="preserve"> </w:t>
            </w:r>
          </w:p>
          <w:p w14:paraId="4EFC2E66" w14:textId="77777777" w:rsidR="00250042" w:rsidRPr="00250042" w:rsidRDefault="00250042" w:rsidP="00250042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250042">
              <w:t xml:space="preserve">Arroz integral (cozido) (Meia Escumadeira média cheia (59g)) </w:t>
            </w:r>
          </w:p>
          <w:p w14:paraId="28E1D2E7" w14:textId="77777777" w:rsidR="00250042" w:rsidRDefault="00250042" w:rsidP="00250042">
            <w:pPr>
              <w:pStyle w:val="PargrafodaLista"/>
            </w:pPr>
          </w:p>
          <w:p w14:paraId="453BF3AF" w14:textId="62208EF8" w:rsidR="00E73F85" w:rsidRPr="00DD65FE" w:rsidRDefault="00E73F85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1F61594D" w14:textId="77777777" w:rsidR="00250042" w:rsidRPr="00250042" w:rsidRDefault="00250042" w:rsidP="00250042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250042">
              <w:t>Frango em pedaços Cozido(a) (1 Escumadeira)</w:t>
            </w:r>
          </w:p>
          <w:p w14:paraId="2E2A29F9" w14:textId="4253AEAF" w:rsidR="00E73F85" w:rsidRPr="00DD65FE" w:rsidRDefault="00E73F85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19C4CE47" w14:textId="77777777" w:rsidR="00E73F85" w:rsidRPr="00E73F85" w:rsidRDefault="00E73F85" w:rsidP="00E73F85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0F5B7611" w14:textId="1507B12B" w:rsidR="00250042" w:rsidRPr="00250042" w:rsidRDefault="0022147E" w:rsidP="00250042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 xml:space="preserve">FOLHAS VERDES ESCURAS ( COUVE / REPOLHO/ ALFACE CRESPA ) – A VONTADE </w:t>
            </w:r>
          </w:p>
          <w:p w14:paraId="28A0E1B6" w14:textId="77777777" w:rsidR="00250042" w:rsidRPr="00DD65FE" w:rsidRDefault="00250042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07DDC028" w14:textId="77777777" w:rsidR="00250042" w:rsidRPr="00250042" w:rsidRDefault="00250042" w:rsidP="00250042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66D87A58" w14:textId="1EBFF431" w:rsidR="00250042" w:rsidRPr="00250042" w:rsidRDefault="0022147E" w:rsidP="00250042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Abacaxi (2 Fatia pequena )</w:t>
            </w:r>
          </w:p>
          <w:p w14:paraId="16F18917" w14:textId="77777777" w:rsidR="00250042" w:rsidRPr="00250042" w:rsidRDefault="00250042" w:rsidP="00250042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0DAB2CBD" w14:textId="77777777" w:rsidR="00250042" w:rsidRDefault="00250042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7876388D" w14:textId="3E3B8D5E" w:rsidR="00DC5C63" w:rsidRDefault="00DC5C63" w:rsidP="00250042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 w:rsidRPr="00DC5C63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</w:t>
            </w:r>
          </w:p>
          <w:p w14:paraId="118992DF" w14:textId="2CC98E61" w:rsidR="00250042" w:rsidRPr="00163DAA" w:rsidRDefault="00250042" w:rsidP="00250042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 w:rsidRPr="00250042">
              <w:t>Peito de galinha ou frango (Bife: 2) Ou Peixe ( merluza / cavala / tilápia ) - 2 bifes - 150g)</w:t>
            </w:r>
          </w:p>
        </w:tc>
      </w:tr>
    </w:tbl>
    <w:p w14:paraId="7E105B2D" w14:textId="5486C109" w:rsidR="00A5691E" w:rsidRDefault="00A5691E" w:rsidP="00826A10">
      <w:pPr>
        <w:rPr>
          <w:lang w:val="pt-BR"/>
        </w:rPr>
      </w:pPr>
    </w:p>
    <w:p w14:paraId="50A8617E" w14:textId="66B0F5D7" w:rsidR="00A5691E" w:rsidRDefault="00A5691E" w:rsidP="00826A10">
      <w:pPr>
        <w:rPr>
          <w:lang w:val="pt-BR"/>
        </w:rPr>
      </w:pPr>
    </w:p>
    <w:p w14:paraId="2DD4157E" w14:textId="3C495B30" w:rsidR="00A5691E" w:rsidRDefault="00A5691E" w:rsidP="00826A10">
      <w:pPr>
        <w:rPr>
          <w:lang w:val="pt-BR"/>
        </w:rPr>
      </w:pPr>
    </w:p>
    <w:p w14:paraId="653C272A" w14:textId="4FB75138" w:rsidR="00A5691E" w:rsidRDefault="00A5691E" w:rsidP="00826A10">
      <w:pPr>
        <w:rPr>
          <w:lang w:val="pt-BR"/>
        </w:rPr>
      </w:pPr>
    </w:p>
    <w:p w14:paraId="7E959BEE" w14:textId="77777777" w:rsidR="00DD65FE" w:rsidRDefault="00DD65FE" w:rsidP="005D226B">
      <w:pPr>
        <w:ind w:right="4535"/>
        <w:rPr>
          <w:lang w:val="pt-BR"/>
        </w:rPr>
      </w:pPr>
    </w:p>
    <w:p w14:paraId="7DD63E98" w14:textId="619A5B11" w:rsidR="009F55AC" w:rsidRPr="005D226B" w:rsidRDefault="00163DAA" w:rsidP="009F55AC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4</w:t>
      </w:r>
      <w:r w:rsidR="009F55AC">
        <w:rPr>
          <w:color w:val="000000" w:themeColor="text1"/>
          <w:lang w:val="pt-BR"/>
        </w:rPr>
        <w:t xml:space="preserve">                          </w:t>
      </w:r>
    </w:p>
    <w:p w14:paraId="0F3D554D" w14:textId="77777777" w:rsidR="00250042" w:rsidRPr="00250042" w:rsidRDefault="00250042" w:rsidP="00250042">
      <w:pPr>
        <w:pStyle w:val="PargrafodaLista"/>
        <w:numPr>
          <w:ilvl w:val="0"/>
          <w:numId w:val="11"/>
        </w:numPr>
        <w:jc w:val="center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250042">
        <w:rPr>
          <w:rFonts w:ascii="Rockwell" w:eastAsia="Times New Roman" w:hAnsi="Rockwell" w:cs="Times New Roman"/>
          <w:lang w:eastAsia="pt-BR"/>
        </w:rPr>
        <w:t>Castanha do Pará sem sal (3 Unidade (4g))</w:t>
      </w:r>
    </w:p>
    <w:p w14:paraId="3BA6C331" w14:textId="3EFE347A" w:rsidR="009F55AC" w:rsidRPr="00242B40" w:rsidRDefault="009F55AC" w:rsidP="00250042">
      <w:pPr>
        <w:pStyle w:val="PargrafodaLista"/>
        <w:jc w:val="center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448D2944" w14:textId="2446B912" w:rsidR="00251A9B" w:rsidRPr="00250042" w:rsidRDefault="00250042" w:rsidP="00251A9B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 w:rsidRPr="00250042">
        <w:t>Uva itália (Bago (12,4g): 1) Ou Banana ( 1 und ) Ou Kiwi ( 1 und ) Ou Maracujá ( 1 und )</w:t>
      </w:r>
    </w:p>
    <w:p w14:paraId="4836A02F" w14:textId="77777777" w:rsidR="00250042" w:rsidRPr="009F55AC" w:rsidRDefault="00250042" w:rsidP="00250042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1E6429E0" w14:textId="77777777" w:rsidR="00DD65FE" w:rsidRDefault="00DD65FE" w:rsidP="005D226B">
      <w:pPr>
        <w:ind w:right="4535"/>
        <w:rPr>
          <w:noProof/>
        </w:rPr>
      </w:pPr>
    </w:p>
    <w:p w14:paraId="3F82A4AF" w14:textId="6485958E" w:rsidR="005D226B" w:rsidRPr="005D226B" w:rsidRDefault="00163DAA" w:rsidP="005D226B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JANTA </w:t>
      </w:r>
      <w:r w:rsidR="00A5691E">
        <w:rPr>
          <w:color w:val="000000" w:themeColor="text1"/>
          <w:lang w:val="pt-BR"/>
        </w:rPr>
        <w:t xml:space="preserve"> </w:t>
      </w:r>
    </w:p>
    <w:p w14:paraId="1C064196" w14:textId="4D6602BE" w:rsidR="00163DAA" w:rsidRPr="00163DAA" w:rsidRDefault="00250042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250042">
        <w:t>Filé de frango grelhado (1 Filé pequeno (100g)</w:t>
      </w:r>
    </w:p>
    <w:p w14:paraId="51C90D02" w14:textId="77777777" w:rsidR="00163DAA" w:rsidRDefault="00163DAA" w:rsidP="00163DAA">
      <w:pPr>
        <w:pStyle w:val="PargrafodaLista"/>
      </w:pPr>
    </w:p>
    <w:p w14:paraId="6EFB4034" w14:textId="370EE737" w:rsidR="005D226B" w:rsidRPr="00DD65FE" w:rsidRDefault="005D226B" w:rsidP="00163DA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4656A75A" w14:textId="77777777" w:rsidR="005D226B" w:rsidRDefault="005D226B" w:rsidP="005D226B">
      <w:pPr>
        <w:ind w:right="4535"/>
        <w:rPr>
          <w:noProof/>
        </w:rPr>
      </w:pPr>
    </w:p>
    <w:p w14:paraId="4C5230F3" w14:textId="55A18B3E" w:rsidR="00163DAA" w:rsidRPr="00250042" w:rsidRDefault="00250042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 w:rsidRPr="00250042">
        <w:t>Arroz integral (cozido) (3 Colher de sopa cheia (20g)</w:t>
      </w:r>
    </w:p>
    <w:p w14:paraId="733A52B1" w14:textId="1ADC5BF4" w:rsidR="00250042" w:rsidRDefault="00250042" w:rsidP="00250042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12C059CA" w14:textId="1754D35D" w:rsidR="00250042" w:rsidRDefault="00250042" w:rsidP="00250042">
      <w:pPr>
        <w:pStyle w:val="PargrafodaLista"/>
        <w:numPr>
          <w:ilvl w:val="0"/>
          <w:numId w:val="11"/>
        </w:numPr>
      </w:pPr>
      <w:r w:rsidRPr="00250042">
        <w:t>Brócolis (cozido) (3 Colher de sopa picado (13,23g)</w:t>
      </w:r>
    </w:p>
    <w:p w14:paraId="496D3A72" w14:textId="77777777" w:rsidR="00250042" w:rsidRDefault="00250042" w:rsidP="00250042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2C3D5EDE" w14:textId="77777777" w:rsidR="00250042" w:rsidRDefault="00250042" w:rsidP="00250042">
      <w:pPr>
        <w:pStyle w:val="PargrafodaLista"/>
      </w:pPr>
    </w:p>
    <w:p w14:paraId="59B33DF0" w14:textId="7E681268" w:rsidR="00250042" w:rsidRDefault="00250042" w:rsidP="00250042">
      <w:pPr>
        <w:pStyle w:val="PargrafodaLista"/>
        <w:numPr>
          <w:ilvl w:val="0"/>
          <w:numId w:val="11"/>
        </w:numPr>
      </w:pPr>
      <w:r w:rsidRPr="00250042">
        <w:t>Agrião (1 Prato sobremesa cheio picado (20g)</w:t>
      </w:r>
    </w:p>
    <w:p w14:paraId="37E63EF2" w14:textId="77777777" w:rsidR="00250042" w:rsidRDefault="00250042" w:rsidP="00250042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79972EAB" w14:textId="77777777" w:rsidR="00250042" w:rsidRDefault="00250042" w:rsidP="00250042">
      <w:pPr>
        <w:pStyle w:val="PargrafodaLista"/>
      </w:pPr>
    </w:p>
    <w:p w14:paraId="2B5EC58D" w14:textId="4E0D6CE5" w:rsidR="00250042" w:rsidRPr="00250042" w:rsidRDefault="00250042" w:rsidP="00250042">
      <w:pPr>
        <w:pStyle w:val="PargrafodaLista"/>
        <w:numPr>
          <w:ilvl w:val="0"/>
          <w:numId w:val="11"/>
        </w:numPr>
      </w:pPr>
      <w:r w:rsidRPr="00250042">
        <w:t>Tomate (5 Fatia média (15g)</w:t>
      </w:r>
    </w:p>
    <w:p w14:paraId="3167B93E" w14:textId="77777777" w:rsidR="00250042" w:rsidRPr="00250042" w:rsidRDefault="00250042" w:rsidP="00250042">
      <w:pPr>
        <w:ind w:left="360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02117524" w14:textId="72C79342" w:rsidR="00251A9B" w:rsidRDefault="00251A9B" w:rsidP="00251A9B">
      <w:pPr>
        <w:pStyle w:val="PargrafodaLista"/>
        <w:rPr>
          <w:rFonts w:ascii="Rockwell" w:eastAsia="Times New Roman" w:hAnsi="Rockwell" w:cs="Times New Roman"/>
          <w:lang w:eastAsia="pt-BR"/>
        </w:rPr>
      </w:pPr>
    </w:p>
    <w:p w14:paraId="4F4EF9B7" w14:textId="01F28C16" w:rsidR="00BB7511" w:rsidRPr="00BB7511" w:rsidRDefault="00BB7511" w:rsidP="00163DAA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5D851C10" w14:textId="4122C29D" w:rsidR="00BB7511" w:rsidRDefault="00BB7511" w:rsidP="005D226B">
      <w:pPr>
        <w:ind w:right="4535"/>
        <w:rPr>
          <w:noProof/>
        </w:rPr>
      </w:pPr>
    </w:p>
    <w:p w14:paraId="6D90D8C6" w14:textId="77777777" w:rsidR="00A122E2" w:rsidRDefault="00A122E2" w:rsidP="005D226B">
      <w:pPr>
        <w:ind w:right="4535"/>
        <w:rPr>
          <w:noProof/>
        </w:rPr>
      </w:pPr>
    </w:p>
    <w:p w14:paraId="70F8912E" w14:textId="38EFF787" w:rsidR="00BB7511" w:rsidRPr="005D226B" w:rsidRDefault="00163DAA" w:rsidP="00BB751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6</w:t>
      </w:r>
      <w:r w:rsidR="00BB7511">
        <w:rPr>
          <w:color w:val="000000" w:themeColor="text1"/>
          <w:lang w:val="pt-BR"/>
        </w:rPr>
        <w:t xml:space="preserve"> </w:t>
      </w:r>
    </w:p>
    <w:p w14:paraId="003F3FF5" w14:textId="3CD29668" w:rsidR="00250042" w:rsidRPr="00250042" w:rsidRDefault="00250042" w:rsidP="00A776E9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250042">
        <w:t>Água</w:t>
      </w:r>
      <w:r w:rsidR="0022147E">
        <w:t xml:space="preserve"> de coco</w:t>
      </w:r>
      <w:bookmarkStart w:id="0" w:name="_GoBack"/>
      <w:bookmarkEnd w:id="0"/>
      <w:r w:rsidRPr="00250042">
        <w:t xml:space="preserve"> (Copo médio (200ml): 1)</w:t>
      </w:r>
    </w:p>
    <w:p w14:paraId="047156E8" w14:textId="253869CA" w:rsidR="00AA4074" w:rsidRPr="00250042" w:rsidRDefault="00250042" w:rsidP="00250042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250042">
        <w:t xml:space="preserve"> </w:t>
      </w:r>
      <w:r w:rsidR="00AA4074" w:rsidRPr="00250042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22482476" w14:textId="77777777" w:rsidR="00AA4074" w:rsidRPr="00AA4074" w:rsidRDefault="00AA4074" w:rsidP="00AA4074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2868A514" w14:textId="1CC0A7D8" w:rsidR="009F55AC" w:rsidRPr="00250042" w:rsidRDefault="00250042" w:rsidP="00250042">
      <w:pPr>
        <w:pStyle w:val="PargrafodaLista"/>
        <w:numPr>
          <w:ilvl w:val="0"/>
          <w:numId w:val="11"/>
        </w:numPr>
        <w:ind w:right="4535"/>
        <w:rPr>
          <w:rFonts w:ascii="Arial Rounded MT Bold" w:hAnsi="Arial Rounded MT Bold"/>
          <w:noProof/>
          <w:sz w:val="40"/>
          <w:szCs w:val="40"/>
        </w:rPr>
      </w:pPr>
      <w:r w:rsidRPr="00250042">
        <w:t>Chá, erva, camomila, ebulição (Grama: 2)</w:t>
      </w:r>
    </w:p>
    <w:p w14:paraId="25F3BDFF" w14:textId="12CC9FC7" w:rsidR="00250042" w:rsidRPr="00250042" w:rsidRDefault="00250042" w:rsidP="00250042">
      <w:pPr>
        <w:pStyle w:val="PargrafodaLista"/>
        <w:ind w:right="4535"/>
        <w:rPr>
          <w:rFonts w:ascii="Arial Rounded MT Bold" w:hAnsi="Arial Rounded MT Bold"/>
          <w:noProof/>
          <w:sz w:val="40"/>
          <w:szCs w:val="40"/>
        </w:rPr>
      </w:pPr>
      <w:r w:rsidRPr="00250042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5ED883A5" w14:textId="6AD8BA13" w:rsidR="00250042" w:rsidRPr="00250042" w:rsidRDefault="00250042" w:rsidP="00250042">
      <w:pPr>
        <w:pStyle w:val="PargrafodaLista"/>
        <w:numPr>
          <w:ilvl w:val="0"/>
          <w:numId w:val="11"/>
        </w:numPr>
        <w:ind w:right="4535"/>
      </w:pPr>
      <w:r w:rsidRPr="00250042">
        <w:t>Maracujá (Unidade média (45g): 1</w:t>
      </w:r>
    </w:p>
    <w:p w14:paraId="5DF84287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2E635F2E" w14:textId="27019E0B" w:rsidR="009F55AC" w:rsidRPr="00250042" w:rsidRDefault="00250042" w:rsidP="00250042">
      <w:pPr>
        <w:pStyle w:val="PargrafodaLista"/>
        <w:numPr>
          <w:ilvl w:val="0"/>
          <w:numId w:val="11"/>
        </w:numPr>
        <w:ind w:right="4535"/>
      </w:pPr>
      <w:r w:rsidRPr="00250042">
        <w:t>Obs: Prepare o chá, despejando água fervida sobre a camomila. Deixe tampado por cerca de dez minutos e coe. Bata no liquidificador com a polpa do maracujá, o mel (ou agave) e gelo à vontade. Sirva em seguida.</w:t>
      </w:r>
    </w:p>
    <w:p w14:paraId="06D9105C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732C0875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63099705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79276524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3B6EFA67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4A1B82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146BA3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01F90169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475DBF77" w14:textId="7372461F" w:rsidR="00484901" w:rsidRDefault="00C61A60" w:rsidP="00042B41">
      <w:pPr>
        <w:ind w:left="360" w:right="4535"/>
        <w:rPr>
          <w:noProof/>
        </w:rPr>
      </w:pPr>
      <w:r w:rsidRPr="00C61A60">
        <w:rPr>
          <w:rFonts w:ascii="Arial Rounded MT Bold" w:hAnsi="Arial Rounded MT Bold"/>
          <w:noProof/>
          <w:sz w:val="40"/>
          <w:szCs w:val="40"/>
        </w:rPr>
        <w:t>COMPOSIÇÃO DA DIETA</w:t>
      </w:r>
      <w:r>
        <w:rPr>
          <w:rFonts w:ascii="Arial Rounded MT Bold" w:hAnsi="Arial Rounded MT Bold"/>
          <w:noProof/>
          <w:sz w:val="40"/>
          <w:szCs w:val="40"/>
        </w:rPr>
        <w:t xml:space="preserve"> - </w:t>
      </w:r>
      <w:r>
        <w:rPr>
          <w:lang w:val="pt-BR"/>
        </w:rPr>
        <w:t xml:space="preserve">                                </w:t>
      </w:r>
    </w:p>
    <w:p w14:paraId="17662164" w14:textId="77777777" w:rsidR="00462498" w:rsidRDefault="00462498" w:rsidP="00826A10">
      <w:pPr>
        <w:rPr>
          <w:noProof/>
          <w:lang w:val="pt-BR" w:eastAsia="pt-BR"/>
        </w:rPr>
      </w:pPr>
    </w:p>
    <w:p w14:paraId="715CEE14" w14:textId="77777777" w:rsidR="00AA4074" w:rsidRDefault="00AA4074" w:rsidP="00826A10">
      <w:pPr>
        <w:rPr>
          <w:noProof/>
        </w:rPr>
      </w:pPr>
    </w:p>
    <w:p w14:paraId="63676F0C" w14:textId="4F1A5B5A" w:rsidR="009F55AC" w:rsidRDefault="00441B70" w:rsidP="00826A10">
      <w:pPr>
        <w:rPr>
          <w:noProof/>
        </w:rPr>
      </w:pPr>
      <w:r>
        <w:rPr>
          <w:noProof/>
        </w:rPr>
        <w:t xml:space="preserve">  </w:t>
      </w:r>
    </w:p>
    <w:p w14:paraId="53537DB7" w14:textId="77777777" w:rsidR="00AA4074" w:rsidRDefault="00AA4074" w:rsidP="00826A10">
      <w:pPr>
        <w:rPr>
          <w:noProof/>
        </w:rPr>
      </w:pPr>
    </w:p>
    <w:p w14:paraId="209DCA3F" w14:textId="77777777" w:rsidR="00250042" w:rsidRDefault="00250042" w:rsidP="00826A10">
      <w:pPr>
        <w:rPr>
          <w:noProof/>
        </w:rPr>
      </w:pPr>
    </w:p>
    <w:p w14:paraId="043804DD" w14:textId="57EC55A0" w:rsidR="00AA4074" w:rsidRDefault="00250042" w:rsidP="00826A10">
      <w:pPr>
        <w:rPr>
          <w:noProof/>
        </w:rPr>
      </w:pPr>
      <w:r>
        <w:rPr>
          <w:noProof/>
          <w:lang w:val="pt-BR" w:eastAsia="pt-BR"/>
        </w:rPr>
        <w:drawing>
          <wp:inline distT="0" distB="0" distL="0" distR="0" wp14:anchorId="2DEF21FC" wp14:editId="7E9FEA4C">
            <wp:extent cx="4257675" cy="1390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536" t="34212" r="18741" b="28788"/>
                    <a:stretch/>
                  </pic:blipFill>
                  <pic:spPr bwMode="auto">
                    <a:xfrm>
                      <a:off x="0" y="0"/>
                      <a:ext cx="425767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68B83" w14:textId="7E091B02" w:rsidR="00974426" w:rsidRDefault="00974426" w:rsidP="00826A10">
      <w:pPr>
        <w:rPr>
          <w:noProof/>
        </w:rPr>
      </w:pPr>
    </w:p>
    <w:p w14:paraId="0FE088E3" w14:textId="33F02A82" w:rsidR="00163DAA" w:rsidRDefault="00163DAA" w:rsidP="00826A10">
      <w:pPr>
        <w:rPr>
          <w:noProof/>
        </w:rPr>
      </w:pPr>
    </w:p>
    <w:p w14:paraId="0E1F54C1" w14:textId="77777777" w:rsidR="00163DAA" w:rsidRDefault="00163DAA" w:rsidP="00826A10">
      <w:pPr>
        <w:rPr>
          <w:noProof/>
        </w:rPr>
      </w:pPr>
    </w:p>
    <w:p w14:paraId="1F9B7FFD" w14:textId="3E5E17BC" w:rsidR="00163DAA" w:rsidRDefault="00163DAA" w:rsidP="00826A10">
      <w:pPr>
        <w:rPr>
          <w:noProof/>
        </w:rPr>
      </w:pPr>
    </w:p>
    <w:sectPr w:rsidR="00163DAA" w:rsidSect="00B56BC2"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1F6AC" w14:textId="77777777" w:rsidR="004B1988" w:rsidRDefault="004B1988" w:rsidP="00713050">
      <w:pPr>
        <w:spacing w:line="240" w:lineRule="auto"/>
      </w:pPr>
      <w:r>
        <w:separator/>
      </w:r>
    </w:p>
  </w:endnote>
  <w:endnote w:type="continuationSeparator" w:id="0">
    <w:p w14:paraId="1A2FB98B" w14:textId="77777777" w:rsidR="004B1988" w:rsidRDefault="004B198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B3CEB" w14:textId="1C496C40" w:rsidR="00217980" w:rsidRDefault="00217980" w:rsidP="00946485">
    <w:pPr>
      <w:pStyle w:val="Rodap"/>
    </w:pPr>
  </w:p>
  <w:p w14:paraId="47CA92DD" w14:textId="77777777" w:rsidR="00946485" w:rsidRPr="00946485" w:rsidRDefault="00946485" w:rsidP="009464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9FD81" w14:textId="77777777" w:rsidR="004B1988" w:rsidRDefault="004B1988" w:rsidP="00713050">
      <w:pPr>
        <w:spacing w:line="240" w:lineRule="auto"/>
      </w:pPr>
      <w:r>
        <w:separator/>
      </w:r>
    </w:p>
  </w:footnote>
  <w:footnote w:type="continuationSeparator" w:id="0">
    <w:p w14:paraId="7B1321DD" w14:textId="77777777" w:rsidR="004B1988" w:rsidRDefault="004B1988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5F4B34"/>
    <w:multiLevelType w:val="hybridMultilevel"/>
    <w:tmpl w:val="160C38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674F"/>
    <w:multiLevelType w:val="hybridMultilevel"/>
    <w:tmpl w:val="2AD45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C5F27"/>
    <w:multiLevelType w:val="hybridMultilevel"/>
    <w:tmpl w:val="98C8C07C"/>
    <w:lvl w:ilvl="0" w:tplc="14CC5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85"/>
    <w:rsid w:val="00042B41"/>
    <w:rsid w:val="00047DAE"/>
    <w:rsid w:val="00091382"/>
    <w:rsid w:val="000A07DA"/>
    <w:rsid w:val="000A2BFA"/>
    <w:rsid w:val="000B0619"/>
    <w:rsid w:val="000B61CA"/>
    <w:rsid w:val="000F7610"/>
    <w:rsid w:val="00114DE7"/>
    <w:rsid w:val="00114ED7"/>
    <w:rsid w:val="001300CA"/>
    <w:rsid w:val="00140B0E"/>
    <w:rsid w:val="00163DAA"/>
    <w:rsid w:val="001642CF"/>
    <w:rsid w:val="001725EB"/>
    <w:rsid w:val="00181BB1"/>
    <w:rsid w:val="001A5CA9"/>
    <w:rsid w:val="001B2AC1"/>
    <w:rsid w:val="001B403A"/>
    <w:rsid w:val="001B6586"/>
    <w:rsid w:val="001F4583"/>
    <w:rsid w:val="00217980"/>
    <w:rsid w:val="0022147E"/>
    <w:rsid w:val="00242B40"/>
    <w:rsid w:val="0024540F"/>
    <w:rsid w:val="00250042"/>
    <w:rsid w:val="00251A9B"/>
    <w:rsid w:val="00252AC0"/>
    <w:rsid w:val="002667A2"/>
    <w:rsid w:val="00271662"/>
    <w:rsid w:val="0027404F"/>
    <w:rsid w:val="00290AAA"/>
    <w:rsid w:val="00293B83"/>
    <w:rsid w:val="002B091C"/>
    <w:rsid w:val="002C2CDD"/>
    <w:rsid w:val="002D45C6"/>
    <w:rsid w:val="002E41DD"/>
    <w:rsid w:val="002F03FA"/>
    <w:rsid w:val="00313E86"/>
    <w:rsid w:val="00333CD3"/>
    <w:rsid w:val="00340365"/>
    <w:rsid w:val="00342B64"/>
    <w:rsid w:val="00364079"/>
    <w:rsid w:val="003C5528"/>
    <w:rsid w:val="003D03E5"/>
    <w:rsid w:val="003F5C6B"/>
    <w:rsid w:val="004077FB"/>
    <w:rsid w:val="004126D5"/>
    <w:rsid w:val="004244FF"/>
    <w:rsid w:val="00424DD9"/>
    <w:rsid w:val="004305E4"/>
    <w:rsid w:val="00441B70"/>
    <w:rsid w:val="0046104A"/>
    <w:rsid w:val="00462498"/>
    <w:rsid w:val="004717C5"/>
    <w:rsid w:val="00484901"/>
    <w:rsid w:val="004A24CC"/>
    <w:rsid w:val="004A4C8A"/>
    <w:rsid w:val="004B1988"/>
    <w:rsid w:val="00523479"/>
    <w:rsid w:val="00543DB7"/>
    <w:rsid w:val="005729B0"/>
    <w:rsid w:val="00583E4F"/>
    <w:rsid w:val="005B05C1"/>
    <w:rsid w:val="005D226B"/>
    <w:rsid w:val="005F30F4"/>
    <w:rsid w:val="00641630"/>
    <w:rsid w:val="00650A2A"/>
    <w:rsid w:val="00684488"/>
    <w:rsid w:val="006A3CE7"/>
    <w:rsid w:val="006A7746"/>
    <w:rsid w:val="006C4C50"/>
    <w:rsid w:val="006D4451"/>
    <w:rsid w:val="006D76B1"/>
    <w:rsid w:val="00703FC9"/>
    <w:rsid w:val="00713050"/>
    <w:rsid w:val="00741125"/>
    <w:rsid w:val="00746F7F"/>
    <w:rsid w:val="00755CD5"/>
    <w:rsid w:val="007569C1"/>
    <w:rsid w:val="00763832"/>
    <w:rsid w:val="007709C3"/>
    <w:rsid w:val="00772919"/>
    <w:rsid w:val="007D2696"/>
    <w:rsid w:val="007D2FD2"/>
    <w:rsid w:val="007D406E"/>
    <w:rsid w:val="007D6458"/>
    <w:rsid w:val="00811117"/>
    <w:rsid w:val="00823C54"/>
    <w:rsid w:val="00826A10"/>
    <w:rsid w:val="0083304D"/>
    <w:rsid w:val="00841146"/>
    <w:rsid w:val="008659F1"/>
    <w:rsid w:val="0088504C"/>
    <w:rsid w:val="0089382B"/>
    <w:rsid w:val="008A1907"/>
    <w:rsid w:val="008C6BCA"/>
    <w:rsid w:val="008C7B50"/>
    <w:rsid w:val="008E3E62"/>
    <w:rsid w:val="008E4B30"/>
    <w:rsid w:val="00906BEE"/>
    <w:rsid w:val="00914CBB"/>
    <w:rsid w:val="009243E7"/>
    <w:rsid w:val="009366CC"/>
    <w:rsid w:val="00946485"/>
    <w:rsid w:val="00972B19"/>
    <w:rsid w:val="00974426"/>
    <w:rsid w:val="00985D58"/>
    <w:rsid w:val="00995FF0"/>
    <w:rsid w:val="009B3C40"/>
    <w:rsid w:val="009F55AC"/>
    <w:rsid w:val="009F7AD9"/>
    <w:rsid w:val="00A122E2"/>
    <w:rsid w:val="00A20256"/>
    <w:rsid w:val="00A42540"/>
    <w:rsid w:val="00A50939"/>
    <w:rsid w:val="00A5691E"/>
    <w:rsid w:val="00A5775B"/>
    <w:rsid w:val="00A83413"/>
    <w:rsid w:val="00AA4074"/>
    <w:rsid w:val="00AA6A40"/>
    <w:rsid w:val="00AA75F6"/>
    <w:rsid w:val="00AC1EEF"/>
    <w:rsid w:val="00AD00FD"/>
    <w:rsid w:val="00AF0A8E"/>
    <w:rsid w:val="00B27019"/>
    <w:rsid w:val="00B5664D"/>
    <w:rsid w:val="00B56BC2"/>
    <w:rsid w:val="00B654A7"/>
    <w:rsid w:val="00B668C6"/>
    <w:rsid w:val="00B76A83"/>
    <w:rsid w:val="00BA5B40"/>
    <w:rsid w:val="00BB7511"/>
    <w:rsid w:val="00BD0206"/>
    <w:rsid w:val="00C2098A"/>
    <w:rsid w:val="00C5444A"/>
    <w:rsid w:val="00C612DA"/>
    <w:rsid w:val="00C61A60"/>
    <w:rsid w:val="00C62C50"/>
    <w:rsid w:val="00C7741E"/>
    <w:rsid w:val="00C875AB"/>
    <w:rsid w:val="00C9667F"/>
    <w:rsid w:val="00CA3C26"/>
    <w:rsid w:val="00CA3DF1"/>
    <w:rsid w:val="00CA4581"/>
    <w:rsid w:val="00CE18D5"/>
    <w:rsid w:val="00D04109"/>
    <w:rsid w:val="00D215ED"/>
    <w:rsid w:val="00D36413"/>
    <w:rsid w:val="00D60A7C"/>
    <w:rsid w:val="00D72FE1"/>
    <w:rsid w:val="00D97A41"/>
    <w:rsid w:val="00DC5C63"/>
    <w:rsid w:val="00DD3CF6"/>
    <w:rsid w:val="00DD6416"/>
    <w:rsid w:val="00DD65FE"/>
    <w:rsid w:val="00DF4E0A"/>
    <w:rsid w:val="00E02DCD"/>
    <w:rsid w:val="00E12C60"/>
    <w:rsid w:val="00E22E87"/>
    <w:rsid w:val="00E41DD1"/>
    <w:rsid w:val="00E57630"/>
    <w:rsid w:val="00E60581"/>
    <w:rsid w:val="00E73F85"/>
    <w:rsid w:val="00E86C2B"/>
    <w:rsid w:val="00E938B7"/>
    <w:rsid w:val="00EB2D52"/>
    <w:rsid w:val="00ED5307"/>
    <w:rsid w:val="00EF7CC9"/>
    <w:rsid w:val="00F207C0"/>
    <w:rsid w:val="00F20AE5"/>
    <w:rsid w:val="00F2573F"/>
    <w:rsid w:val="00F47E97"/>
    <w:rsid w:val="00F645C7"/>
    <w:rsid w:val="00FA0026"/>
    <w:rsid w:val="00FB0C48"/>
    <w:rsid w:val="00FB0EC9"/>
    <w:rsid w:val="00FC420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22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TabelaSimples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\AppData\Local\Microsoft\Office\16.0\DTS\pt-BR%7b37128B5D-9A1A-4202-9C5D-53722F348BC3%7d\%7b224586C6-F4FE-4954-9798-AF37E4E5B4B7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C5B05195B645908F2CF614B1FBA0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10ABC8-ABAE-4786-8096-A4A1DDF86755}"/>
      </w:docPartPr>
      <w:docPartBody>
        <w:p w:rsidR="002B04AB" w:rsidRDefault="00580431">
          <w:pPr>
            <w:pStyle w:val="47C5B05195B645908F2CF614B1FBA0A7"/>
          </w:pPr>
          <w:r w:rsidRPr="00FB0C48">
            <w:rPr>
              <w:lang w:bidi="pt-BR"/>
            </w:rPr>
            <w:t>Profissão ou Setor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31"/>
    <w:rsid w:val="002B04AB"/>
    <w:rsid w:val="002D585E"/>
    <w:rsid w:val="00373C9E"/>
    <w:rsid w:val="00421250"/>
    <w:rsid w:val="00580431"/>
    <w:rsid w:val="008D36D5"/>
    <w:rsid w:val="00D61D13"/>
    <w:rsid w:val="00D84E68"/>
    <w:rsid w:val="00ED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C5B05195B645908F2CF614B1FBA0A7">
    <w:name w:val="47C5B05195B645908F2CF614B1FBA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7818655-0E63-43D0-BCC4-CC4A8579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{224586C6-F4FE-4954-9798-AF37E4E5B4B7}tf16392716_win32</Template>
  <TotalTime>0</TotalTime>
  <Pages>4</Pages>
  <Words>261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.</dc:subject>
  <dc:creator/>
  <cp:keywords/>
  <dc:description/>
  <cp:lastModifiedBy/>
  <cp:revision>1</cp:revision>
  <dcterms:created xsi:type="dcterms:W3CDTF">2021-07-19T23:46:00Z</dcterms:created>
  <dcterms:modified xsi:type="dcterms:W3CDTF">2021-07-22T01:31:00Z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